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DEDFB" w14:textId="445ADE2F" w:rsidR="005B2C48" w:rsidRDefault="0087655F">
      <w:r>
        <w:rPr>
          <w:noProof/>
        </w:rPr>
        <w:drawing>
          <wp:anchor distT="0" distB="0" distL="114300" distR="114300" simplePos="0" relativeHeight="251645952" behindDoc="0" locked="0" layoutInCell="1" allowOverlap="1" wp14:anchorId="29EEE66A" wp14:editId="445FC74D">
            <wp:simplePos x="0" y="0"/>
            <wp:positionH relativeFrom="margin">
              <wp:posOffset>232410</wp:posOffset>
            </wp:positionH>
            <wp:positionV relativeFrom="margin">
              <wp:posOffset>217170</wp:posOffset>
            </wp:positionV>
            <wp:extent cx="5684520" cy="3381375"/>
            <wp:effectExtent l="228600" t="228600" r="201930" b="219075"/>
            <wp:wrapSquare wrapText="bothSides"/>
            <wp:docPr id="34753860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38603" name="Afbeelding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3813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F8814" w14:textId="583A0190" w:rsidR="00577817" w:rsidRPr="00A965E7" w:rsidRDefault="00CB3CC2">
      <w:pPr>
        <w:rPr>
          <w:lang w:val="fr-FR"/>
        </w:rPr>
      </w:pPr>
      <w:proofErr w:type="spellStart"/>
      <w:r w:rsidRPr="00A965E7">
        <w:rPr>
          <w:lang w:val="fr-FR"/>
        </w:rPr>
        <w:t>Inhoudsopgave</w:t>
      </w:r>
      <w:proofErr w:type="spellEnd"/>
      <w:r w:rsidRPr="00A965E7">
        <w:rPr>
          <w:lang w:val="fr-FR"/>
        </w:rPr>
        <w:t xml:space="preserve">: </w:t>
      </w:r>
      <w:r w:rsidR="00D71B8B" w:rsidRPr="00A965E7">
        <w:rPr>
          <w:lang w:val="fr-FR"/>
        </w:rPr>
        <w:tab/>
      </w:r>
      <w:r w:rsidR="00D71B8B" w:rsidRPr="00A965E7">
        <w:rPr>
          <w:lang w:val="fr-FR"/>
        </w:rPr>
        <w:tab/>
      </w:r>
      <w:r w:rsidR="00D71B8B" w:rsidRPr="00A965E7">
        <w:rPr>
          <w:lang w:val="fr-FR"/>
        </w:rPr>
        <w:tab/>
      </w:r>
      <w:r w:rsidR="00D71B8B" w:rsidRPr="00A965E7">
        <w:rPr>
          <w:lang w:val="fr-FR"/>
        </w:rPr>
        <w:tab/>
      </w:r>
      <w:r w:rsidR="00D71B8B" w:rsidRPr="00A965E7">
        <w:rPr>
          <w:lang w:val="fr-FR"/>
        </w:rPr>
        <w:tab/>
      </w:r>
      <w:r w:rsidR="00D71B8B" w:rsidRPr="00A965E7">
        <w:rPr>
          <w:lang w:val="fr-FR"/>
        </w:rPr>
        <w:tab/>
      </w:r>
      <w:r w:rsidR="00D71B8B" w:rsidRPr="00A965E7">
        <w:rPr>
          <w:lang w:val="fr-FR"/>
        </w:rPr>
        <w:tab/>
      </w:r>
      <w:r w:rsidR="00D71B8B" w:rsidRPr="00A965E7">
        <w:rPr>
          <w:lang w:val="fr-FR"/>
        </w:rPr>
        <w:tab/>
        <w:t xml:space="preserve">    </w:t>
      </w:r>
      <w:proofErr w:type="spellStart"/>
      <w:r w:rsidR="00D71B8B" w:rsidRPr="00A965E7">
        <w:rPr>
          <w:lang w:val="fr-FR"/>
        </w:rPr>
        <w:t>Datum</w:t>
      </w:r>
      <w:proofErr w:type="spellEnd"/>
      <w:r w:rsidR="00D71B8B" w:rsidRPr="00A965E7">
        <w:rPr>
          <w:lang w:val="fr-FR"/>
        </w:rPr>
        <w:t>:</w:t>
      </w:r>
    </w:p>
    <w:p w14:paraId="786EA7D4" w14:textId="7B528507" w:rsidR="0005717A" w:rsidRPr="00A965E7" w:rsidRDefault="0005717A" w:rsidP="002F1204">
      <w:pPr>
        <w:rPr>
          <w:lang w:val="fr-FR"/>
        </w:rPr>
      </w:pPr>
    </w:p>
    <w:p w14:paraId="1B3CFD2D" w14:textId="77777777" w:rsidR="00AC163F" w:rsidRPr="00A965E7" w:rsidRDefault="00AC163F" w:rsidP="002F1204">
      <w:pPr>
        <w:rPr>
          <w:lang w:val="fr-FR"/>
        </w:rPr>
      </w:pPr>
    </w:p>
    <w:p w14:paraId="330BCEA8" w14:textId="77777777" w:rsidR="00AC163F" w:rsidRPr="00A965E7" w:rsidRDefault="00AC163F" w:rsidP="002F1204">
      <w:pPr>
        <w:rPr>
          <w:lang w:val="fr-FR"/>
        </w:rPr>
        <w:sectPr w:rsidR="00AC163F" w:rsidRPr="00A965E7" w:rsidSect="001D7C52">
          <w:footerReference w:type="defaul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D8E7A7A" w14:textId="147F71C5" w:rsidR="00AC163F" w:rsidRDefault="00A965E7" w:rsidP="00A965E7">
      <w:pPr>
        <w:pStyle w:val="Kop1"/>
        <w:rPr>
          <w:lang w:val="fr-FR"/>
        </w:rPr>
      </w:pPr>
      <w:r w:rsidRPr="00A965E7">
        <w:rPr>
          <w:lang w:val="fr-FR"/>
        </w:rPr>
        <w:lastRenderedPageBreak/>
        <w:t xml:space="preserve">Les 01 – Design </w:t>
      </w:r>
      <w:proofErr w:type="spellStart"/>
      <w:r w:rsidRPr="00A965E7">
        <w:rPr>
          <w:lang w:val="fr-FR"/>
        </w:rPr>
        <w:t>T</w:t>
      </w:r>
      <w:r>
        <w:rPr>
          <w:lang w:val="fr-FR"/>
        </w:rPr>
        <w:t>hinking</w:t>
      </w:r>
      <w:proofErr w:type="spellEnd"/>
    </w:p>
    <w:p w14:paraId="4C5F8317" w14:textId="16643CFF" w:rsidR="007B2B5A" w:rsidRDefault="00C545D1" w:rsidP="00E229F1">
      <w:pPr>
        <w:pStyle w:val="Geenafstand"/>
        <w:rPr>
          <w:lang w:val="fr-FR"/>
        </w:rPr>
      </w:pPr>
      <w:r>
        <w:rPr>
          <w:lang w:val="fr-FR"/>
        </w:rPr>
        <w:t>Wat ?</w:t>
      </w:r>
    </w:p>
    <w:p w14:paraId="637C5184" w14:textId="05F756C2" w:rsidR="00C545D1" w:rsidRPr="00E229F1" w:rsidRDefault="00E229F1" w:rsidP="007B2B5A">
      <w:pPr>
        <w:rPr>
          <w:lang w:val="en-GB"/>
        </w:rPr>
      </w:pPr>
      <w:r w:rsidRPr="00E229F1">
        <w:rPr>
          <w:lang w:val="en-GB"/>
        </w:rPr>
        <w:t>Design thinking is a f</w:t>
      </w:r>
      <w:r>
        <w:rPr>
          <w:lang w:val="en-GB"/>
        </w:rPr>
        <w:t>ormalised framework of applying the creative design to products.</w:t>
      </w:r>
    </w:p>
    <w:p w14:paraId="51E7BD6A" w14:textId="77777777" w:rsidR="00AC163F" w:rsidRPr="00E229F1" w:rsidRDefault="00AC163F" w:rsidP="002F1204">
      <w:pPr>
        <w:rPr>
          <w:lang w:val="en-GB"/>
        </w:rPr>
      </w:pPr>
    </w:p>
    <w:p w14:paraId="2050C01E" w14:textId="77777777" w:rsidR="00AC163F" w:rsidRDefault="00AC163F" w:rsidP="002F1204">
      <w:pPr>
        <w:rPr>
          <w:lang w:val="en-GB"/>
        </w:rPr>
      </w:pPr>
    </w:p>
    <w:p w14:paraId="42647E35" w14:textId="36290550" w:rsidR="00322541" w:rsidRPr="007B06E1" w:rsidRDefault="00D538E0" w:rsidP="002F1204">
      <w:r w:rsidRPr="007B06E1">
        <w:t xml:space="preserve">Ideeën: </w:t>
      </w:r>
    </w:p>
    <w:p w14:paraId="106FF18B" w14:textId="33609574" w:rsidR="00197F91" w:rsidRDefault="00197F91" w:rsidP="002F1204">
      <w:proofErr w:type="spellStart"/>
      <w:r w:rsidRPr="00197F91">
        <w:t>Batterij-oplader</w:t>
      </w:r>
      <w:proofErr w:type="spellEnd"/>
      <w:r w:rsidRPr="00197F91">
        <w:t xml:space="preserve"> zoals de </w:t>
      </w:r>
      <w:proofErr w:type="spellStart"/>
      <w:r w:rsidRPr="00197F91">
        <w:t>i</w:t>
      </w:r>
      <w:r>
        <w:t>phone</w:t>
      </w:r>
      <w:proofErr w:type="spellEnd"/>
      <w:r>
        <w:t xml:space="preserve"> 15</w:t>
      </w:r>
    </w:p>
    <w:p w14:paraId="13019804" w14:textId="33E02356" w:rsidR="00197F91" w:rsidRDefault="00197F91" w:rsidP="002F1204">
      <w:r>
        <w:t>2 oplaadbare batterijen dat je gemakkelijk uit en in je pc kunt halen</w:t>
      </w:r>
    </w:p>
    <w:p w14:paraId="13FD0153" w14:textId="5107E8B3" w:rsidR="00197F91" w:rsidRDefault="007E4377" w:rsidP="002F1204">
      <w:r>
        <w:t>Powerbank voor batterij</w:t>
      </w:r>
    </w:p>
    <w:p w14:paraId="1407A10A" w14:textId="05B9E207" w:rsidR="009A44E3" w:rsidRDefault="009A44E3" w:rsidP="002F1204">
      <w:r>
        <w:t>Reserves pc</w:t>
      </w:r>
    </w:p>
    <w:p w14:paraId="506779DC" w14:textId="6A083DF2" w:rsidR="009A44E3" w:rsidRDefault="009A44E3" w:rsidP="002F1204">
      <w:r>
        <w:t>Computerlokalen</w:t>
      </w:r>
    </w:p>
    <w:p w14:paraId="22E67CB6" w14:textId="2FFBF8E8" w:rsidR="009A44E3" w:rsidRDefault="005867E1" w:rsidP="002F1204">
      <w:r>
        <w:t>Zonnepanelen op de achterkant van u pc zodat zonlicht het oplaadt</w:t>
      </w:r>
    </w:p>
    <w:p w14:paraId="3610167B" w14:textId="77777777" w:rsidR="005867E1" w:rsidRPr="00197F91" w:rsidRDefault="005867E1" w:rsidP="002F1204"/>
    <w:p w14:paraId="40148330" w14:textId="77777777" w:rsidR="00AC163F" w:rsidRPr="00197F91" w:rsidRDefault="00AC163F" w:rsidP="002F1204"/>
    <w:p w14:paraId="1AFEC48C" w14:textId="77777777" w:rsidR="00AC163F" w:rsidRPr="00197F91" w:rsidRDefault="00AC163F" w:rsidP="002F1204"/>
    <w:p w14:paraId="7DC5ADCE" w14:textId="77777777" w:rsidR="00AC163F" w:rsidRPr="00197F91" w:rsidRDefault="00AC163F" w:rsidP="002F1204"/>
    <w:p w14:paraId="3E150B43" w14:textId="77777777" w:rsidR="00AC163F" w:rsidRPr="00197F91" w:rsidRDefault="00AC163F" w:rsidP="002F1204"/>
    <w:p w14:paraId="56AFF88F" w14:textId="77777777" w:rsidR="00AC163F" w:rsidRPr="00197F91" w:rsidRDefault="00AC163F" w:rsidP="002F1204"/>
    <w:p w14:paraId="13670C26" w14:textId="77777777" w:rsidR="00AC163F" w:rsidRPr="00197F91" w:rsidRDefault="00AC163F" w:rsidP="002F1204"/>
    <w:p w14:paraId="21C803F0" w14:textId="77777777" w:rsidR="00AC163F" w:rsidRPr="00C36E5F" w:rsidRDefault="00AC163F" w:rsidP="002F1204"/>
    <w:p w14:paraId="27A9AADF" w14:textId="77777777" w:rsidR="00AC163F" w:rsidRPr="00C36E5F" w:rsidRDefault="00AC163F" w:rsidP="002F1204"/>
    <w:p w14:paraId="14F7F471" w14:textId="77777777" w:rsidR="00AC163F" w:rsidRPr="00C36E5F" w:rsidRDefault="00AC163F" w:rsidP="002F1204"/>
    <w:p w14:paraId="6C677EDA" w14:textId="77777777" w:rsidR="00AC163F" w:rsidRPr="00C36E5F" w:rsidRDefault="00AC163F" w:rsidP="002F1204"/>
    <w:p w14:paraId="46100DD3" w14:textId="77777777" w:rsidR="00AC163F" w:rsidRPr="00C36E5F" w:rsidRDefault="00AC163F" w:rsidP="002F1204"/>
    <w:p w14:paraId="21DD70DF" w14:textId="77777777" w:rsidR="00AC163F" w:rsidRPr="00C36E5F" w:rsidRDefault="00AC163F" w:rsidP="002F1204"/>
    <w:p w14:paraId="7984B92D" w14:textId="77777777" w:rsidR="00AC163F" w:rsidRPr="00C36E5F" w:rsidRDefault="00AC163F" w:rsidP="002F1204"/>
    <w:p w14:paraId="4D5A6DD0" w14:textId="77777777" w:rsidR="00AC163F" w:rsidRPr="00C36E5F" w:rsidRDefault="00AC163F" w:rsidP="002F1204"/>
    <w:p w14:paraId="54BDE22D" w14:textId="77777777" w:rsidR="00AC163F" w:rsidRPr="00C36E5F" w:rsidRDefault="00AC163F" w:rsidP="002F1204"/>
    <w:p w14:paraId="3028B351" w14:textId="77777777" w:rsidR="00AC163F" w:rsidRPr="00C36E5F" w:rsidRDefault="00AC163F" w:rsidP="002F1204"/>
    <w:p w14:paraId="12A92CCF" w14:textId="77777777" w:rsidR="00AC163F" w:rsidRPr="00C36E5F" w:rsidRDefault="00AC163F" w:rsidP="002F1204"/>
    <w:p w14:paraId="57E19FEF" w14:textId="77777777" w:rsidR="00AC163F" w:rsidRPr="00C36E5F" w:rsidRDefault="00AC163F" w:rsidP="002F1204"/>
    <w:p w14:paraId="67B2EEC6" w14:textId="77777777" w:rsidR="00AC163F" w:rsidRPr="00C36E5F" w:rsidRDefault="00AC163F" w:rsidP="002F1204"/>
    <w:p w14:paraId="63E61FB3" w14:textId="77777777" w:rsidR="00AC163F" w:rsidRPr="00C36E5F" w:rsidRDefault="00AC163F" w:rsidP="002F1204"/>
    <w:p w14:paraId="518E6ADF" w14:textId="77777777" w:rsidR="00AC163F" w:rsidRDefault="00AC163F" w:rsidP="002F1204"/>
    <w:p w14:paraId="6B366F03" w14:textId="7F2D2996" w:rsidR="007B06E1" w:rsidRDefault="007B06E1" w:rsidP="002F1204"/>
    <w:p w14:paraId="03E1016A" w14:textId="77777777" w:rsidR="007B06E1" w:rsidRDefault="007B06E1" w:rsidP="002F1204"/>
    <w:p w14:paraId="1C13AAF7" w14:textId="77777777" w:rsidR="007B06E1" w:rsidRDefault="007B06E1" w:rsidP="002F1204"/>
    <w:p w14:paraId="434C3769" w14:textId="77777777" w:rsidR="007B06E1" w:rsidRDefault="007B06E1" w:rsidP="002F1204"/>
    <w:p w14:paraId="549B4272" w14:textId="77777777" w:rsidR="007B06E1" w:rsidRDefault="007B06E1" w:rsidP="002F1204"/>
    <w:p w14:paraId="339822B3" w14:textId="77777777" w:rsidR="007B06E1" w:rsidRDefault="007B06E1" w:rsidP="002F1204"/>
    <w:p w14:paraId="0A1A2D73" w14:textId="77777777" w:rsidR="007B06E1" w:rsidRDefault="007B06E1" w:rsidP="002F1204"/>
    <w:p w14:paraId="3C112D75" w14:textId="77777777" w:rsidR="007B06E1" w:rsidRDefault="007B06E1" w:rsidP="002F1204"/>
    <w:p w14:paraId="61623C47" w14:textId="77777777" w:rsidR="007B06E1" w:rsidRDefault="007B06E1" w:rsidP="002F1204"/>
    <w:p w14:paraId="336E7212" w14:textId="77777777" w:rsidR="007B06E1" w:rsidRDefault="007B06E1" w:rsidP="002F1204"/>
    <w:p w14:paraId="37CF7FE5" w14:textId="77777777" w:rsidR="007B06E1" w:rsidRDefault="007B06E1" w:rsidP="002F1204"/>
    <w:p w14:paraId="3E09E88C" w14:textId="77777777" w:rsidR="007B06E1" w:rsidRDefault="007B06E1" w:rsidP="002F1204"/>
    <w:p w14:paraId="179D2BDC" w14:textId="77777777" w:rsidR="007B06E1" w:rsidRDefault="007B06E1" w:rsidP="002F1204"/>
    <w:p w14:paraId="6D5FD883" w14:textId="77777777" w:rsidR="007B06E1" w:rsidRDefault="007B06E1" w:rsidP="002F1204"/>
    <w:p w14:paraId="18201872" w14:textId="3B38AE33" w:rsidR="007B06E1" w:rsidRDefault="007B06E1" w:rsidP="007B06E1">
      <w:pPr>
        <w:pStyle w:val="Kop1"/>
      </w:pPr>
      <w:r>
        <w:lastRenderedPageBreak/>
        <w:t>Les 02:</w:t>
      </w:r>
    </w:p>
    <w:p w14:paraId="27DAF8F1" w14:textId="1A5AA1D3" w:rsidR="007B06E1" w:rsidRPr="007B06E1" w:rsidRDefault="007B06E1" w:rsidP="007B06E1">
      <w:pPr>
        <w:pStyle w:val="Geenafstand"/>
        <w:rPr>
          <w:lang w:val="en-GB"/>
        </w:rPr>
      </w:pPr>
      <w:r w:rsidRPr="007B06E1">
        <w:rPr>
          <w:lang w:val="en-GB"/>
        </w:rPr>
        <w:t>VUCA (Volatility, Complexity, Ambiguity, U</w:t>
      </w:r>
      <w:r>
        <w:rPr>
          <w:lang w:val="en-GB"/>
        </w:rPr>
        <w:t xml:space="preserve">ncertainty) </w:t>
      </w:r>
    </w:p>
    <w:p w14:paraId="6C3F5520" w14:textId="77777777" w:rsidR="007B06E1" w:rsidRPr="007B06E1" w:rsidRDefault="007B06E1" w:rsidP="002F1204">
      <w:pPr>
        <w:rPr>
          <w:lang w:val="en-GB"/>
        </w:rPr>
      </w:pPr>
    </w:p>
    <w:p w14:paraId="3E79BBC3" w14:textId="77777777" w:rsidR="007B06E1" w:rsidRPr="007B06E1" w:rsidRDefault="007B06E1" w:rsidP="002F1204">
      <w:pPr>
        <w:rPr>
          <w:lang w:val="en-GB"/>
        </w:rPr>
      </w:pPr>
    </w:p>
    <w:p w14:paraId="28627188" w14:textId="77777777" w:rsidR="007B06E1" w:rsidRPr="007B06E1" w:rsidRDefault="007B06E1" w:rsidP="002F1204">
      <w:pPr>
        <w:rPr>
          <w:lang w:val="en-GB"/>
        </w:rPr>
      </w:pPr>
    </w:p>
    <w:p w14:paraId="168E4B77" w14:textId="77777777" w:rsidR="007B06E1" w:rsidRPr="007B06E1" w:rsidRDefault="007B06E1" w:rsidP="002F1204">
      <w:pPr>
        <w:rPr>
          <w:lang w:val="en-GB"/>
        </w:rPr>
      </w:pPr>
    </w:p>
    <w:p w14:paraId="39C8AB69" w14:textId="77777777" w:rsidR="007B06E1" w:rsidRPr="007B06E1" w:rsidRDefault="007B06E1" w:rsidP="002F1204">
      <w:pPr>
        <w:rPr>
          <w:lang w:val="en-GB"/>
        </w:rPr>
      </w:pPr>
    </w:p>
    <w:sectPr w:rsidR="007B06E1" w:rsidRPr="007B06E1" w:rsidSect="001D7C5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7133D" w14:textId="77777777" w:rsidR="00555370" w:rsidRDefault="00555370" w:rsidP="00CB3CC2">
      <w:r>
        <w:separator/>
      </w:r>
    </w:p>
  </w:endnote>
  <w:endnote w:type="continuationSeparator" w:id="0">
    <w:p w14:paraId="3F80EA0C" w14:textId="77777777" w:rsidR="00555370" w:rsidRDefault="00555370" w:rsidP="00CB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4CC7" w14:textId="62441B86" w:rsidR="004C623B" w:rsidRPr="00A965E7" w:rsidRDefault="004C623B">
    <w:pPr>
      <w:pStyle w:val="Voettekst"/>
      <w:rPr>
        <w:lang w:val="en-GB"/>
      </w:rPr>
    </w:pPr>
    <w:r w:rsidRPr="00A965E7">
      <w:rPr>
        <w:lang w:val="en-GB"/>
      </w:rPr>
      <w:t>Robbe Magerman</w:t>
    </w:r>
    <w:r>
      <w:ptab w:relativeTo="margin" w:alignment="center" w:leader="none"/>
    </w:r>
    <w:r w:rsidR="005B2C48" w:rsidRPr="00A965E7">
      <w:rPr>
        <w:lang w:val="en-GB"/>
      </w:rPr>
      <w:t>Toegepaste informatica</w:t>
    </w:r>
    <w:r w:rsidR="00087EB6" w:rsidRPr="00A965E7">
      <w:rPr>
        <w:lang w:val="en-GB"/>
      </w:rPr>
      <w:t xml:space="preserve"> </w:t>
    </w:r>
    <w:r w:rsidR="00AC163F" w:rsidRPr="00A965E7">
      <w:rPr>
        <w:lang w:val="en-GB"/>
      </w:rPr>
      <w:t>-</w:t>
    </w:r>
    <w:r w:rsidR="00087EB6" w:rsidRPr="00A965E7">
      <w:rPr>
        <w:lang w:val="en-GB"/>
      </w:rPr>
      <w:t xml:space="preserve"> Software Development</w:t>
    </w:r>
    <w:r w:rsidR="00803D6A" w:rsidRPr="00A965E7">
      <w:rPr>
        <w:lang w:val="en-GB"/>
      </w:rPr>
      <w:t xml:space="preserve"> - Klas </w:t>
    </w:r>
    <w:r w:rsidR="00087EB6" w:rsidRPr="00A965E7">
      <w:rPr>
        <w:lang w:val="en-GB"/>
      </w:rPr>
      <w:t>2A1</w:t>
    </w:r>
    <w:r>
      <w:ptab w:relativeTo="margin" w:alignment="right" w:leader="none"/>
    </w:r>
    <w:r>
      <w:fldChar w:fldCharType="begin"/>
    </w:r>
    <w:r w:rsidRPr="00A965E7">
      <w:rPr>
        <w:lang w:val="en-GB"/>
      </w:rPr>
      <w:instrText>PAGE   \* MERGEFORMAT</w:instrText>
    </w:r>
    <w:r>
      <w:fldChar w:fldCharType="separate"/>
    </w:r>
    <w:r w:rsidRPr="00A965E7">
      <w:rPr>
        <w:lang w:val="en-GB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1535E" w14:textId="77777777" w:rsidR="00555370" w:rsidRDefault="00555370" w:rsidP="00CB3CC2">
      <w:r>
        <w:separator/>
      </w:r>
    </w:p>
  </w:footnote>
  <w:footnote w:type="continuationSeparator" w:id="0">
    <w:p w14:paraId="226F7A4E" w14:textId="77777777" w:rsidR="00555370" w:rsidRDefault="00555370" w:rsidP="00CB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333E"/>
    <w:multiLevelType w:val="hybridMultilevel"/>
    <w:tmpl w:val="F14A34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00CB9"/>
    <w:multiLevelType w:val="hybridMultilevel"/>
    <w:tmpl w:val="89727D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504DB"/>
    <w:multiLevelType w:val="hybridMultilevel"/>
    <w:tmpl w:val="047C5B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44293D"/>
    <w:multiLevelType w:val="hybridMultilevel"/>
    <w:tmpl w:val="9DCC3E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8B62B5"/>
    <w:multiLevelType w:val="hybridMultilevel"/>
    <w:tmpl w:val="1A1265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F663DA"/>
    <w:multiLevelType w:val="hybridMultilevel"/>
    <w:tmpl w:val="F3D48B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B45F11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3C01012"/>
    <w:multiLevelType w:val="hybridMultilevel"/>
    <w:tmpl w:val="FC1454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8515D2"/>
    <w:multiLevelType w:val="hybridMultilevel"/>
    <w:tmpl w:val="7D9C6C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4C7124"/>
    <w:multiLevelType w:val="hybridMultilevel"/>
    <w:tmpl w:val="8760E3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7C140D"/>
    <w:multiLevelType w:val="hybridMultilevel"/>
    <w:tmpl w:val="E49CED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D61776"/>
    <w:multiLevelType w:val="hybridMultilevel"/>
    <w:tmpl w:val="653E86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BB3A6C"/>
    <w:multiLevelType w:val="hybridMultilevel"/>
    <w:tmpl w:val="0786DA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9F3CCE"/>
    <w:multiLevelType w:val="hybridMultilevel"/>
    <w:tmpl w:val="DFD69F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413CAF"/>
    <w:multiLevelType w:val="hybridMultilevel"/>
    <w:tmpl w:val="7E2CD9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0E00B3"/>
    <w:multiLevelType w:val="hybridMultilevel"/>
    <w:tmpl w:val="06EA91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1F19B2"/>
    <w:multiLevelType w:val="hybridMultilevel"/>
    <w:tmpl w:val="E60A8F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4F3CEA"/>
    <w:multiLevelType w:val="hybridMultilevel"/>
    <w:tmpl w:val="1ED8C2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C67D73"/>
    <w:multiLevelType w:val="hybridMultilevel"/>
    <w:tmpl w:val="D8D620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3C354D"/>
    <w:multiLevelType w:val="hybridMultilevel"/>
    <w:tmpl w:val="F30487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FB46CE"/>
    <w:multiLevelType w:val="hybridMultilevel"/>
    <w:tmpl w:val="14069A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1B6894"/>
    <w:multiLevelType w:val="hybridMultilevel"/>
    <w:tmpl w:val="A8265B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487B9B"/>
    <w:multiLevelType w:val="hybridMultilevel"/>
    <w:tmpl w:val="55BED8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223B82"/>
    <w:multiLevelType w:val="hybridMultilevel"/>
    <w:tmpl w:val="79124C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2C3144"/>
    <w:multiLevelType w:val="hybridMultilevel"/>
    <w:tmpl w:val="5BD2F0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4373F28"/>
    <w:multiLevelType w:val="hybridMultilevel"/>
    <w:tmpl w:val="4F0873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A0793E"/>
    <w:multiLevelType w:val="hybridMultilevel"/>
    <w:tmpl w:val="2D2AFE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7ED0B3B"/>
    <w:multiLevelType w:val="hybridMultilevel"/>
    <w:tmpl w:val="09C29D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A28319C"/>
    <w:multiLevelType w:val="hybridMultilevel"/>
    <w:tmpl w:val="C41ACE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BA966CF"/>
    <w:multiLevelType w:val="hybridMultilevel"/>
    <w:tmpl w:val="A224E6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CC42F6A"/>
    <w:multiLevelType w:val="hybridMultilevel"/>
    <w:tmpl w:val="5860C3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D032A46"/>
    <w:multiLevelType w:val="hybridMultilevel"/>
    <w:tmpl w:val="F04E9A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E4D284D"/>
    <w:multiLevelType w:val="hybridMultilevel"/>
    <w:tmpl w:val="A13AC8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0C840FF"/>
    <w:multiLevelType w:val="hybridMultilevel"/>
    <w:tmpl w:val="8C8433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0FE608F"/>
    <w:multiLevelType w:val="hybridMultilevel"/>
    <w:tmpl w:val="11764F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21958F8"/>
    <w:multiLevelType w:val="hybridMultilevel"/>
    <w:tmpl w:val="D65C32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42D0694"/>
    <w:multiLevelType w:val="hybridMultilevel"/>
    <w:tmpl w:val="F71221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5751FDC"/>
    <w:multiLevelType w:val="hybridMultilevel"/>
    <w:tmpl w:val="EE9EAC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7B7626"/>
    <w:multiLevelType w:val="hybridMultilevel"/>
    <w:tmpl w:val="B6AEBA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6AE0967"/>
    <w:multiLevelType w:val="hybridMultilevel"/>
    <w:tmpl w:val="D0909D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7AF30C5"/>
    <w:multiLevelType w:val="hybridMultilevel"/>
    <w:tmpl w:val="6FD81E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9D16DCA"/>
    <w:multiLevelType w:val="hybridMultilevel"/>
    <w:tmpl w:val="6BC6FE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BDB3D6D"/>
    <w:multiLevelType w:val="hybridMultilevel"/>
    <w:tmpl w:val="9A206B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D9205D1"/>
    <w:multiLevelType w:val="hybridMultilevel"/>
    <w:tmpl w:val="837225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DFB39E6"/>
    <w:multiLevelType w:val="hybridMultilevel"/>
    <w:tmpl w:val="C23AA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09C1DBB"/>
    <w:multiLevelType w:val="hybridMultilevel"/>
    <w:tmpl w:val="69C414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3231297"/>
    <w:multiLevelType w:val="hybridMultilevel"/>
    <w:tmpl w:val="A7F86D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B71A5A"/>
    <w:multiLevelType w:val="hybridMultilevel"/>
    <w:tmpl w:val="468603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8321627"/>
    <w:multiLevelType w:val="hybridMultilevel"/>
    <w:tmpl w:val="2EB0A3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9715B39"/>
    <w:multiLevelType w:val="hybridMultilevel"/>
    <w:tmpl w:val="B3CAD8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9A53E33"/>
    <w:multiLevelType w:val="hybridMultilevel"/>
    <w:tmpl w:val="EFE860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AD1240E"/>
    <w:multiLevelType w:val="hybridMultilevel"/>
    <w:tmpl w:val="B88201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B2704C5"/>
    <w:multiLevelType w:val="hybridMultilevel"/>
    <w:tmpl w:val="2D7C6E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BAB531C"/>
    <w:multiLevelType w:val="hybridMultilevel"/>
    <w:tmpl w:val="533823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BB54BA9"/>
    <w:multiLevelType w:val="hybridMultilevel"/>
    <w:tmpl w:val="988A57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F8A5C79"/>
    <w:multiLevelType w:val="hybridMultilevel"/>
    <w:tmpl w:val="A5CC17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18C646D"/>
    <w:multiLevelType w:val="hybridMultilevel"/>
    <w:tmpl w:val="0D20D0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1B633C1"/>
    <w:multiLevelType w:val="hybridMultilevel"/>
    <w:tmpl w:val="6A4667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5743CF"/>
    <w:multiLevelType w:val="hybridMultilevel"/>
    <w:tmpl w:val="4A341B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2947D17"/>
    <w:multiLevelType w:val="hybridMultilevel"/>
    <w:tmpl w:val="3A5E8B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4C16E6C"/>
    <w:multiLevelType w:val="hybridMultilevel"/>
    <w:tmpl w:val="F03601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5F807A5"/>
    <w:multiLevelType w:val="hybridMultilevel"/>
    <w:tmpl w:val="7146FC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6F32D11"/>
    <w:multiLevelType w:val="hybridMultilevel"/>
    <w:tmpl w:val="26A6FC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74742A0"/>
    <w:multiLevelType w:val="hybridMultilevel"/>
    <w:tmpl w:val="5302E2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89E279A"/>
    <w:multiLevelType w:val="hybridMultilevel"/>
    <w:tmpl w:val="E5D832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8C5000A"/>
    <w:multiLevelType w:val="hybridMultilevel"/>
    <w:tmpl w:val="75F23D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95B64F1"/>
    <w:multiLevelType w:val="hybridMultilevel"/>
    <w:tmpl w:val="64B292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9713E79"/>
    <w:multiLevelType w:val="hybridMultilevel"/>
    <w:tmpl w:val="EE42E6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B5A057B"/>
    <w:multiLevelType w:val="hybridMultilevel"/>
    <w:tmpl w:val="CF78AF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CCB4A9D"/>
    <w:multiLevelType w:val="hybridMultilevel"/>
    <w:tmpl w:val="5E9044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CD66CEF"/>
    <w:multiLevelType w:val="hybridMultilevel"/>
    <w:tmpl w:val="CB9E0F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EC17BC0"/>
    <w:multiLevelType w:val="hybridMultilevel"/>
    <w:tmpl w:val="7B16645A"/>
    <w:lvl w:ilvl="0" w:tplc="17DCA33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6B4CD0"/>
    <w:multiLevelType w:val="hybridMultilevel"/>
    <w:tmpl w:val="1070EB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1190570"/>
    <w:multiLevelType w:val="hybridMultilevel"/>
    <w:tmpl w:val="830C05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1375E6F"/>
    <w:multiLevelType w:val="hybridMultilevel"/>
    <w:tmpl w:val="300ED8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1D34A51"/>
    <w:multiLevelType w:val="hybridMultilevel"/>
    <w:tmpl w:val="9BF808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1D47ABB"/>
    <w:multiLevelType w:val="hybridMultilevel"/>
    <w:tmpl w:val="632C14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3163198"/>
    <w:multiLevelType w:val="hybridMultilevel"/>
    <w:tmpl w:val="983834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3EE25E4"/>
    <w:multiLevelType w:val="hybridMultilevel"/>
    <w:tmpl w:val="FE64DC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4226C3F"/>
    <w:multiLevelType w:val="hybridMultilevel"/>
    <w:tmpl w:val="EE2A68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58D4C58"/>
    <w:multiLevelType w:val="hybridMultilevel"/>
    <w:tmpl w:val="395E2D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A1A5291"/>
    <w:multiLevelType w:val="hybridMultilevel"/>
    <w:tmpl w:val="A03A7B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C7123F7"/>
    <w:multiLevelType w:val="hybridMultilevel"/>
    <w:tmpl w:val="D26C31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FC37E0D"/>
    <w:multiLevelType w:val="hybridMultilevel"/>
    <w:tmpl w:val="1EF898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0880C56"/>
    <w:multiLevelType w:val="hybridMultilevel"/>
    <w:tmpl w:val="08424B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13E5984"/>
    <w:multiLevelType w:val="hybridMultilevel"/>
    <w:tmpl w:val="CAF22D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1DB5226"/>
    <w:multiLevelType w:val="hybridMultilevel"/>
    <w:tmpl w:val="9796B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23A0AF6"/>
    <w:multiLevelType w:val="hybridMultilevel"/>
    <w:tmpl w:val="3CBA3D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66B752B"/>
    <w:multiLevelType w:val="hybridMultilevel"/>
    <w:tmpl w:val="641C23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7160B05"/>
    <w:multiLevelType w:val="hybridMultilevel"/>
    <w:tmpl w:val="7B2A80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7515049"/>
    <w:multiLevelType w:val="hybridMultilevel"/>
    <w:tmpl w:val="6EFE60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FC79CE"/>
    <w:multiLevelType w:val="hybridMultilevel"/>
    <w:tmpl w:val="2DE4E4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04439C"/>
    <w:multiLevelType w:val="hybridMultilevel"/>
    <w:tmpl w:val="0F2E9F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BD34BC5"/>
    <w:multiLevelType w:val="hybridMultilevel"/>
    <w:tmpl w:val="805A8B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C4A13EF"/>
    <w:multiLevelType w:val="hybridMultilevel"/>
    <w:tmpl w:val="F7F284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DB34BED"/>
    <w:multiLevelType w:val="hybridMultilevel"/>
    <w:tmpl w:val="F0D855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DBE6E65"/>
    <w:multiLevelType w:val="hybridMultilevel"/>
    <w:tmpl w:val="1FD6B5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E03456F"/>
    <w:multiLevelType w:val="hybridMultilevel"/>
    <w:tmpl w:val="D760F9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EB42E9A"/>
    <w:multiLevelType w:val="hybridMultilevel"/>
    <w:tmpl w:val="23D299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2EA5339"/>
    <w:multiLevelType w:val="hybridMultilevel"/>
    <w:tmpl w:val="F3522D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2C7071"/>
    <w:multiLevelType w:val="hybridMultilevel"/>
    <w:tmpl w:val="CC22C7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5627A0E"/>
    <w:multiLevelType w:val="hybridMultilevel"/>
    <w:tmpl w:val="8AA8D5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665593D"/>
    <w:multiLevelType w:val="hybridMultilevel"/>
    <w:tmpl w:val="67D836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67E170B"/>
    <w:multiLevelType w:val="hybridMultilevel"/>
    <w:tmpl w:val="5980D9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9C95A28"/>
    <w:multiLevelType w:val="hybridMultilevel"/>
    <w:tmpl w:val="B9F6C1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0821E5"/>
    <w:multiLevelType w:val="hybridMultilevel"/>
    <w:tmpl w:val="E812AC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B670062"/>
    <w:multiLevelType w:val="hybridMultilevel"/>
    <w:tmpl w:val="DDEC2A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6F723E"/>
    <w:multiLevelType w:val="hybridMultilevel"/>
    <w:tmpl w:val="FD1EFE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F0E0355"/>
    <w:multiLevelType w:val="hybridMultilevel"/>
    <w:tmpl w:val="0C0EE7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F2A37C5"/>
    <w:multiLevelType w:val="hybridMultilevel"/>
    <w:tmpl w:val="70F845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F4C5731"/>
    <w:multiLevelType w:val="hybridMultilevel"/>
    <w:tmpl w:val="58F2CD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F9B3978"/>
    <w:multiLevelType w:val="hybridMultilevel"/>
    <w:tmpl w:val="EC1456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070340">
    <w:abstractNumId w:val="6"/>
  </w:num>
  <w:num w:numId="2" w16cid:durableId="397826229">
    <w:abstractNumId w:val="97"/>
  </w:num>
  <w:num w:numId="3" w16cid:durableId="1810975839">
    <w:abstractNumId w:val="39"/>
  </w:num>
  <w:num w:numId="4" w16cid:durableId="1482380922">
    <w:abstractNumId w:val="72"/>
  </w:num>
  <w:num w:numId="5" w16cid:durableId="93289357">
    <w:abstractNumId w:val="41"/>
  </w:num>
  <w:num w:numId="6" w16cid:durableId="1656492502">
    <w:abstractNumId w:val="110"/>
  </w:num>
  <w:num w:numId="7" w16cid:durableId="2029066562">
    <w:abstractNumId w:val="32"/>
  </w:num>
  <w:num w:numId="8" w16cid:durableId="727194608">
    <w:abstractNumId w:val="108"/>
  </w:num>
  <w:num w:numId="9" w16cid:durableId="1662346676">
    <w:abstractNumId w:val="7"/>
  </w:num>
  <w:num w:numId="10" w16cid:durableId="1894196102">
    <w:abstractNumId w:val="11"/>
  </w:num>
  <w:num w:numId="11" w16cid:durableId="994576305">
    <w:abstractNumId w:val="56"/>
  </w:num>
  <w:num w:numId="12" w16cid:durableId="1453207992">
    <w:abstractNumId w:val="30"/>
  </w:num>
  <w:num w:numId="13" w16cid:durableId="1942447162">
    <w:abstractNumId w:val="66"/>
  </w:num>
  <w:num w:numId="14" w16cid:durableId="1006252347">
    <w:abstractNumId w:val="78"/>
  </w:num>
  <w:num w:numId="15" w16cid:durableId="1722435289">
    <w:abstractNumId w:val="50"/>
  </w:num>
  <w:num w:numId="16" w16cid:durableId="871965544">
    <w:abstractNumId w:val="19"/>
  </w:num>
  <w:num w:numId="17" w16cid:durableId="1052273143">
    <w:abstractNumId w:val="91"/>
  </w:num>
  <w:num w:numId="18" w16cid:durableId="1308706689">
    <w:abstractNumId w:val="90"/>
  </w:num>
  <w:num w:numId="19" w16cid:durableId="1803108506">
    <w:abstractNumId w:val="23"/>
  </w:num>
  <w:num w:numId="20" w16cid:durableId="1210800467">
    <w:abstractNumId w:val="28"/>
  </w:num>
  <w:num w:numId="21" w16cid:durableId="1930313207">
    <w:abstractNumId w:val="99"/>
  </w:num>
  <w:num w:numId="22" w16cid:durableId="1012680079">
    <w:abstractNumId w:val="75"/>
  </w:num>
  <w:num w:numId="23" w16cid:durableId="1730422285">
    <w:abstractNumId w:val="3"/>
  </w:num>
  <w:num w:numId="24" w16cid:durableId="834881331">
    <w:abstractNumId w:val="47"/>
  </w:num>
  <w:num w:numId="25" w16cid:durableId="1690642610">
    <w:abstractNumId w:val="82"/>
  </w:num>
  <w:num w:numId="26" w16cid:durableId="2078822172">
    <w:abstractNumId w:val="49"/>
  </w:num>
  <w:num w:numId="27" w16cid:durableId="794178873">
    <w:abstractNumId w:val="4"/>
  </w:num>
  <w:num w:numId="28" w16cid:durableId="1152867321">
    <w:abstractNumId w:val="46"/>
  </w:num>
  <w:num w:numId="29" w16cid:durableId="1791049934">
    <w:abstractNumId w:val="81"/>
  </w:num>
  <w:num w:numId="30" w16cid:durableId="1223784861">
    <w:abstractNumId w:val="57"/>
  </w:num>
  <w:num w:numId="31" w16cid:durableId="96995429">
    <w:abstractNumId w:val="55"/>
  </w:num>
  <w:num w:numId="32" w16cid:durableId="820197084">
    <w:abstractNumId w:val="84"/>
  </w:num>
  <w:num w:numId="33" w16cid:durableId="1685087879">
    <w:abstractNumId w:val="14"/>
  </w:num>
  <w:num w:numId="34" w16cid:durableId="2122186997">
    <w:abstractNumId w:val="89"/>
  </w:num>
  <w:num w:numId="35" w16cid:durableId="1612323987">
    <w:abstractNumId w:val="86"/>
  </w:num>
  <w:num w:numId="36" w16cid:durableId="1118573780">
    <w:abstractNumId w:val="63"/>
  </w:num>
  <w:num w:numId="37" w16cid:durableId="1924293339">
    <w:abstractNumId w:val="59"/>
  </w:num>
  <w:num w:numId="38" w16cid:durableId="668797556">
    <w:abstractNumId w:val="44"/>
  </w:num>
  <w:num w:numId="39" w16cid:durableId="131025931">
    <w:abstractNumId w:val="16"/>
  </w:num>
  <w:num w:numId="40" w16cid:durableId="623803729">
    <w:abstractNumId w:val="77"/>
  </w:num>
  <w:num w:numId="41" w16cid:durableId="1385521208">
    <w:abstractNumId w:val="109"/>
  </w:num>
  <w:num w:numId="42" w16cid:durableId="1065378136">
    <w:abstractNumId w:val="42"/>
  </w:num>
  <w:num w:numId="43" w16cid:durableId="342782419">
    <w:abstractNumId w:val="15"/>
  </w:num>
  <w:num w:numId="44" w16cid:durableId="1413815132">
    <w:abstractNumId w:val="67"/>
  </w:num>
  <w:num w:numId="45" w16cid:durableId="82726065">
    <w:abstractNumId w:val="88"/>
  </w:num>
  <w:num w:numId="46" w16cid:durableId="227229236">
    <w:abstractNumId w:val="13"/>
  </w:num>
  <w:num w:numId="47" w16cid:durableId="901257183">
    <w:abstractNumId w:val="107"/>
  </w:num>
  <w:num w:numId="48" w16cid:durableId="1723602947">
    <w:abstractNumId w:val="85"/>
  </w:num>
  <w:num w:numId="49" w16cid:durableId="1217427256">
    <w:abstractNumId w:val="105"/>
  </w:num>
  <w:num w:numId="50" w16cid:durableId="2107842379">
    <w:abstractNumId w:val="61"/>
  </w:num>
  <w:num w:numId="51" w16cid:durableId="1780173680">
    <w:abstractNumId w:val="74"/>
  </w:num>
  <w:num w:numId="52" w16cid:durableId="1691181820">
    <w:abstractNumId w:val="31"/>
  </w:num>
  <w:num w:numId="53" w16cid:durableId="1173495739">
    <w:abstractNumId w:val="96"/>
  </w:num>
  <w:num w:numId="54" w16cid:durableId="1625621233">
    <w:abstractNumId w:val="2"/>
  </w:num>
  <w:num w:numId="55" w16cid:durableId="1021934757">
    <w:abstractNumId w:val="38"/>
  </w:num>
  <w:num w:numId="56" w16cid:durableId="880173734">
    <w:abstractNumId w:val="51"/>
  </w:num>
  <w:num w:numId="57" w16cid:durableId="1830904217">
    <w:abstractNumId w:val="9"/>
  </w:num>
  <w:num w:numId="58" w16cid:durableId="126507311">
    <w:abstractNumId w:val="35"/>
  </w:num>
  <w:num w:numId="59" w16cid:durableId="1125923799">
    <w:abstractNumId w:val="100"/>
  </w:num>
  <w:num w:numId="60" w16cid:durableId="1349982458">
    <w:abstractNumId w:val="92"/>
  </w:num>
  <w:num w:numId="61" w16cid:durableId="1487548472">
    <w:abstractNumId w:val="24"/>
  </w:num>
  <w:num w:numId="62" w16cid:durableId="1441804168">
    <w:abstractNumId w:val="43"/>
  </w:num>
  <w:num w:numId="63" w16cid:durableId="1846096094">
    <w:abstractNumId w:val="5"/>
  </w:num>
  <w:num w:numId="64" w16cid:durableId="23791562">
    <w:abstractNumId w:val="0"/>
  </w:num>
  <w:num w:numId="65" w16cid:durableId="1274091312">
    <w:abstractNumId w:val="48"/>
  </w:num>
  <w:num w:numId="66" w16cid:durableId="1408654458">
    <w:abstractNumId w:val="103"/>
  </w:num>
  <w:num w:numId="67" w16cid:durableId="169032599">
    <w:abstractNumId w:val="58"/>
  </w:num>
  <w:num w:numId="68" w16cid:durableId="1514301114">
    <w:abstractNumId w:val="69"/>
  </w:num>
  <w:num w:numId="69" w16cid:durableId="48773837">
    <w:abstractNumId w:val="104"/>
  </w:num>
  <w:num w:numId="70" w16cid:durableId="1976981240">
    <w:abstractNumId w:val="34"/>
  </w:num>
  <w:num w:numId="71" w16cid:durableId="1989967703">
    <w:abstractNumId w:val="1"/>
  </w:num>
  <w:num w:numId="72" w16cid:durableId="934173901">
    <w:abstractNumId w:val="111"/>
  </w:num>
  <w:num w:numId="73" w16cid:durableId="1410618890">
    <w:abstractNumId w:val="22"/>
  </w:num>
  <w:num w:numId="74" w16cid:durableId="73363032">
    <w:abstractNumId w:val="106"/>
  </w:num>
  <w:num w:numId="75" w16cid:durableId="281616229">
    <w:abstractNumId w:val="20"/>
  </w:num>
  <w:num w:numId="76" w16cid:durableId="1742169214">
    <w:abstractNumId w:val="17"/>
  </w:num>
  <w:num w:numId="77" w16cid:durableId="64619631">
    <w:abstractNumId w:val="70"/>
  </w:num>
  <w:num w:numId="78" w16cid:durableId="1168131470">
    <w:abstractNumId w:val="18"/>
  </w:num>
  <w:num w:numId="79" w16cid:durableId="1916938089">
    <w:abstractNumId w:val="40"/>
  </w:num>
  <w:num w:numId="80" w16cid:durableId="661811840">
    <w:abstractNumId w:val="94"/>
  </w:num>
  <w:num w:numId="81" w16cid:durableId="534273959">
    <w:abstractNumId w:val="79"/>
  </w:num>
  <w:num w:numId="82" w16cid:durableId="2012103689">
    <w:abstractNumId w:val="76"/>
  </w:num>
  <w:num w:numId="83" w16cid:durableId="492181852">
    <w:abstractNumId w:val="8"/>
  </w:num>
  <w:num w:numId="84" w16cid:durableId="520557005">
    <w:abstractNumId w:val="33"/>
  </w:num>
  <w:num w:numId="85" w16cid:durableId="228341976">
    <w:abstractNumId w:val="95"/>
  </w:num>
  <w:num w:numId="86" w16cid:durableId="2028436743">
    <w:abstractNumId w:val="68"/>
  </w:num>
  <w:num w:numId="87" w16cid:durableId="1139955257">
    <w:abstractNumId w:val="29"/>
  </w:num>
  <w:num w:numId="88" w16cid:durableId="1067844090">
    <w:abstractNumId w:val="10"/>
  </w:num>
  <w:num w:numId="89" w16cid:durableId="1632200384">
    <w:abstractNumId w:val="25"/>
  </w:num>
  <w:num w:numId="90" w16cid:durableId="2128354144">
    <w:abstractNumId w:val="87"/>
  </w:num>
  <w:num w:numId="91" w16cid:durableId="968433881">
    <w:abstractNumId w:val="80"/>
  </w:num>
  <w:num w:numId="92" w16cid:durableId="1156921871">
    <w:abstractNumId w:val="21"/>
  </w:num>
  <w:num w:numId="93" w16cid:durableId="1626427598">
    <w:abstractNumId w:val="52"/>
  </w:num>
  <w:num w:numId="94" w16cid:durableId="1583444860">
    <w:abstractNumId w:val="45"/>
  </w:num>
  <w:num w:numId="95" w16cid:durableId="1177112242">
    <w:abstractNumId w:val="64"/>
  </w:num>
  <w:num w:numId="96" w16cid:durableId="58485480">
    <w:abstractNumId w:val="36"/>
  </w:num>
  <w:num w:numId="97" w16cid:durableId="507987044">
    <w:abstractNumId w:val="101"/>
  </w:num>
  <w:num w:numId="98" w16cid:durableId="2140298294">
    <w:abstractNumId w:val="65"/>
  </w:num>
  <w:num w:numId="99" w16cid:durableId="1834836811">
    <w:abstractNumId w:val="71"/>
  </w:num>
  <w:num w:numId="100" w16cid:durableId="300502247">
    <w:abstractNumId w:val="12"/>
  </w:num>
  <w:num w:numId="101" w16cid:durableId="842747637">
    <w:abstractNumId w:val="83"/>
  </w:num>
  <w:num w:numId="102" w16cid:durableId="1554733047">
    <w:abstractNumId w:val="102"/>
  </w:num>
  <w:num w:numId="103" w16cid:durableId="1714573596">
    <w:abstractNumId w:val="93"/>
  </w:num>
  <w:num w:numId="104" w16cid:durableId="768164044">
    <w:abstractNumId w:val="26"/>
  </w:num>
  <w:num w:numId="105" w16cid:durableId="1831948725">
    <w:abstractNumId w:val="60"/>
  </w:num>
  <w:num w:numId="106" w16cid:durableId="1964726086">
    <w:abstractNumId w:val="98"/>
  </w:num>
  <w:num w:numId="107" w16cid:durableId="1692417740">
    <w:abstractNumId w:val="62"/>
  </w:num>
  <w:num w:numId="108" w16cid:durableId="709763128">
    <w:abstractNumId w:val="53"/>
  </w:num>
  <w:num w:numId="109" w16cid:durableId="878518488">
    <w:abstractNumId w:val="54"/>
  </w:num>
  <w:num w:numId="110" w16cid:durableId="1369407006">
    <w:abstractNumId w:val="37"/>
  </w:num>
  <w:num w:numId="111" w16cid:durableId="1781223132">
    <w:abstractNumId w:val="27"/>
  </w:num>
  <w:num w:numId="112" w16cid:durableId="1484857214">
    <w:abstractNumId w:val="73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3C"/>
    <w:rsid w:val="000000B3"/>
    <w:rsid w:val="0001060E"/>
    <w:rsid w:val="00012D45"/>
    <w:rsid w:val="000222FD"/>
    <w:rsid w:val="00023D2A"/>
    <w:rsid w:val="00030BF1"/>
    <w:rsid w:val="0003111F"/>
    <w:rsid w:val="00033748"/>
    <w:rsid w:val="000339E2"/>
    <w:rsid w:val="0004173F"/>
    <w:rsid w:val="000540E8"/>
    <w:rsid w:val="00054531"/>
    <w:rsid w:val="0005717A"/>
    <w:rsid w:val="00060133"/>
    <w:rsid w:val="0006375C"/>
    <w:rsid w:val="000657FE"/>
    <w:rsid w:val="00066A2A"/>
    <w:rsid w:val="00067DB8"/>
    <w:rsid w:val="00070004"/>
    <w:rsid w:val="00071C5B"/>
    <w:rsid w:val="00071E70"/>
    <w:rsid w:val="00072493"/>
    <w:rsid w:val="000818C7"/>
    <w:rsid w:val="000820FB"/>
    <w:rsid w:val="00083012"/>
    <w:rsid w:val="00084657"/>
    <w:rsid w:val="00086F98"/>
    <w:rsid w:val="000878B1"/>
    <w:rsid w:val="00087EB6"/>
    <w:rsid w:val="00090442"/>
    <w:rsid w:val="000926F3"/>
    <w:rsid w:val="000A7F66"/>
    <w:rsid w:val="000B0AA7"/>
    <w:rsid w:val="000B15AB"/>
    <w:rsid w:val="000B2057"/>
    <w:rsid w:val="000B40BB"/>
    <w:rsid w:val="000B735B"/>
    <w:rsid w:val="000C11B0"/>
    <w:rsid w:val="000C77CE"/>
    <w:rsid w:val="000D391B"/>
    <w:rsid w:val="000D5276"/>
    <w:rsid w:val="000E4CAB"/>
    <w:rsid w:val="000E7BA9"/>
    <w:rsid w:val="000F0EA1"/>
    <w:rsid w:val="000F4978"/>
    <w:rsid w:val="000F6ADF"/>
    <w:rsid w:val="00100A15"/>
    <w:rsid w:val="00101A0F"/>
    <w:rsid w:val="00101E03"/>
    <w:rsid w:val="001073C3"/>
    <w:rsid w:val="00112CA8"/>
    <w:rsid w:val="001209F1"/>
    <w:rsid w:val="001229AF"/>
    <w:rsid w:val="00123100"/>
    <w:rsid w:val="00132682"/>
    <w:rsid w:val="001328D2"/>
    <w:rsid w:val="00135BB3"/>
    <w:rsid w:val="00137458"/>
    <w:rsid w:val="001375EC"/>
    <w:rsid w:val="00140752"/>
    <w:rsid w:val="0014129B"/>
    <w:rsid w:val="001425C4"/>
    <w:rsid w:val="00145B8D"/>
    <w:rsid w:val="00150542"/>
    <w:rsid w:val="00163B65"/>
    <w:rsid w:val="001643BE"/>
    <w:rsid w:val="0016501B"/>
    <w:rsid w:val="001671A5"/>
    <w:rsid w:val="0017293B"/>
    <w:rsid w:val="00172D42"/>
    <w:rsid w:val="00174383"/>
    <w:rsid w:val="001746BC"/>
    <w:rsid w:val="00176208"/>
    <w:rsid w:val="001808C3"/>
    <w:rsid w:val="00182E1C"/>
    <w:rsid w:val="00183473"/>
    <w:rsid w:val="00184305"/>
    <w:rsid w:val="0019285A"/>
    <w:rsid w:val="00193857"/>
    <w:rsid w:val="00197F91"/>
    <w:rsid w:val="001A3D39"/>
    <w:rsid w:val="001A403E"/>
    <w:rsid w:val="001A4379"/>
    <w:rsid w:val="001A4AEA"/>
    <w:rsid w:val="001B1CA0"/>
    <w:rsid w:val="001B331F"/>
    <w:rsid w:val="001B7D59"/>
    <w:rsid w:val="001C2775"/>
    <w:rsid w:val="001C7A26"/>
    <w:rsid w:val="001D1804"/>
    <w:rsid w:val="001D4895"/>
    <w:rsid w:val="001D7C52"/>
    <w:rsid w:val="001D7DF2"/>
    <w:rsid w:val="001E0C1A"/>
    <w:rsid w:val="001E25EB"/>
    <w:rsid w:val="001E4C24"/>
    <w:rsid w:val="001E501D"/>
    <w:rsid w:val="001E5B28"/>
    <w:rsid w:val="001E6B6B"/>
    <w:rsid w:val="001F1148"/>
    <w:rsid w:val="001F2FFF"/>
    <w:rsid w:val="001F3492"/>
    <w:rsid w:val="001F3C8E"/>
    <w:rsid w:val="001F4EED"/>
    <w:rsid w:val="00201CD6"/>
    <w:rsid w:val="00202DED"/>
    <w:rsid w:val="0021286C"/>
    <w:rsid w:val="00212A8B"/>
    <w:rsid w:val="00214A28"/>
    <w:rsid w:val="00214F5E"/>
    <w:rsid w:val="002154A3"/>
    <w:rsid w:val="00215B2A"/>
    <w:rsid w:val="00224910"/>
    <w:rsid w:val="00236E94"/>
    <w:rsid w:val="00240398"/>
    <w:rsid w:val="00243BCC"/>
    <w:rsid w:val="0025105E"/>
    <w:rsid w:val="002614C1"/>
    <w:rsid w:val="00261AC8"/>
    <w:rsid w:val="00270D0A"/>
    <w:rsid w:val="00274D87"/>
    <w:rsid w:val="00283EB8"/>
    <w:rsid w:val="0029609A"/>
    <w:rsid w:val="00297B2F"/>
    <w:rsid w:val="002A157E"/>
    <w:rsid w:val="002A449C"/>
    <w:rsid w:val="002A60D2"/>
    <w:rsid w:val="002A67C6"/>
    <w:rsid w:val="002A6A7F"/>
    <w:rsid w:val="002B37F4"/>
    <w:rsid w:val="002B4695"/>
    <w:rsid w:val="002B6242"/>
    <w:rsid w:val="002B7793"/>
    <w:rsid w:val="002C2584"/>
    <w:rsid w:val="002C6608"/>
    <w:rsid w:val="002D4D7A"/>
    <w:rsid w:val="002E0536"/>
    <w:rsid w:val="002E1A28"/>
    <w:rsid w:val="002E4B9A"/>
    <w:rsid w:val="002E5D00"/>
    <w:rsid w:val="002E6815"/>
    <w:rsid w:val="002F1204"/>
    <w:rsid w:val="002F4857"/>
    <w:rsid w:val="002F6507"/>
    <w:rsid w:val="002F65E7"/>
    <w:rsid w:val="003031F3"/>
    <w:rsid w:val="00305AF3"/>
    <w:rsid w:val="00322541"/>
    <w:rsid w:val="0032612C"/>
    <w:rsid w:val="003370FE"/>
    <w:rsid w:val="003416C9"/>
    <w:rsid w:val="00342532"/>
    <w:rsid w:val="00344896"/>
    <w:rsid w:val="00345891"/>
    <w:rsid w:val="00346271"/>
    <w:rsid w:val="00347D5B"/>
    <w:rsid w:val="00347EC0"/>
    <w:rsid w:val="00351E05"/>
    <w:rsid w:val="00353C20"/>
    <w:rsid w:val="00354D18"/>
    <w:rsid w:val="0035635A"/>
    <w:rsid w:val="00357727"/>
    <w:rsid w:val="003613FB"/>
    <w:rsid w:val="00363270"/>
    <w:rsid w:val="00366B24"/>
    <w:rsid w:val="003671C5"/>
    <w:rsid w:val="003678CD"/>
    <w:rsid w:val="00370A7A"/>
    <w:rsid w:val="00370F5E"/>
    <w:rsid w:val="00371261"/>
    <w:rsid w:val="00374B62"/>
    <w:rsid w:val="00377149"/>
    <w:rsid w:val="0038202A"/>
    <w:rsid w:val="003825B4"/>
    <w:rsid w:val="00383CD0"/>
    <w:rsid w:val="003859F0"/>
    <w:rsid w:val="0038637C"/>
    <w:rsid w:val="00387A22"/>
    <w:rsid w:val="0039551C"/>
    <w:rsid w:val="003A3E5C"/>
    <w:rsid w:val="003B380B"/>
    <w:rsid w:val="003B4D4A"/>
    <w:rsid w:val="003B4F35"/>
    <w:rsid w:val="003B6E33"/>
    <w:rsid w:val="003C2C10"/>
    <w:rsid w:val="003C4165"/>
    <w:rsid w:val="003C6E67"/>
    <w:rsid w:val="003D0398"/>
    <w:rsid w:val="003D66A0"/>
    <w:rsid w:val="003D69B9"/>
    <w:rsid w:val="003E0013"/>
    <w:rsid w:val="003E1FF8"/>
    <w:rsid w:val="003E341F"/>
    <w:rsid w:val="003E3D6E"/>
    <w:rsid w:val="003E456C"/>
    <w:rsid w:val="0040219B"/>
    <w:rsid w:val="004027CE"/>
    <w:rsid w:val="0040297F"/>
    <w:rsid w:val="00404737"/>
    <w:rsid w:val="00405DAA"/>
    <w:rsid w:val="00406EF9"/>
    <w:rsid w:val="00413201"/>
    <w:rsid w:val="004136C2"/>
    <w:rsid w:val="004153A0"/>
    <w:rsid w:val="004236BC"/>
    <w:rsid w:val="00423E84"/>
    <w:rsid w:val="00427186"/>
    <w:rsid w:val="004306C8"/>
    <w:rsid w:val="00436D10"/>
    <w:rsid w:val="004402EA"/>
    <w:rsid w:val="00442B28"/>
    <w:rsid w:val="004468D6"/>
    <w:rsid w:val="004517C2"/>
    <w:rsid w:val="004539A3"/>
    <w:rsid w:val="0045430A"/>
    <w:rsid w:val="0045465F"/>
    <w:rsid w:val="00462F6C"/>
    <w:rsid w:val="0046642D"/>
    <w:rsid w:val="00473FEE"/>
    <w:rsid w:val="004765D0"/>
    <w:rsid w:val="00480C09"/>
    <w:rsid w:val="00480D4A"/>
    <w:rsid w:val="00481586"/>
    <w:rsid w:val="004876CA"/>
    <w:rsid w:val="00491A7F"/>
    <w:rsid w:val="00494403"/>
    <w:rsid w:val="004A037C"/>
    <w:rsid w:val="004A0BE8"/>
    <w:rsid w:val="004A12E0"/>
    <w:rsid w:val="004A562D"/>
    <w:rsid w:val="004A66B4"/>
    <w:rsid w:val="004A7DE9"/>
    <w:rsid w:val="004B13A8"/>
    <w:rsid w:val="004B390D"/>
    <w:rsid w:val="004B3CB6"/>
    <w:rsid w:val="004B4A9B"/>
    <w:rsid w:val="004B5CCE"/>
    <w:rsid w:val="004B6AF6"/>
    <w:rsid w:val="004C395F"/>
    <w:rsid w:val="004C4BE1"/>
    <w:rsid w:val="004C5FC8"/>
    <w:rsid w:val="004C623B"/>
    <w:rsid w:val="004C6BAE"/>
    <w:rsid w:val="004D43E2"/>
    <w:rsid w:val="004D6630"/>
    <w:rsid w:val="004E0ACB"/>
    <w:rsid w:val="004E37BB"/>
    <w:rsid w:val="004E5DBE"/>
    <w:rsid w:val="004F131E"/>
    <w:rsid w:val="004F2A17"/>
    <w:rsid w:val="004F7C30"/>
    <w:rsid w:val="005108F2"/>
    <w:rsid w:val="00513120"/>
    <w:rsid w:val="00513C70"/>
    <w:rsid w:val="0052008E"/>
    <w:rsid w:val="005248F6"/>
    <w:rsid w:val="00527CA7"/>
    <w:rsid w:val="0053082B"/>
    <w:rsid w:val="005323D0"/>
    <w:rsid w:val="00536569"/>
    <w:rsid w:val="005369A4"/>
    <w:rsid w:val="00540609"/>
    <w:rsid w:val="00541FC1"/>
    <w:rsid w:val="00542275"/>
    <w:rsid w:val="00551F8F"/>
    <w:rsid w:val="00553E9A"/>
    <w:rsid w:val="005542BD"/>
    <w:rsid w:val="00555370"/>
    <w:rsid w:val="0055586C"/>
    <w:rsid w:val="00556EA8"/>
    <w:rsid w:val="00561716"/>
    <w:rsid w:val="00562C80"/>
    <w:rsid w:val="00570A19"/>
    <w:rsid w:val="00571837"/>
    <w:rsid w:val="00572A82"/>
    <w:rsid w:val="00576928"/>
    <w:rsid w:val="00577817"/>
    <w:rsid w:val="00580853"/>
    <w:rsid w:val="00581116"/>
    <w:rsid w:val="00583249"/>
    <w:rsid w:val="005836D5"/>
    <w:rsid w:val="00583E14"/>
    <w:rsid w:val="005853C4"/>
    <w:rsid w:val="00585C06"/>
    <w:rsid w:val="005867E1"/>
    <w:rsid w:val="00593D79"/>
    <w:rsid w:val="00595C57"/>
    <w:rsid w:val="005A0F57"/>
    <w:rsid w:val="005A2D29"/>
    <w:rsid w:val="005A2DF0"/>
    <w:rsid w:val="005A4CD9"/>
    <w:rsid w:val="005A7A66"/>
    <w:rsid w:val="005B21F6"/>
    <w:rsid w:val="005B2888"/>
    <w:rsid w:val="005B2C48"/>
    <w:rsid w:val="005B7D57"/>
    <w:rsid w:val="005C748C"/>
    <w:rsid w:val="005D2782"/>
    <w:rsid w:val="005D306C"/>
    <w:rsid w:val="005D5B03"/>
    <w:rsid w:val="005D7F35"/>
    <w:rsid w:val="005E1608"/>
    <w:rsid w:val="005F1615"/>
    <w:rsid w:val="005F16AA"/>
    <w:rsid w:val="005F1B93"/>
    <w:rsid w:val="005F4386"/>
    <w:rsid w:val="005F7298"/>
    <w:rsid w:val="0060213D"/>
    <w:rsid w:val="006048A7"/>
    <w:rsid w:val="00604B0F"/>
    <w:rsid w:val="0060615E"/>
    <w:rsid w:val="006070CD"/>
    <w:rsid w:val="0061202D"/>
    <w:rsid w:val="006303AB"/>
    <w:rsid w:val="0063199C"/>
    <w:rsid w:val="00634C1A"/>
    <w:rsid w:val="006420A1"/>
    <w:rsid w:val="00642E1C"/>
    <w:rsid w:val="00645A8C"/>
    <w:rsid w:val="006500BB"/>
    <w:rsid w:val="006508D3"/>
    <w:rsid w:val="00652E4B"/>
    <w:rsid w:val="00654BC7"/>
    <w:rsid w:val="00663DC4"/>
    <w:rsid w:val="006662E9"/>
    <w:rsid w:val="0067057D"/>
    <w:rsid w:val="00677029"/>
    <w:rsid w:val="00677AA0"/>
    <w:rsid w:val="0068021A"/>
    <w:rsid w:val="006812BF"/>
    <w:rsid w:val="00681C28"/>
    <w:rsid w:val="006848F3"/>
    <w:rsid w:val="00690C66"/>
    <w:rsid w:val="006916C2"/>
    <w:rsid w:val="006A0D8E"/>
    <w:rsid w:val="006A2A57"/>
    <w:rsid w:val="006A4EB8"/>
    <w:rsid w:val="006A5AF7"/>
    <w:rsid w:val="006B0981"/>
    <w:rsid w:val="006B4064"/>
    <w:rsid w:val="006B4A2A"/>
    <w:rsid w:val="006B5E82"/>
    <w:rsid w:val="006C2EE6"/>
    <w:rsid w:val="006D6814"/>
    <w:rsid w:val="006E1DC7"/>
    <w:rsid w:val="006E31D6"/>
    <w:rsid w:val="006E7107"/>
    <w:rsid w:val="006F0297"/>
    <w:rsid w:val="006F1A24"/>
    <w:rsid w:val="006F62D5"/>
    <w:rsid w:val="006F651A"/>
    <w:rsid w:val="00703DB2"/>
    <w:rsid w:val="00710ECD"/>
    <w:rsid w:val="00712209"/>
    <w:rsid w:val="00714964"/>
    <w:rsid w:val="00720A14"/>
    <w:rsid w:val="00720BAC"/>
    <w:rsid w:val="0072213A"/>
    <w:rsid w:val="00724465"/>
    <w:rsid w:val="007249F4"/>
    <w:rsid w:val="007253A9"/>
    <w:rsid w:val="00726EF4"/>
    <w:rsid w:val="007301CD"/>
    <w:rsid w:val="00730969"/>
    <w:rsid w:val="00731F1B"/>
    <w:rsid w:val="0073255F"/>
    <w:rsid w:val="0074303F"/>
    <w:rsid w:val="007438E9"/>
    <w:rsid w:val="00746675"/>
    <w:rsid w:val="007536F2"/>
    <w:rsid w:val="007550B0"/>
    <w:rsid w:val="007638A4"/>
    <w:rsid w:val="00776C6F"/>
    <w:rsid w:val="00781CE3"/>
    <w:rsid w:val="0078242E"/>
    <w:rsid w:val="00782FDC"/>
    <w:rsid w:val="0078353B"/>
    <w:rsid w:val="007862DF"/>
    <w:rsid w:val="00786634"/>
    <w:rsid w:val="00786CFE"/>
    <w:rsid w:val="00786DA5"/>
    <w:rsid w:val="00796B09"/>
    <w:rsid w:val="007A0DA1"/>
    <w:rsid w:val="007A27E0"/>
    <w:rsid w:val="007A4CED"/>
    <w:rsid w:val="007A5784"/>
    <w:rsid w:val="007A5B5A"/>
    <w:rsid w:val="007A6FB4"/>
    <w:rsid w:val="007B06E1"/>
    <w:rsid w:val="007B0FC4"/>
    <w:rsid w:val="007B2B5A"/>
    <w:rsid w:val="007B71CA"/>
    <w:rsid w:val="007B720B"/>
    <w:rsid w:val="007C0D75"/>
    <w:rsid w:val="007C1458"/>
    <w:rsid w:val="007C6044"/>
    <w:rsid w:val="007C7A20"/>
    <w:rsid w:val="007D0439"/>
    <w:rsid w:val="007D1224"/>
    <w:rsid w:val="007D49A2"/>
    <w:rsid w:val="007D49B7"/>
    <w:rsid w:val="007D5141"/>
    <w:rsid w:val="007D5552"/>
    <w:rsid w:val="007E2972"/>
    <w:rsid w:val="007E3486"/>
    <w:rsid w:val="007E419E"/>
    <w:rsid w:val="007E4377"/>
    <w:rsid w:val="007E4C6F"/>
    <w:rsid w:val="007E67E0"/>
    <w:rsid w:val="007F0FC9"/>
    <w:rsid w:val="007F211B"/>
    <w:rsid w:val="007F4894"/>
    <w:rsid w:val="007F70CF"/>
    <w:rsid w:val="0080078C"/>
    <w:rsid w:val="00800F58"/>
    <w:rsid w:val="00802C6E"/>
    <w:rsid w:val="00803B0A"/>
    <w:rsid w:val="00803D6A"/>
    <w:rsid w:val="00803E6F"/>
    <w:rsid w:val="00806BFC"/>
    <w:rsid w:val="0081112F"/>
    <w:rsid w:val="0081417F"/>
    <w:rsid w:val="008150E1"/>
    <w:rsid w:val="008222D6"/>
    <w:rsid w:val="008266B6"/>
    <w:rsid w:val="00826941"/>
    <w:rsid w:val="00847CEF"/>
    <w:rsid w:val="00847D08"/>
    <w:rsid w:val="00850AA4"/>
    <w:rsid w:val="00860FA2"/>
    <w:rsid w:val="00861884"/>
    <w:rsid w:val="008622C7"/>
    <w:rsid w:val="0086358B"/>
    <w:rsid w:val="00865711"/>
    <w:rsid w:val="00865902"/>
    <w:rsid w:val="008675CD"/>
    <w:rsid w:val="0087655F"/>
    <w:rsid w:val="008877EA"/>
    <w:rsid w:val="0089474A"/>
    <w:rsid w:val="008950CF"/>
    <w:rsid w:val="008A0115"/>
    <w:rsid w:val="008A25E7"/>
    <w:rsid w:val="008A320C"/>
    <w:rsid w:val="008A5538"/>
    <w:rsid w:val="008A6527"/>
    <w:rsid w:val="008B261E"/>
    <w:rsid w:val="008B3E47"/>
    <w:rsid w:val="008B5EC8"/>
    <w:rsid w:val="008C3454"/>
    <w:rsid w:val="008C5B83"/>
    <w:rsid w:val="008C62F4"/>
    <w:rsid w:val="008C64D2"/>
    <w:rsid w:val="008C7EBA"/>
    <w:rsid w:val="008D3DB9"/>
    <w:rsid w:val="008D43ED"/>
    <w:rsid w:val="008D67FD"/>
    <w:rsid w:val="008D6D87"/>
    <w:rsid w:val="008E38DE"/>
    <w:rsid w:val="008E4B26"/>
    <w:rsid w:val="008F0B6F"/>
    <w:rsid w:val="008F2DFA"/>
    <w:rsid w:val="008F6F5F"/>
    <w:rsid w:val="008F7FCA"/>
    <w:rsid w:val="0091273C"/>
    <w:rsid w:val="00915EA3"/>
    <w:rsid w:val="00916AE2"/>
    <w:rsid w:val="0092006B"/>
    <w:rsid w:val="00920C8E"/>
    <w:rsid w:val="009229D9"/>
    <w:rsid w:val="009257BA"/>
    <w:rsid w:val="00926894"/>
    <w:rsid w:val="00931628"/>
    <w:rsid w:val="009355F3"/>
    <w:rsid w:val="00940260"/>
    <w:rsid w:val="00942B64"/>
    <w:rsid w:val="009440E1"/>
    <w:rsid w:val="009469C8"/>
    <w:rsid w:val="0094749D"/>
    <w:rsid w:val="00953EC2"/>
    <w:rsid w:val="00954BF9"/>
    <w:rsid w:val="00956449"/>
    <w:rsid w:val="0096062D"/>
    <w:rsid w:val="00960C61"/>
    <w:rsid w:val="009631EE"/>
    <w:rsid w:val="0096495E"/>
    <w:rsid w:val="00967DB4"/>
    <w:rsid w:val="00973213"/>
    <w:rsid w:val="00973749"/>
    <w:rsid w:val="00974EC5"/>
    <w:rsid w:val="00975495"/>
    <w:rsid w:val="009833CD"/>
    <w:rsid w:val="00984E96"/>
    <w:rsid w:val="009855B5"/>
    <w:rsid w:val="00987964"/>
    <w:rsid w:val="009909D1"/>
    <w:rsid w:val="0099534E"/>
    <w:rsid w:val="009A44E3"/>
    <w:rsid w:val="009B3611"/>
    <w:rsid w:val="009B55E6"/>
    <w:rsid w:val="009B5DFC"/>
    <w:rsid w:val="009C17AB"/>
    <w:rsid w:val="009C3634"/>
    <w:rsid w:val="009C65FF"/>
    <w:rsid w:val="009C6643"/>
    <w:rsid w:val="009C7002"/>
    <w:rsid w:val="009D4402"/>
    <w:rsid w:val="009D529F"/>
    <w:rsid w:val="009E2257"/>
    <w:rsid w:val="009E2A2D"/>
    <w:rsid w:val="009E337F"/>
    <w:rsid w:val="009E41EE"/>
    <w:rsid w:val="009E57AC"/>
    <w:rsid w:val="009F01DA"/>
    <w:rsid w:val="009F1891"/>
    <w:rsid w:val="009F4C3D"/>
    <w:rsid w:val="009F6C04"/>
    <w:rsid w:val="00A011DA"/>
    <w:rsid w:val="00A01C47"/>
    <w:rsid w:val="00A01FBE"/>
    <w:rsid w:val="00A03481"/>
    <w:rsid w:val="00A04648"/>
    <w:rsid w:val="00A04B18"/>
    <w:rsid w:val="00A05E36"/>
    <w:rsid w:val="00A1099D"/>
    <w:rsid w:val="00A1188E"/>
    <w:rsid w:val="00A23511"/>
    <w:rsid w:val="00A25677"/>
    <w:rsid w:val="00A26C12"/>
    <w:rsid w:val="00A27C8C"/>
    <w:rsid w:val="00A30B52"/>
    <w:rsid w:val="00A30C92"/>
    <w:rsid w:val="00A3353E"/>
    <w:rsid w:val="00A435F8"/>
    <w:rsid w:val="00A50434"/>
    <w:rsid w:val="00A50972"/>
    <w:rsid w:val="00A51EF3"/>
    <w:rsid w:val="00A52B0D"/>
    <w:rsid w:val="00A53FA1"/>
    <w:rsid w:val="00A5477E"/>
    <w:rsid w:val="00A54835"/>
    <w:rsid w:val="00A5575E"/>
    <w:rsid w:val="00A56E21"/>
    <w:rsid w:val="00A632B6"/>
    <w:rsid w:val="00A67DE5"/>
    <w:rsid w:val="00A7026C"/>
    <w:rsid w:val="00A752B4"/>
    <w:rsid w:val="00A76F0B"/>
    <w:rsid w:val="00A81F87"/>
    <w:rsid w:val="00A84D63"/>
    <w:rsid w:val="00A85CB7"/>
    <w:rsid w:val="00A92C97"/>
    <w:rsid w:val="00A965E7"/>
    <w:rsid w:val="00A96A8F"/>
    <w:rsid w:val="00AA27CA"/>
    <w:rsid w:val="00AA496E"/>
    <w:rsid w:val="00AA7C26"/>
    <w:rsid w:val="00AB122E"/>
    <w:rsid w:val="00AB1DEB"/>
    <w:rsid w:val="00AB3E76"/>
    <w:rsid w:val="00AB4C04"/>
    <w:rsid w:val="00AB66FF"/>
    <w:rsid w:val="00AC0389"/>
    <w:rsid w:val="00AC163F"/>
    <w:rsid w:val="00AC1980"/>
    <w:rsid w:val="00AC1D79"/>
    <w:rsid w:val="00AD3A47"/>
    <w:rsid w:val="00AD4683"/>
    <w:rsid w:val="00AD6479"/>
    <w:rsid w:val="00AD6A43"/>
    <w:rsid w:val="00AE2E95"/>
    <w:rsid w:val="00AF0A2E"/>
    <w:rsid w:val="00AF0E47"/>
    <w:rsid w:val="00B00625"/>
    <w:rsid w:val="00B10EE4"/>
    <w:rsid w:val="00B10F97"/>
    <w:rsid w:val="00B1303D"/>
    <w:rsid w:val="00B1311B"/>
    <w:rsid w:val="00B177EB"/>
    <w:rsid w:val="00B208CE"/>
    <w:rsid w:val="00B2723A"/>
    <w:rsid w:val="00B27C3E"/>
    <w:rsid w:val="00B32C49"/>
    <w:rsid w:val="00B355C6"/>
    <w:rsid w:val="00B376FA"/>
    <w:rsid w:val="00B43C69"/>
    <w:rsid w:val="00B46393"/>
    <w:rsid w:val="00B468AC"/>
    <w:rsid w:val="00B57605"/>
    <w:rsid w:val="00B62B4D"/>
    <w:rsid w:val="00B6304A"/>
    <w:rsid w:val="00B70B05"/>
    <w:rsid w:val="00B73C9F"/>
    <w:rsid w:val="00B77703"/>
    <w:rsid w:val="00B77B8B"/>
    <w:rsid w:val="00B83D92"/>
    <w:rsid w:val="00B846DC"/>
    <w:rsid w:val="00B84C80"/>
    <w:rsid w:val="00B858D6"/>
    <w:rsid w:val="00B90571"/>
    <w:rsid w:val="00B95C5A"/>
    <w:rsid w:val="00B97FF4"/>
    <w:rsid w:val="00BA1602"/>
    <w:rsid w:val="00BA176F"/>
    <w:rsid w:val="00BA1E4E"/>
    <w:rsid w:val="00BA44F7"/>
    <w:rsid w:val="00BA51C4"/>
    <w:rsid w:val="00BB0527"/>
    <w:rsid w:val="00BB08DB"/>
    <w:rsid w:val="00BB3779"/>
    <w:rsid w:val="00BB530D"/>
    <w:rsid w:val="00BB5A3C"/>
    <w:rsid w:val="00BB7E42"/>
    <w:rsid w:val="00BC534A"/>
    <w:rsid w:val="00BC650A"/>
    <w:rsid w:val="00BD77BC"/>
    <w:rsid w:val="00BE33C6"/>
    <w:rsid w:val="00BE5755"/>
    <w:rsid w:val="00BE7A56"/>
    <w:rsid w:val="00BF00F6"/>
    <w:rsid w:val="00BF0471"/>
    <w:rsid w:val="00BF2EAC"/>
    <w:rsid w:val="00BF43C9"/>
    <w:rsid w:val="00BF4D05"/>
    <w:rsid w:val="00BF76CB"/>
    <w:rsid w:val="00C03446"/>
    <w:rsid w:val="00C043C9"/>
    <w:rsid w:val="00C04FD4"/>
    <w:rsid w:val="00C05338"/>
    <w:rsid w:val="00C05A63"/>
    <w:rsid w:val="00C11EDD"/>
    <w:rsid w:val="00C11EEA"/>
    <w:rsid w:val="00C13E80"/>
    <w:rsid w:val="00C148B9"/>
    <w:rsid w:val="00C16F96"/>
    <w:rsid w:val="00C16FF7"/>
    <w:rsid w:val="00C222DF"/>
    <w:rsid w:val="00C245A9"/>
    <w:rsid w:val="00C24895"/>
    <w:rsid w:val="00C279D9"/>
    <w:rsid w:val="00C3508D"/>
    <w:rsid w:val="00C36AFB"/>
    <w:rsid w:val="00C36E5F"/>
    <w:rsid w:val="00C44A2E"/>
    <w:rsid w:val="00C47AF1"/>
    <w:rsid w:val="00C47CD7"/>
    <w:rsid w:val="00C51E46"/>
    <w:rsid w:val="00C534E2"/>
    <w:rsid w:val="00C545D1"/>
    <w:rsid w:val="00C633D3"/>
    <w:rsid w:val="00C70DFC"/>
    <w:rsid w:val="00C71161"/>
    <w:rsid w:val="00C74E87"/>
    <w:rsid w:val="00C761EC"/>
    <w:rsid w:val="00C81F4A"/>
    <w:rsid w:val="00C90EC2"/>
    <w:rsid w:val="00C926AE"/>
    <w:rsid w:val="00CA050C"/>
    <w:rsid w:val="00CA0917"/>
    <w:rsid w:val="00CA281F"/>
    <w:rsid w:val="00CA28F8"/>
    <w:rsid w:val="00CA3E5B"/>
    <w:rsid w:val="00CA64CF"/>
    <w:rsid w:val="00CA7934"/>
    <w:rsid w:val="00CB20EB"/>
    <w:rsid w:val="00CB3CC2"/>
    <w:rsid w:val="00CB54FC"/>
    <w:rsid w:val="00CC2A0C"/>
    <w:rsid w:val="00CC5532"/>
    <w:rsid w:val="00CD305F"/>
    <w:rsid w:val="00CD34E6"/>
    <w:rsid w:val="00CD45E2"/>
    <w:rsid w:val="00CE0255"/>
    <w:rsid w:val="00CE123A"/>
    <w:rsid w:val="00CE46C3"/>
    <w:rsid w:val="00CE6420"/>
    <w:rsid w:val="00CF01C7"/>
    <w:rsid w:val="00CF21E9"/>
    <w:rsid w:val="00D000E4"/>
    <w:rsid w:val="00D00AD3"/>
    <w:rsid w:val="00D016EF"/>
    <w:rsid w:val="00D01A3E"/>
    <w:rsid w:val="00D037BF"/>
    <w:rsid w:val="00D05A70"/>
    <w:rsid w:val="00D05C22"/>
    <w:rsid w:val="00D06BDC"/>
    <w:rsid w:val="00D072E4"/>
    <w:rsid w:val="00D1132E"/>
    <w:rsid w:val="00D1321F"/>
    <w:rsid w:val="00D1336C"/>
    <w:rsid w:val="00D14E7B"/>
    <w:rsid w:val="00D24B95"/>
    <w:rsid w:val="00D26089"/>
    <w:rsid w:val="00D30083"/>
    <w:rsid w:val="00D315AC"/>
    <w:rsid w:val="00D32777"/>
    <w:rsid w:val="00D334E0"/>
    <w:rsid w:val="00D42C4D"/>
    <w:rsid w:val="00D44379"/>
    <w:rsid w:val="00D5150A"/>
    <w:rsid w:val="00D536AC"/>
    <w:rsid w:val="00D538E0"/>
    <w:rsid w:val="00D54665"/>
    <w:rsid w:val="00D56D5B"/>
    <w:rsid w:val="00D6069D"/>
    <w:rsid w:val="00D62DD6"/>
    <w:rsid w:val="00D640FC"/>
    <w:rsid w:val="00D7160F"/>
    <w:rsid w:val="00D71B8B"/>
    <w:rsid w:val="00D720D6"/>
    <w:rsid w:val="00D73E46"/>
    <w:rsid w:val="00D75EBA"/>
    <w:rsid w:val="00D80992"/>
    <w:rsid w:val="00D926AD"/>
    <w:rsid w:val="00D927E4"/>
    <w:rsid w:val="00DA0114"/>
    <w:rsid w:val="00DA0E0D"/>
    <w:rsid w:val="00DA4A02"/>
    <w:rsid w:val="00DA5C85"/>
    <w:rsid w:val="00DB1FF8"/>
    <w:rsid w:val="00DB367A"/>
    <w:rsid w:val="00DC096E"/>
    <w:rsid w:val="00DC3499"/>
    <w:rsid w:val="00DC35B7"/>
    <w:rsid w:val="00DC7ACE"/>
    <w:rsid w:val="00DC7F25"/>
    <w:rsid w:val="00DD02D1"/>
    <w:rsid w:val="00DD26FE"/>
    <w:rsid w:val="00DD4739"/>
    <w:rsid w:val="00DD4D56"/>
    <w:rsid w:val="00DD572C"/>
    <w:rsid w:val="00DD6028"/>
    <w:rsid w:val="00DD76E0"/>
    <w:rsid w:val="00DE75ED"/>
    <w:rsid w:val="00DE7829"/>
    <w:rsid w:val="00DF0BA3"/>
    <w:rsid w:val="00DF2454"/>
    <w:rsid w:val="00DF247E"/>
    <w:rsid w:val="00E005E8"/>
    <w:rsid w:val="00E02660"/>
    <w:rsid w:val="00E041A2"/>
    <w:rsid w:val="00E05936"/>
    <w:rsid w:val="00E060DB"/>
    <w:rsid w:val="00E1155E"/>
    <w:rsid w:val="00E17658"/>
    <w:rsid w:val="00E17959"/>
    <w:rsid w:val="00E229F1"/>
    <w:rsid w:val="00E233B5"/>
    <w:rsid w:val="00E264CE"/>
    <w:rsid w:val="00E27689"/>
    <w:rsid w:val="00E31850"/>
    <w:rsid w:val="00E318B9"/>
    <w:rsid w:val="00E33E5B"/>
    <w:rsid w:val="00E3582F"/>
    <w:rsid w:val="00E37C7F"/>
    <w:rsid w:val="00E413B3"/>
    <w:rsid w:val="00E415E2"/>
    <w:rsid w:val="00E41B55"/>
    <w:rsid w:val="00E42142"/>
    <w:rsid w:val="00E4312F"/>
    <w:rsid w:val="00E4321E"/>
    <w:rsid w:val="00E46625"/>
    <w:rsid w:val="00E47A57"/>
    <w:rsid w:val="00E52111"/>
    <w:rsid w:val="00E545F6"/>
    <w:rsid w:val="00E55023"/>
    <w:rsid w:val="00E5566D"/>
    <w:rsid w:val="00E567F1"/>
    <w:rsid w:val="00E61B20"/>
    <w:rsid w:val="00E61D09"/>
    <w:rsid w:val="00E66F35"/>
    <w:rsid w:val="00E6724C"/>
    <w:rsid w:val="00E6745F"/>
    <w:rsid w:val="00E73779"/>
    <w:rsid w:val="00E74F61"/>
    <w:rsid w:val="00E762A1"/>
    <w:rsid w:val="00E76A92"/>
    <w:rsid w:val="00E814EE"/>
    <w:rsid w:val="00E83B36"/>
    <w:rsid w:val="00E84283"/>
    <w:rsid w:val="00E84778"/>
    <w:rsid w:val="00E91DF8"/>
    <w:rsid w:val="00E92348"/>
    <w:rsid w:val="00E935C8"/>
    <w:rsid w:val="00E94AA9"/>
    <w:rsid w:val="00EA1F4B"/>
    <w:rsid w:val="00EB011D"/>
    <w:rsid w:val="00EB28D7"/>
    <w:rsid w:val="00EC21A6"/>
    <w:rsid w:val="00EC2ECB"/>
    <w:rsid w:val="00EC44C3"/>
    <w:rsid w:val="00EC45CC"/>
    <w:rsid w:val="00EC5C78"/>
    <w:rsid w:val="00ED22C1"/>
    <w:rsid w:val="00ED265D"/>
    <w:rsid w:val="00ED4933"/>
    <w:rsid w:val="00ED66A8"/>
    <w:rsid w:val="00ED767E"/>
    <w:rsid w:val="00EE2530"/>
    <w:rsid w:val="00EF0FC9"/>
    <w:rsid w:val="00EF3C10"/>
    <w:rsid w:val="00F02CD4"/>
    <w:rsid w:val="00F05582"/>
    <w:rsid w:val="00F05A45"/>
    <w:rsid w:val="00F06EF2"/>
    <w:rsid w:val="00F07224"/>
    <w:rsid w:val="00F14828"/>
    <w:rsid w:val="00F15608"/>
    <w:rsid w:val="00F17B08"/>
    <w:rsid w:val="00F20B72"/>
    <w:rsid w:val="00F260C4"/>
    <w:rsid w:val="00F272C4"/>
    <w:rsid w:val="00F306AA"/>
    <w:rsid w:val="00F338DE"/>
    <w:rsid w:val="00F365F0"/>
    <w:rsid w:val="00F36E20"/>
    <w:rsid w:val="00F40AE4"/>
    <w:rsid w:val="00F453B3"/>
    <w:rsid w:val="00F521C9"/>
    <w:rsid w:val="00F527E7"/>
    <w:rsid w:val="00F563E5"/>
    <w:rsid w:val="00F62EC6"/>
    <w:rsid w:val="00F72B2B"/>
    <w:rsid w:val="00F74C52"/>
    <w:rsid w:val="00F76368"/>
    <w:rsid w:val="00F80464"/>
    <w:rsid w:val="00F804C8"/>
    <w:rsid w:val="00F812A5"/>
    <w:rsid w:val="00F825EB"/>
    <w:rsid w:val="00F850E4"/>
    <w:rsid w:val="00F868B3"/>
    <w:rsid w:val="00F9225F"/>
    <w:rsid w:val="00F9439C"/>
    <w:rsid w:val="00F9616D"/>
    <w:rsid w:val="00FA01C6"/>
    <w:rsid w:val="00FA6628"/>
    <w:rsid w:val="00FA7101"/>
    <w:rsid w:val="00FB25FF"/>
    <w:rsid w:val="00FB43E6"/>
    <w:rsid w:val="00FB4A02"/>
    <w:rsid w:val="00FC010E"/>
    <w:rsid w:val="00FC510D"/>
    <w:rsid w:val="00FD29AA"/>
    <w:rsid w:val="00FD31DA"/>
    <w:rsid w:val="00FD415F"/>
    <w:rsid w:val="00FD525D"/>
    <w:rsid w:val="00FD6022"/>
    <w:rsid w:val="00FE1AC5"/>
    <w:rsid w:val="00FE32F6"/>
    <w:rsid w:val="00FE3CE8"/>
    <w:rsid w:val="00FF43A6"/>
    <w:rsid w:val="00FF4C2E"/>
    <w:rsid w:val="00FF4ED4"/>
    <w:rsid w:val="00F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808A"/>
  <w15:docId w15:val="{58A600F6-24B6-42BB-9BE7-B3A30580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3D6A"/>
    <w:pPr>
      <w:spacing w:after="0" w:line="240" w:lineRule="auto"/>
      <w:jc w:val="both"/>
    </w:pPr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D536AC"/>
    <w:pPr>
      <w:keepNext/>
      <w:keepLines/>
      <w:pageBreakBefore/>
      <w:numPr>
        <w:numId w:val="1"/>
      </w:numPr>
      <w:spacing w:before="240"/>
      <w:ind w:left="431" w:hanging="431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6CFE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eastAsiaTheme="majorEastAsia" w:cstheme="majorBidi"/>
      <w:color w:val="00206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3CC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45465F"/>
    <w:pPr>
      <w:numPr>
        <w:ilvl w:val="1"/>
      </w:numPr>
      <w:spacing w:after="240"/>
    </w:pPr>
    <w:rPr>
      <w:rFonts w:ascii="Broadway" w:eastAsiaTheme="minorEastAsia" w:hAnsi="Broadway"/>
      <w:spacing w:val="15"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465F"/>
    <w:rPr>
      <w:rFonts w:ascii="Broadway" w:eastAsiaTheme="minorEastAsia" w:hAnsi="Broadway"/>
      <w:spacing w:val="15"/>
      <w:sz w:val="40"/>
    </w:rPr>
  </w:style>
  <w:style w:type="paragraph" w:styleId="Geenafstand">
    <w:name w:val="No Spacing"/>
    <w:aliases w:val="Vragen"/>
    <w:uiPriority w:val="1"/>
    <w:qFormat/>
    <w:rsid w:val="00AC163F"/>
    <w:pPr>
      <w:spacing w:after="0" w:line="240" w:lineRule="auto"/>
    </w:pPr>
    <w:rPr>
      <w:b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D536AC"/>
    <w:rPr>
      <w:rFonts w:eastAsiaTheme="majorEastAsia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86CFE"/>
    <w:rPr>
      <w:rFonts w:eastAsiaTheme="majorEastAsia" w:cstheme="majorBidi"/>
      <w:color w:val="002060"/>
      <w:sz w:val="28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B3CC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B3CC2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786CFE"/>
    <w:pPr>
      <w:tabs>
        <w:tab w:val="center" w:pos="4536"/>
        <w:tab w:val="right" w:pos="9072"/>
      </w:tabs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786CFE"/>
    <w:rPr>
      <w:rFonts w:ascii="Verdana" w:hAnsi="Verdana"/>
      <w:sz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CC2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CB3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</w:style>
  <w:style w:type="paragraph" w:styleId="Inhopg3">
    <w:name w:val="toc 3"/>
    <w:basedOn w:val="Standaard"/>
    <w:next w:val="Standaard"/>
    <w:autoRedefine/>
    <w:uiPriority w:val="39"/>
    <w:unhideWhenUsed/>
    <w:rsid w:val="00D30083"/>
    <w:rPr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CC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CC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CC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CC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unhideWhenUsed/>
    <w:rsid w:val="00CB3CC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B4C04"/>
    <w:pPr>
      <w:spacing w:after="12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4C04"/>
    <w:rPr>
      <w:rFonts w:eastAsiaTheme="majorEastAsia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42E1C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C7EB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7EBA"/>
    <w:rPr>
      <w:color w:val="954F72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726EF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nl-BE"/>
    </w:rPr>
  </w:style>
  <w:style w:type="character" w:styleId="Tekstvantijdelijkeaanduiding">
    <w:name w:val="Placeholder Text"/>
    <w:basedOn w:val="Standaardalinea-lettertype"/>
    <w:uiPriority w:val="99"/>
    <w:semiHidden/>
    <w:rsid w:val="00B905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OneDrive\7_Toegepaste_informatica_2023-2024\2e_semester\Samenvattingssjabloo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6267-1994-4097-8BC4-F1E85003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Samenvattingssjabloon.dotx</Template>
  <TotalTime>0</TotalTime>
  <Pages>3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Robbe Magerman</cp:lastModifiedBy>
  <cp:revision>15</cp:revision>
  <dcterms:created xsi:type="dcterms:W3CDTF">2024-09-18T14:19:00Z</dcterms:created>
  <dcterms:modified xsi:type="dcterms:W3CDTF">2024-10-03T13:22:00Z</dcterms:modified>
</cp:coreProperties>
</file>