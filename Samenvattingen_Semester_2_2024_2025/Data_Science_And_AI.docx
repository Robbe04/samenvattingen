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C98D" w14:textId="77777777" w:rsidR="005B2C48" w:rsidRDefault="0045430A">
      <w:r>
        <w:rPr>
          <w:noProof/>
        </w:rPr>
        <w:drawing>
          <wp:anchor distT="0" distB="0" distL="114300" distR="114300" simplePos="0" relativeHeight="251658240" behindDoc="0" locked="0" layoutInCell="1" allowOverlap="1" wp14:anchorId="2DD58CB0" wp14:editId="74831278">
            <wp:simplePos x="0" y="0"/>
            <wp:positionH relativeFrom="margin">
              <wp:posOffset>337185</wp:posOffset>
            </wp:positionH>
            <wp:positionV relativeFrom="margin">
              <wp:posOffset>235585</wp:posOffset>
            </wp:positionV>
            <wp:extent cx="5467350" cy="2660015"/>
            <wp:effectExtent l="228600" t="228600" r="209550" b="216535"/>
            <wp:wrapSquare wrapText="bothSides"/>
            <wp:docPr id="34753860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38603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00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8829A6" w14:textId="77777777" w:rsidR="00577817" w:rsidRDefault="00CB3CC2">
      <w:r>
        <w:t xml:space="preserve">Inhoudsopgave: </w:t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  <w:t xml:space="preserve">    Datum:</w:t>
      </w:r>
    </w:p>
    <w:p w14:paraId="71B28FDB" w14:textId="77777777" w:rsidR="00803D6A" w:rsidRDefault="00803D6A"/>
    <w:p w14:paraId="6A45BA7E" w14:textId="77777777" w:rsidR="00803D6A" w:rsidRDefault="00803D6A"/>
    <w:p w14:paraId="10107062" w14:textId="77777777" w:rsidR="00803D6A" w:rsidRDefault="00803D6A" w:rsidP="00CB3CC2">
      <w:pPr>
        <w:sectPr w:rsidR="00803D6A" w:rsidSect="00B83D92">
          <w:pgSz w:w="11906" w:h="16838"/>
          <w:pgMar w:top="1134" w:right="1134" w:bottom="1134" w:left="1134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titlePg/>
          <w:docGrid w:linePitch="360"/>
        </w:sectPr>
      </w:pPr>
    </w:p>
    <w:p w14:paraId="61B415B3" w14:textId="77997772" w:rsidR="00182E1C" w:rsidRDefault="00CF27C2" w:rsidP="00323C39">
      <w:pPr>
        <w:pStyle w:val="Kop1"/>
        <w:rPr>
          <w:lang w:val="en-GB"/>
        </w:rPr>
      </w:pPr>
      <w:proofErr w:type="spellStart"/>
      <w:r w:rsidRPr="00CF27C2">
        <w:rPr>
          <w:lang w:val="en-GB"/>
        </w:rPr>
        <w:lastRenderedPageBreak/>
        <w:t>Hoofdstuk</w:t>
      </w:r>
      <w:proofErr w:type="spellEnd"/>
      <w:r w:rsidRPr="00CF27C2">
        <w:rPr>
          <w:lang w:val="en-GB"/>
        </w:rPr>
        <w:t xml:space="preserve"> 1: Basic Concepts and S</w:t>
      </w:r>
      <w:r>
        <w:rPr>
          <w:lang w:val="en-GB"/>
        </w:rPr>
        <w:t>ampling</w:t>
      </w:r>
    </w:p>
    <w:p w14:paraId="35CD8A1C" w14:textId="4B6DC6F2" w:rsidR="00920BE5" w:rsidRPr="00920BE5" w:rsidRDefault="00920BE5" w:rsidP="00DE4C7B">
      <w:pPr>
        <w:pStyle w:val="Kop2"/>
        <w:rPr>
          <w:lang w:val="en-GB"/>
        </w:rPr>
      </w:pPr>
      <w:r w:rsidRPr="00CF27C2">
        <w:rPr>
          <w:lang w:val="en-GB"/>
        </w:rPr>
        <w:t>Basic Concepts and S</w:t>
      </w:r>
      <w:r>
        <w:rPr>
          <w:lang w:val="en-GB"/>
        </w:rPr>
        <w:t>ampling</w:t>
      </w:r>
    </w:p>
    <w:p w14:paraId="0719D790" w14:textId="77777777" w:rsidR="001753B9" w:rsidRPr="001753B9" w:rsidRDefault="001753B9" w:rsidP="001753B9">
      <w:pPr>
        <w:tabs>
          <w:tab w:val="left" w:pos="6573"/>
        </w:tabs>
        <w:rPr>
          <w:b/>
          <w:color w:val="FFC000"/>
        </w:rPr>
      </w:pPr>
      <w:r w:rsidRPr="001753B9">
        <w:rPr>
          <w:b/>
          <w:color w:val="FFC000"/>
        </w:rPr>
        <w:t>Variabelen en waarden:</w:t>
      </w:r>
    </w:p>
    <w:p w14:paraId="4352486C" w14:textId="77777777" w:rsidR="0075158E" w:rsidRDefault="001753B9" w:rsidP="001753B9">
      <w:pPr>
        <w:pStyle w:val="Lijstalinea"/>
        <w:numPr>
          <w:ilvl w:val="0"/>
          <w:numId w:val="26"/>
        </w:numPr>
      </w:pPr>
      <w:r w:rsidRPr="0075158E">
        <w:rPr>
          <w:b/>
          <w:bCs/>
        </w:rPr>
        <w:t>Variabele</w:t>
      </w:r>
      <w:r w:rsidRPr="001753B9">
        <w:t xml:space="preserve"> </w:t>
      </w:r>
    </w:p>
    <w:p w14:paraId="056F6E42" w14:textId="562ACEF4" w:rsidR="001753B9" w:rsidRPr="001753B9" w:rsidRDefault="001753B9" w:rsidP="0075158E">
      <w:pPr>
        <w:pStyle w:val="Lijstalinea"/>
        <w:numPr>
          <w:ilvl w:val="1"/>
          <w:numId w:val="26"/>
        </w:numPr>
      </w:pPr>
      <w:r w:rsidRPr="001753B9">
        <w:t xml:space="preserve">Algemene eigenschap van een object, maakt het mogelijk om objecten te onderscheiden </w:t>
      </w:r>
    </w:p>
    <w:p w14:paraId="16F0D4DC" w14:textId="77777777" w:rsidR="0075158E" w:rsidRDefault="001753B9" w:rsidP="001753B9">
      <w:pPr>
        <w:pStyle w:val="Lijstalinea"/>
        <w:numPr>
          <w:ilvl w:val="0"/>
          <w:numId w:val="26"/>
        </w:numPr>
      </w:pPr>
      <w:r w:rsidRPr="0075158E">
        <w:rPr>
          <w:b/>
          <w:bCs/>
        </w:rPr>
        <w:t>Waarde</w:t>
      </w:r>
      <w:r w:rsidRPr="001753B9">
        <w:t xml:space="preserve"> </w:t>
      </w:r>
    </w:p>
    <w:p w14:paraId="46EDF736" w14:textId="46B132A6" w:rsidR="001753B9" w:rsidRPr="001753B9" w:rsidRDefault="001753B9" w:rsidP="0075158E">
      <w:pPr>
        <w:pStyle w:val="Lijstalinea"/>
        <w:numPr>
          <w:ilvl w:val="1"/>
          <w:numId w:val="26"/>
        </w:numPr>
      </w:pPr>
      <w:r w:rsidRPr="001753B9">
        <w:t>Specifieke eigenschap, interpretatie voor die variabele</w:t>
      </w:r>
    </w:p>
    <w:p w14:paraId="76463961" w14:textId="0E50A59B" w:rsidR="00DE4C7B" w:rsidRPr="001753B9" w:rsidRDefault="00DE4C7B" w:rsidP="001753B9">
      <w:pPr>
        <w:tabs>
          <w:tab w:val="left" w:pos="6573"/>
        </w:tabs>
      </w:pPr>
      <w:r w:rsidRPr="001753B9">
        <w:tab/>
      </w:r>
    </w:p>
    <w:p w14:paraId="52165F61" w14:textId="66F637E3" w:rsidR="00DE4C7B" w:rsidRDefault="00DE4C7B" w:rsidP="00DE4C7B">
      <w:pPr>
        <w:pStyle w:val="Geenafstand"/>
      </w:pPr>
      <w:proofErr w:type="spellStart"/>
      <w:r w:rsidRPr="00DE4C7B">
        <w:t>Measurement</w:t>
      </w:r>
      <w:proofErr w:type="spellEnd"/>
      <w:r w:rsidRPr="00DE4C7B">
        <w:t xml:space="preserve"> Levels</w:t>
      </w:r>
      <w:r>
        <w:t>:</w:t>
      </w:r>
    </w:p>
    <w:p w14:paraId="3DA76CC1" w14:textId="5F13DAB1" w:rsidR="00D00B4E" w:rsidRPr="00D00B4E" w:rsidRDefault="00D00B4E" w:rsidP="00D00B4E">
      <w:pPr>
        <w:pStyle w:val="Lijstalinea"/>
        <w:numPr>
          <w:ilvl w:val="0"/>
          <w:numId w:val="27"/>
        </w:numPr>
      </w:pPr>
      <w:r w:rsidRPr="00D00B4E">
        <w:t xml:space="preserve">Typen variabelen </w:t>
      </w:r>
    </w:p>
    <w:p w14:paraId="5B03ECAC" w14:textId="5EAF8628" w:rsidR="00D00B4E" w:rsidRPr="00D00B4E" w:rsidRDefault="00D00B4E" w:rsidP="00D00B4E">
      <w:pPr>
        <w:pStyle w:val="Lijstalinea"/>
        <w:numPr>
          <w:ilvl w:val="0"/>
          <w:numId w:val="27"/>
        </w:numPr>
      </w:pPr>
      <w:r w:rsidRPr="00D00B4E">
        <w:t xml:space="preserve">Meest geschikte methode voor analyse bepalen </w:t>
      </w:r>
    </w:p>
    <w:p w14:paraId="409B7B0B" w14:textId="1E45144A" w:rsidR="00D00B4E" w:rsidRPr="00D00B4E" w:rsidRDefault="00D00B4E" w:rsidP="00D00B4E">
      <w:pPr>
        <w:pStyle w:val="Lijstalinea"/>
        <w:numPr>
          <w:ilvl w:val="1"/>
          <w:numId w:val="27"/>
        </w:numPr>
      </w:pPr>
      <w:r w:rsidRPr="00D00B4E">
        <w:t xml:space="preserve">visualisatiemethoden </w:t>
      </w:r>
    </w:p>
    <w:p w14:paraId="27CC38CD" w14:textId="0E1A835B" w:rsidR="00D00B4E" w:rsidRPr="00D00B4E" w:rsidRDefault="00D00B4E" w:rsidP="00D00B4E">
      <w:pPr>
        <w:pStyle w:val="Lijstalinea"/>
        <w:numPr>
          <w:ilvl w:val="1"/>
          <w:numId w:val="27"/>
        </w:numPr>
      </w:pPr>
      <w:r w:rsidRPr="00D00B4E">
        <w:t xml:space="preserve">centrale tendens en spreiding </w:t>
      </w:r>
    </w:p>
    <w:p w14:paraId="1084311F" w14:textId="61CABB19" w:rsidR="007B53B8" w:rsidRDefault="00D00B4E" w:rsidP="00D00B4E">
      <w:pPr>
        <w:pStyle w:val="Lijstalinea"/>
        <w:numPr>
          <w:ilvl w:val="1"/>
          <w:numId w:val="27"/>
        </w:numPr>
        <w:rPr>
          <w:lang w:val="en-GB"/>
        </w:rPr>
      </w:pPr>
      <w:proofErr w:type="spellStart"/>
      <w:r w:rsidRPr="00D00B4E">
        <w:rPr>
          <w:lang w:val="en-GB"/>
        </w:rPr>
        <w:t>relatie</w:t>
      </w:r>
      <w:proofErr w:type="spellEnd"/>
      <w:r w:rsidRPr="00D00B4E">
        <w:rPr>
          <w:lang w:val="en-GB"/>
        </w:rPr>
        <w:t xml:space="preserve"> </w:t>
      </w:r>
      <w:proofErr w:type="spellStart"/>
      <w:r w:rsidRPr="00D00B4E">
        <w:rPr>
          <w:lang w:val="en-GB"/>
        </w:rPr>
        <w:t>tussen</w:t>
      </w:r>
      <w:proofErr w:type="spellEnd"/>
      <w:r w:rsidRPr="00D00B4E">
        <w:rPr>
          <w:lang w:val="en-GB"/>
        </w:rPr>
        <w:t xml:space="preserve"> </w:t>
      </w:r>
      <w:proofErr w:type="spellStart"/>
      <w:r w:rsidRPr="00D00B4E">
        <w:rPr>
          <w:lang w:val="en-GB"/>
        </w:rPr>
        <w:t>variabelen</w:t>
      </w:r>
      <w:proofErr w:type="spellEnd"/>
      <w:r w:rsidRPr="00D00B4E">
        <w:rPr>
          <w:lang w:val="en-GB"/>
        </w:rPr>
        <w:t xml:space="preserve"> </w:t>
      </w:r>
      <w:proofErr w:type="spellStart"/>
      <w:r w:rsidRPr="00D00B4E">
        <w:rPr>
          <w:lang w:val="en-GB"/>
        </w:rPr>
        <w:t>onderzoeken</w:t>
      </w:r>
      <w:proofErr w:type="spellEnd"/>
    </w:p>
    <w:p w14:paraId="193C140F" w14:textId="77777777" w:rsidR="00D00B4E" w:rsidRPr="00D00B4E" w:rsidRDefault="00D00B4E" w:rsidP="00D00B4E">
      <w:pPr>
        <w:rPr>
          <w:lang w:val="en-GB"/>
        </w:rPr>
      </w:pPr>
    </w:p>
    <w:p w14:paraId="6D05332C" w14:textId="563D6969" w:rsidR="00B640D7" w:rsidRDefault="007B53B8" w:rsidP="00CC6D5C">
      <w:pPr>
        <w:pStyle w:val="Geenafstand"/>
      </w:pPr>
      <w:proofErr w:type="spellStart"/>
      <w:r w:rsidRPr="007B53B8">
        <w:t>Qualitative</w:t>
      </w:r>
      <w:proofErr w:type="spellEnd"/>
      <w:r w:rsidRPr="007B53B8">
        <w:t xml:space="preserve"> </w:t>
      </w:r>
      <w:proofErr w:type="spellStart"/>
      <w:r w:rsidRPr="007B53B8">
        <w:t>vs</w:t>
      </w:r>
      <w:proofErr w:type="spellEnd"/>
      <w:r w:rsidRPr="007B53B8">
        <w:t xml:space="preserve"> </w:t>
      </w:r>
      <w:proofErr w:type="spellStart"/>
      <w:r w:rsidRPr="007B53B8">
        <w:t>quantitative</w:t>
      </w:r>
      <w:proofErr w:type="spellEnd"/>
      <w:r>
        <w:t>:</w:t>
      </w:r>
    </w:p>
    <w:p w14:paraId="38C25ABE" w14:textId="38A70A40" w:rsidR="00CC6D5C" w:rsidRPr="00CC6D5C" w:rsidRDefault="00CC6D5C" w:rsidP="00CC6D5C">
      <w:pPr>
        <w:pStyle w:val="Lijstalinea"/>
        <w:numPr>
          <w:ilvl w:val="0"/>
          <w:numId w:val="32"/>
        </w:numPr>
        <w:rPr>
          <w:b/>
          <w:bCs/>
        </w:rPr>
      </w:pPr>
      <w:r w:rsidRPr="00CC6D5C">
        <w:rPr>
          <w:b/>
          <w:bCs/>
        </w:rPr>
        <w:t xml:space="preserve">Kwalitatief </w:t>
      </w:r>
    </w:p>
    <w:p w14:paraId="131FF009" w14:textId="05C4D81D" w:rsidR="00CC6D5C" w:rsidRDefault="00CC6D5C" w:rsidP="00CC6D5C">
      <w:pPr>
        <w:pStyle w:val="Lijstalinea"/>
        <w:numPr>
          <w:ilvl w:val="1"/>
          <w:numId w:val="32"/>
        </w:numPr>
      </w:pPr>
      <w:r>
        <w:t xml:space="preserve">Niet noodzakelijkerwijs numeriek </w:t>
      </w:r>
    </w:p>
    <w:p w14:paraId="4B4847E9" w14:textId="58B8184F" w:rsidR="00CC6D5C" w:rsidRDefault="00CC6D5C" w:rsidP="00CC6D5C">
      <w:pPr>
        <w:pStyle w:val="Lijstalinea"/>
        <w:numPr>
          <w:ilvl w:val="1"/>
          <w:numId w:val="32"/>
        </w:numPr>
      </w:pPr>
      <w:r>
        <w:t xml:space="preserve">Beperkt aantal waarden </w:t>
      </w:r>
    </w:p>
    <w:p w14:paraId="2EFB89CA" w14:textId="1E8873C0" w:rsidR="00CC6D5C" w:rsidRPr="00CC6D5C" w:rsidRDefault="00CC6D5C" w:rsidP="00CC6D5C">
      <w:pPr>
        <w:pStyle w:val="Lijstalinea"/>
        <w:numPr>
          <w:ilvl w:val="0"/>
          <w:numId w:val="32"/>
        </w:numPr>
        <w:rPr>
          <w:b/>
          <w:bCs/>
        </w:rPr>
      </w:pPr>
      <w:r w:rsidRPr="00CC6D5C">
        <w:rPr>
          <w:b/>
          <w:bCs/>
        </w:rPr>
        <w:t>Kwantitatief</w:t>
      </w:r>
    </w:p>
    <w:p w14:paraId="02E1E38D" w14:textId="32E4BE27" w:rsidR="00CC6D5C" w:rsidRDefault="00CC6D5C" w:rsidP="00CC6D5C">
      <w:pPr>
        <w:pStyle w:val="Lijstalinea"/>
        <w:numPr>
          <w:ilvl w:val="1"/>
          <w:numId w:val="32"/>
        </w:numPr>
      </w:pPr>
      <w:r>
        <w:t>Getal + meeteenheid</w:t>
      </w:r>
    </w:p>
    <w:p w14:paraId="1801951E" w14:textId="4105511A" w:rsidR="00CC6D5C" w:rsidRDefault="00CC6D5C" w:rsidP="00CC6D5C">
      <w:pPr>
        <w:pStyle w:val="Lijstalinea"/>
        <w:numPr>
          <w:ilvl w:val="1"/>
          <w:numId w:val="32"/>
        </w:numPr>
      </w:pPr>
      <w:r>
        <w:t>Veel waarden, vaak uniek</w:t>
      </w:r>
    </w:p>
    <w:p w14:paraId="2CBA9EE9" w14:textId="77777777" w:rsidR="00CC6D5C" w:rsidRPr="00CC6D5C" w:rsidRDefault="00CC6D5C" w:rsidP="00CC6D5C">
      <w:pPr>
        <w:pStyle w:val="Geenafstand"/>
      </w:pPr>
    </w:p>
    <w:p w14:paraId="7CE53CA5" w14:textId="0E4D148B" w:rsidR="00B640D7" w:rsidRDefault="00B640D7" w:rsidP="00E45707">
      <w:pPr>
        <w:pStyle w:val="Geenafstand"/>
      </w:pPr>
      <w:proofErr w:type="spellStart"/>
      <w:r w:rsidRPr="00B640D7">
        <w:t>Qualitative</w:t>
      </w:r>
      <w:proofErr w:type="spellEnd"/>
      <w:r w:rsidRPr="00B640D7">
        <w:t xml:space="preserve"> </w:t>
      </w:r>
      <w:proofErr w:type="spellStart"/>
      <w:r w:rsidRPr="00B640D7">
        <w:t>scales</w:t>
      </w:r>
      <w:proofErr w:type="spellEnd"/>
      <w:r>
        <w:t>:</w:t>
      </w:r>
    </w:p>
    <w:p w14:paraId="6C5E646F" w14:textId="6B5C708B" w:rsidR="00186B8E" w:rsidRPr="00186B8E" w:rsidRDefault="00186B8E" w:rsidP="00186B8E">
      <w:pPr>
        <w:pStyle w:val="Lijstalinea"/>
        <w:numPr>
          <w:ilvl w:val="0"/>
          <w:numId w:val="35"/>
        </w:numPr>
        <w:rPr>
          <w:b/>
          <w:bCs/>
          <w:lang w:val="en-GB"/>
        </w:rPr>
      </w:pPr>
      <w:proofErr w:type="spellStart"/>
      <w:r w:rsidRPr="00186B8E">
        <w:rPr>
          <w:b/>
          <w:bCs/>
          <w:lang w:val="en-GB"/>
        </w:rPr>
        <w:t>Nominaal</w:t>
      </w:r>
      <w:proofErr w:type="spellEnd"/>
      <w:r w:rsidRPr="00186B8E">
        <w:rPr>
          <w:b/>
          <w:bCs/>
          <w:lang w:val="en-GB"/>
        </w:rPr>
        <w:t xml:space="preserve"> </w:t>
      </w:r>
    </w:p>
    <w:p w14:paraId="7C3FEB0F" w14:textId="402D66F9" w:rsidR="00186B8E" w:rsidRPr="0076181F" w:rsidRDefault="0076181F" w:rsidP="00186B8E">
      <w:pPr>
        <w:pStyle w:val="Lijstalinea"/>
        <w:numPr>
          <w:ilvl w:val="1"/>
          <w:numId w:val="35"/>
        </w:numPr>
      </w:pPr>
      <w:r w:rsidRPr="0076181F">
        <w:t>Dit zijn de c</w:t>
      </w:r>
      <w:r w:rsidR="00186B8E" w:rsidRPr="0076181F">
        <w:t>ategorieën.</w:t>
      </w:r>
      <w:r w:rsidRPr="0076181F">
        <w:t xml:space="preserve"> D</w:t>
      </w:r>
      <w:r>
        <w:t>it zijn ook</w:t>
      </w:r>
      <w:r w:rsidR="008201C7">
        <w:t xml:space="preserve"> kwalitatieve eigenschappen. Geen rangschikking</w:t>
      </w:r>
    </w:p>
    <w:p w14:paraId="3B299EA7" w14:textId="792D1566" w:rsidR="00186B8E" w:rsidRPr="00186B8E" w:rsidRDefault="00186B8E" w:rsidP="00186B8E">
      <w:pPr>
        <w:pStyle w:val="Lijstalinea"/>
        <w:numPr>
          <w:ilvl w:val="2"/>
          <w:numId w:val="35"/>
        </w:numPr>
        <w:rPr>
          <w:lang w:val="en-GB"/>
        </w:rPr>
      </w:pPr>
      <w:proofErr w:type="spellStart"/>
      <w:r w:rsidRPr="00186B8E">
        <w:rPr>
          <w:lang w:val="en-GB"/>
        </w:rPr>
        <w:t>geslacht</w:t>
      </w:r>
      <w:proofErr w:type="spellEnd"/>
    </w:p>
    <w:p w14:paraId="46B83E6A" w14:textId="3BBB5E86" w:rsidR="00186B8E" w:rsidRPr="00186B8E" w:rsidRDefault="00186B8E" w:rsidP="00186B8E">
      <w:pPr>
        <w:pStyle w:val="Lijstalinea"/>
        <w:numPr>
          <w:ilvl w:val="2"/>
          <w:numId w:val="35"/>
        </w:numPr>
        <w:rPr>
          <w:lang w:val="en-GB"/>
        </w:rPr>
      </w:pPr>
      <w:proofErr w:type="spellStart"/>
      <w:r w:rsidRPr="00186B8E">
        <w:rPr>
          <w:lang w:val="en-GB"/>
        </w:rPr>
        <w:t>ras</w:t>
      </w:r>
      <w:proofErr w:type="spellEnd"/>
      <w:r w:rsidRPr="00186B8E">
        <w:rPr>
          <w:lang w:val="en-GB"/>
        </w:rPr>
        <w:t xml:space="preserve">, </w:t>
      </w:r>
    </w:p>
    <w:p w14:paraId="253F48DE" w14:textId="3275CBF3" w:rsidR="00186B8E" w:rsidRPr="00186B8E" w:rsidRDefault="00186B8E" w:rsidP="00186B8E">
      <w:pPr>
        <w:pStyle w:val="Lijstalinea"/>
        <w:numPr>
          <w:ilvl w:val="2"/>
          <w:numId w:val="35"/>
        </w:numPr>
        <w:rPr>
          <w:lang w:val="en-GB"/>
        </w:rPr>
      </w:pPr>
      <w:r w:rsidRPr="00186B8E">
        <w:rPr>
          <w:lang w:val="en-GB"/>
        </w:rPr>
        <w:t>land</w:t>
      </w:r>
    </w:p>
    <w:p w14:paraId="07DB36C2" w14:textId="5775BB8B" w:rsidR="00186B8E" w:rsidRPr="00186B8E" w:rsidRDefault="00186B8E" w:rsidP="00186B8E">
      <w:pPr>
        <w:pStyle w:val="Lijstalinea"/>
        <w:numPr>
          <w:ilvl w:val="2"/>
          <w:numId w:val="35"/>
        </w:numPr>
        <w:rPr>
          <w:lang w:val="en-GB"/>
        </w:rPr>
      </w:pPr>
      <w:proofErr w:type="spellStart"/>
      <w:r w:rsidRPr="00186B8E">
        <w:rPr>
          <w:lang w:val="en-GB"/>
        </w:rPr>
        <w:t>vorm</w:t>
      </w:r>
      <w:proofErr w:type="spellEnd"/>
      <w:r w:rsidRPr="00186B8E">
        <w:rPr>
          <w:lang w:val="en-GB"/>
        </w:rPr>
        <w:t xml:space="preserve">, ... </w:t>
      </w:r>
    </w:p>
    <w:p w14:paraId="7FD0563D" w14:textId="0C3328DA" w:rsidR="00186B8E" w:rsidRPr="00186B8E" w:rsidRDefault="00186B8E" w:rsidP="00186B8E">
      <w:pPr>
        <w:pStyle w:val="Lijstalinea"/>
        <w:numPr>
          <w:ilvl w:val="0"/>
          <w:numId w:val="35"/>
        </w:numPr>
        <w:rPr>
          <w:b/>
          <w:bCs/>
          <w:lang w:val="en-GB"/>
        </w:rPr>
      </w:pPr>
      <w:proofErr w:type="spellStart"/>
      <w:r w:rsidRPr="00186B8E">
        <w:rPr>
          <w:b/>
          <w:bCs/>
          <w:lang w:val="en-GB"/>
        </w:rPr>
        <w:t>Ordinaal</w:t>
      </w:r>
      <w:proofErr w:type="spellEnd"/>
      <w:r w:rsidRPr="00186B8E">
        <w:rPr>
          <w:b/>
          <w:bCs/>
          <w:lang w:val="en-GB"/>
        </w:rPr>
        <w:t xml:space="preserve"> </w:t>
      </w:r>
    </w:p>
    <w:p w14:paraId="768950FA" w14:textId="2578E2F2" w:rsidR="00186B8E" w:rsidRPr="008201C7" w:rsidRDefault="00186B8E" w:rsidP="00186B8E">
      <w:pPr>
        <w:pStyle w:val="Lijstalinea"/>
        <w:numPr>
          <w:ilvl w:val="1"/>
          <w:numId w:val="35"/>
        </w:numPr>
      </w:pPr>
      <w:r w:rsidRPr="008201C7">
        <w:t>Rangorde.</w:t>
      </w:r>
      <w:r w:rsidR="008201C7" w:rsidRPr="008201C7">
        <w:t xml:space="preserve"> Dit zijn de k</w:t>
      </w:r>
      <w:r w:rsidR="008201C7">
        <w:t xml:space="preserve">wantitatieve </w:t>
      </w:r>
      <w:r w:rsidR="007314DE">
        <w:t>eigenschappen. Wel een rangschikking</w:t>
      </w:r>
    </w:p>
    <w:p w14:paraId="0CF4798A" w14:textId="11A8BDEB" w:rsidR="00186B8E" w:rsidRPr="00186B8E" w:rsidRDefault="00186B8E" w:rsidP="00186B8E">
      <w:pPr>
        <w:pStyle w:val="Lijstalinea"/>
        <w:numPr>
          <w:ilvl w:val="2"/>
          <w:numId w:val="35"/>
        </w:numPr>
        <w:rPr>
          <w:lang w:val="en-GB"/>
        </w:rPr>
      </w:pPr>
      <w:proofErr w:type="spellStart"/>
      <w:r w:rsidRPr="00186B8E">
        <w:rPr>
          <w:lang w:val="en-GB"/>
        </w:rPr>
        <w:t>militaire</w:t>
      </w:r>
      <w:proofErr w:type="spellEnd"/>
      <w:r w:rsidRPr="00186B8E">
        <w:rPr>
          <w:lang w:val="en-GB"/>
        </w:rPr>
        <w:t xml:space="preserve"> rang,</w:t>
      </w:r>
    </w:p>
    <w:p w14:paraId="6E0D6893" w14:textId="2DDFD85C" w:rsidR="00E45707" w:rsidRPr="00186B8E" w:rsidRDefault="00186B8E" w:rsidP="00186B8E">
      <w:pPr>
        <w:pStyle w:val="Lijstalinea"/>
        <w:numPr>
          <w:ilvl w:val="2"/>
          <w:numId w:val="35"/>
        </w:numPr>
        <w:rPr>
          <w:lang w:val="en-GB"/>
        </w:rPr>
      </w:pPr>
      <w:proofErr w:type="spellStart"/>
      <w:r w:rsidRPr="00186B8E">
        <w:rPr>
          <w:lang w:val="en-GB"/>
        </w:rPr>
        <w:t>opleidingsniveau</w:t>
      </w:r>
      <w:proofErr w:type="spellEnd"/>
      <w:r w:rsidRPr="00186B8E">
        <w:rPr>
          <w:lang w:val="en-GB"/>
        </w:rPr>
        <w:t>, ...</w:t>
      </w:r>
    </w:p>
    <w:p w14:paraId="63EDEF14" w14:textId="77777777" w:rsidR="00186B8E" w:rsidRDefault="00186B8E" w:rsidP="00E45707">
      <w:pPr>
        <w:rPr>
          <w:lang w:val="en-GB"/>
        </w:rPr>
      </w:pPr>
    </w:p>
    <w:p w14:paraId="2137311A" w14:textId="7E04AD67" w:rsidR="00E45707" w:rsidRDefault="00E45707" w:rsidP="00DE0263">
      <w:pPr>
        <w:pStyle w:val="Geenafstand"/>
      </w:pPr>
      <w:proofErr w:type="spellStart"/>
      <w:r w:rsidRPr="00E45707">
        <w:t>Quantitative</w:t>
      </w:r>
      <w:proofErr w:type="spellEnd"/>
      <w:r w:rsidRPr="00E45707">
        <w:t xml:space="preserve"> </w:t>
      </w:r>
      <w:proofErr w:type="spellStart"/>
      <w:r w:rsidRPr="00E45707">
        <w:t>scales</w:t>
      </w:r>
      <w:proofErr w:type="spellEnd"/>
      <w:r>
        <w:t>:</w:t>
      </w:r>
    </w:p>
    <w:p w14:paraId="225F1D61" w14:textId="77777777" w:rsidR="00D82002" w:rsidRPr="00D82002" w:rsidRDefault="00D82002" w:rsidP="00D82002">
      <w:pPr>
        <w:pStyle w:val="Lijstalinea"/>
        <w:numPr>
          <w:ilvl w:val="0"/>
          <w:numId w:val="38"/>
        </w:numPr>
        <w:rPr>
          <w:b/>
          <w:bCs/>
        </w:rPr>
      </w:pPr>
      <w:r w:rsidRPr="00D82002">
        <w:rPr>
          <w:b/>
          <w:bCs/>
        </w:rPr>
        <w:t xml:space="preserve">Interval </w:t>
      </w:r>
    </w:p>
    <w:p w14:paraId="14B22F4B" w14:textId="63F0A7B8" w:rsidR="00D82002" w:rsidRDefault="00D82002" w:rsidP="00D82002">
      <w:pPr>
        <w:pStyle w:val="Lijstalinea"/>
        <w:numPr>
          <w:ilvl w:val="1"/>
          <w:numId w:val="38"/>
        </w:numPr>
      </w:pPr>
      <w:r>
        <w:t xml:space="preserve">Geen vast nulpunt </w:t>
      </w:r>
      <w:r w:rsidRPr="00D82002">
        <w:rPr>
          <w:rFonts w:ascii="Cambria Math" w:hAnsi="Cambria Math" w:cs="Cambria Math"/>
        </w:rPr>
        <w:t>⇒</w:t>
      </w:r>
      <w:r>
        <w:t xml:space="preserve"> geen verhoudingen </w:t>
      </w:r>
    </w:p>
    <w:p w14:paraId="12CD1BC7" w14:textId="24BA6276" w:rsidR="00D82002" w:rsidRDefault="00D82002" w:rsidP="00D82002">
      <w:pPr>
        <w:pStyle w:val="Lijstalinea"/>
        <w:numPr>
          <w:ilvl w:val="1"/>
          <w:numId w:val="38"/>
        </w:numPr>
      </w:pPr>
      <w:r>
        <w:t xml:space="preserve">Voorbeeld: °C, °F </w:t>
      </w:r>
    </w:p>
    <w:p w14:paraId="390B9BB7" w14:textId="55424208" w:rsidR="007314DE" w:rsidRDefault="007314DE" w:rsidP="007314DE">
      <w:pPr>
        <w:pStyle w:val="Lijstalinea"/>
        <w:numPr>
          <w:ilvl w:val="0"/>
          <w:numId w:val="38"/>
        </w:numPr>
      </w:pPr>
      <w:r>
        <w:t>Ratio</w:t>
      </w:r>
    </w:p>
    <w:p w14:paraId="21E21B7F" w14:textId="60B1C81B" w:rsidR="007314DE" w:rsidRDefault="007314DE" w:rsidP="007314DE">
      <w:pPr>
        <w:pStyle w:val="Lijstalinea"/>
        <w:numPr>
          <w:ilvl w:val="1"/>
          <w:numId w:val="38"/>
        </w:numPr>
      </w:pPr>
      <w:r>
        <w:t>Een absoluut nulpunt =&gt; proporties</w:t>
      </w:r>
    </w:p>
    <w:p w14:paraId="56EC6652" w14:textId="3C3CDC28" w:rsidR="007314DE" w:rsidRDefault="007314DE" w:rsidP="007314DE">
      <w:pPr>
        <w:pStyle w:val="Lijstalinea"/>
        <w:numPr>
          <w:ilvl w:val="1"/>
          <w:numId w:val="38"/>
        </w:numPr>
      </w:pPr>
      <w:r>
        <w:t>Voorbeeld: afstand (m), energy (j), gewicht (kg)</w:t>
      </w:r>
    </w:p>
    <w:p w14:paraId="5A72C7F7" w14:textId="77777777" w:rsidR="00D82002" w:rsidRPr="00D82002" w:rsidRDefault="00D82002" w:rsidP="00D82002">
      <w:pPr>
        <w:pStyle w:val="Lijstalinea"/>
        <w:numPr>
          <w:ilvl w:val="0"/>
          <w:numId w:val="38"/>
        </w:numPr>
        <w:rPr>
          <w:b/>
          <w:bCs/>
        </w:rPr>
      </w:pPr>
      <w:r w:rsidRPr="00D82002">
        <w:rPr>
          <w:b/>
          <w:bCs/>
        </w:rPr>
        <w:t xml:space="preserve">Verhouding </w:t>
      </w:r>
    </w:p>
    <w:p w14:paraId="61AF585D" w14:textId="35F6DC6B" w:rsidR="00D82002" w:rsidRDefault="00D82002" w:rsidP="00D82002">
      <w:pPr>
        <w:pStyle w:val="Lijstalinea"/>
        <w:numPr>
          <w:ilvl w:val="1"/>
          <w:numId w:val="38"/>
        </w:numPr>
      </w:pPr>
      <w:r>
        <w:t xml:space="preserve">Absoluut nulpunt </w:t>
      </w:r>
      <w:r w:rsidRPr="00D82002">
        <w:rPr>
          <w:rFonts w:ascii="Cambria Math" w:hAnsi="Cambria Math" w:cs="Cambria Math"/>
        </w:rPr>
        <w:t>⇒</w:t>
      </w:r>
      <w:r>
        <w:t xml:space="preserve"> verhoudingen </w:t>
      </w:r>
    </w:p>
    <w:p w14:paraId="1EDDD508" w14:textId="0796FFAD" w:rsidR="00D82002" w:rsidRDefault="00D82002" w:rsidP="00D82002">
      <w:pPr>
        <w:pStyle w:val="Lijstalinea"/>
        <w:numPr>
          <w:ilvl w:val="1"/>
          <w:numId w:val="38"/>
        </w:numPr>
      </w:pPr>
      <w:r>
        <w:t xml:space="preserve">Voorbeeld afstand (m), energie (J), gewicht (kg) ... </w:t>
      </w:r>
    </w:p>
    <w:p w14:paraId="3F42674D" w14:textId="46DB5229" w:rsidR="00D82002" w:rsidRDefault="00D82002" w:rsidP="00D82002">
      <w:pPr>
        <w:pStyle w:val="Lijstalinea"/>
        <w:numPr>
          <w:ilvl w:val="0"/>
          <w:numId w:val="38"/>
        </w:numPr>
      </w:pPr>
      <w:r w:rsidRPr="00D82002">
        <w:rPr>
          <w:b/>
          <w:bCs/>
        </w:rPr>
        <w:t>Verhoudingen</w:t>
      </w:r>
      <w:r>
        <w:t xml:space="preserve">: </w:t>
      </w:r>
    </w:p>
    <w:p w14:paraId="7181D52E" w14:textId="66EBBF37" w:rsidR="00D82002" w:rsidRDefault="00D82002" w:rsidP="00D82002">
      <w:pPr>
        <w:pStyle w:val="Lijstalinea"/>
        <w:numPr>
          <w:ilvl w:val="1"/>
          <w:numId w:val="38"/>
        </w:numPr>
      </w:pPr>
      <w:r>
        <w:lastRenderedPageBreak/>
        <w:t xml:space="preserve">20 m is 1/3e of ongeveer 33% langer dan 15 m </w:t>
      </w:r>
    </w:p>
    <w:p w14:paraId="0923B29B" w14:textId="7D139664" w:rsidR="00774990" w:rsidRDefault="00D82002" w:rsidP="00D82002">
      <w:pPr>
        <w:pStyle w:val="Lijstalinea"/>
        <w:numPr>
          <w:ilvl w:val="1"/>
          <w:numId w:val="38"/>
        </w:numPr>
      </w:pPr>
      <w:r>
        <w:t>20 °C is NIET 1/3e warmer dan 15 °C (omrekenen naar °F)</w:t>
      </w:r>
    </w:p>
    <w:p w14:paraId="30026DD3" w14:textId="77777777" w:rsidR="00774990" w:rsidRDefault="00774990" w:rsidP="00774990">
      <w:pPr>
        <w:pStyle w:val="Geenafstand"/>
      </w:pPr>
    </w:p>
    <w:p w14:paraId="54B15369" w14:textId="7E401364" w:rsidR="00182E1C" w:rsidRPr="00C71D77" w:rsidRDefault="00AB54EB" w:rsidP="00774990">
      <w:pPr>
        <w:pStyle w:val="Geenafstand"/>
      </w:pPr>
      <w:r w:rsidRPr="00AB54EB"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15A72525" wp14:editId="28038D69">
            <wp:simplePos x="0" y="0"/>
            <wp:positionH relativeFrom="column">
              <wp:posOffset>2213610</wp:posOffset>
            </wp:positionH>
            <wp:positionV relativeFrom="paragraph">
              <wp:posOffset>-25400</wp:posOffset>
            </wp:positionV>
            <wp:extent cx="4047066" cy="1658999"/>
            <wp:effectExtent l="0" t="0" r="0" b="0"/>
            <wp:wrapTight wrapText="bothSides">
              <wp:wrapPolygon edited="0">
                <wp:start x="0" y="0"/>
                <wp:lineTo x="0" y="21335"/>
                <wp:lineTo x="21454" y="21335"/>
                <wp:lineTo x="21454" y="0"/>
                <wp:lineTo x="0" y="0"/>
              </wp:wrapPolygon>
            </wp:wrapTight>
            <wp:docPr id="630606784" name="Afbeelding 1" descr="Afbeelding met lijn, diagram, Perceel, teks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06784" name="Afbeelding 1" descr="Afbeelding met lijn, diagram, Perceel, tekst&#10;&#10;Door AI gegenereerde inhoud is mogelijk onjuis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066" cy="1658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990" w:rsidRPr="00C71D77">
        <w:t xml:space="preserve">Relations </w:t>
      </w:r>
      <w:proofErr w:type="spellStart"/>
      <w:r w:rsidR="00774990" w:rsidRPr="00C71D77">
        <w:t>between</w:t>
      </w:r>
      <w:proofErr w:type="spellEnd"/>
      <w:r w:rsidR="00774990" w:rsidRPr="00C71D77">
        <w:t xml:space="preserve"> variables</w:t>
      </w:r>
      <w:r w:rsidRPr="00C71D77">
        <w:t>:</w:t>
      </w:r>
    </w:p>
    <w:p w14:paraId="0A843217" w14:textId="537F6A7F" w:rsidR="00182E1C" w:rsidRPr="00C71D77" w:rsidRDefault="00C71D77" w:rsidP="009C7002">
      <w:r w:rsidRPr="00C71D77">
        <w:t xml:space="preserve">Variabelen zijn gerelateerd als hun waarden </w:t>
      </w:r>
      <w:r w:rsidRPr="00C71D77">
        <w:rPr>
          <w:b/>
          <w:bCs/>
        </w:rPr>
        <w:t>systematisch</w:t>
      </w:r>
      <w:r w:rsidRPr="00C71D77">
        <w:t xml:space="preserve"> veranderen.</w:t>
      </w:r>
    </w:p>
    <w:p w14:paraId="0C825FF2" w14:textId="77777777" w:rsidR="00182E1C" w:rsidRPr="00C71D77" w:rsidRDefault="00182E1C" w:rsidP="009C7002"/>
    <w:p w14:paraId="00A77440" w14:textId="77777777" w:rsidR="00182E1C" w:rsidRPr="00C71D77" w:rsidRDefault="00182E1C" w:rsidP="009C7002"/>
    <w:p w14:paraId="33236A9B" w14:textId="77777777" w:rsidR="00182E1C" w:rsidRPr="00C71D77" w:rsidRDefault="00182E1C" w:rsidP="009C7002"/>
    <w:p w14:paraId="6D451DBD" w14:textId="77777777" w:rsidR="000E3BDC" w:rsidRPr="00C71D77" w:rsidRDefault="000E3BDC" w:rsidP="009C7002"/>
    <w:p w14:paraId="51EBA200" w14:textId="1454655B" w:rsidR="000E3BDC" w:rsidRPr="00C71D77" w:rsidRDefault="000E3BDC" w:rsidP="009C7002"/>
    <w:p w14:paraId="330B1A6E" w14:textId="04C11793" w:rsidR="00182E1C" w:rsidRPr="00CF27C2" w:rsidRDefault="000E3BDC" w:rsidP="00F60FFB">
      <w:pPr>
        <w:pStyle w:val="Geenafstand"/>
        <w:rPr>
          <w:lang w:val="en-GB"/>
        </w:rPr>
      </w:pPr>
      <w:r w:rsidRPr="000E3BDC"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3C9D7566" wp14:editId="3C923EDB">
            <wp:simplePos x="0" y="0"/>
            <wp:positionH relativeFrom="column">
              <wp:posOffset>3733165</wp:posOffset>
            </wp:positionH>
            <wp:positionV relativeFrom="paragraph">
              <wp:posOffset>20955</wp:posOffset>
            </wp:positionV>
            <wp:extent cx="2385060" cy="971550"/>
            <wp:effectExtent l="0" t="0" r="0" b="0"/>
            <wp:wrapTight wrapText="bothSides">
              <wp:wrapPolygon edited="0">
                <wp:start x="0" y="0"/>
                <wp:lineTo x="0" y="21176"/>
                <wp:lineTo x="21393" y="21176"/>
                <wp:lineTo x="21393" y="0"/>
                <wp:lineTo x="0" y="0"/>
              </wp:wrapPolygon>
            </wp:wrapTight>
            <wp:docPr id="8362572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5721" name="Afbeelding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FFB" w:rsidRPr="00AB54EB">
        <w:rPr>
          <w:lang w:val="en-GB"/>
        </w:rPr>
        <w:t>Relations between variables</w:t>
      </w:r>
      <w:r w:rsidR="00F60FFB">
        <w:rPr>
          <w:lang w:val="en-GB"/>
        </w:rPr>
        <w:t xml:space="preserve"> example:</w:t>
      </w:r>
    </w:p>
    <w:p w14:paraId="72B2EEBF" w14:textId="7F86197B" w:rsidR="00764AAF" w:rsidRPr="00764AAF" w:rsidRDefault="00764AAF" w:rsidP="00764AAF">
      <w:pPr>
        <w:pStyle w:val="Lijstalinea"/>
        <w:numPr>
          <w:ilvl w:val="0"/>
          <w:numId w:val="38"/>
        </w:numPr>
      </w:pPr>
      <w:r w:rsidRPr="00764AAF">
        <w:t xml:space="preserve">Is er een </w:t>
      </w:r>
      <w:r w:rsidRPr="00764AAF">
        <w:rPr>
          <w:b/>
          <w:bCs/>
        </w:rPr>
        <w:t>verband</w:t>
      </w:r>
      <w:r w:rsidRPr="00764AAF">
        <w:t xml:space="preserve"> tussen het type cola en de smaakwaardering?</w:t>
      </w:r>
    </w:p>
    <w:p w14:paraId="6ECF1424" w14:textId="0C4ECEB5" w:rsidR="00AB54EB" w:rsidRPr="00DD737D" w:rsidRDefault="00764AAF" w:rsidP="00764AAF">
      <w:pPr>
        <w:pStyle w:val="Lijstalinea"/>
        <w:numPr>
          <w:ilvl w:val="1"/>
          <w:numId w:val="38"/>
        </w:numPr>
      </w:pPr>
      <w:r w:rsidRPr="00DD737D">
        <w:t xml:space="preserve">Ja: </w:t>
      </w:r>
      <w:r w:rsidR="00DD737D" w:rsidRPr="00DD737D">
        <w:t xml:space="preserve">de </w:t>
      </w:r>
      <w:r w:rsidR="00DD737D" w:rsidRPr="00037B63">
        <w:rPr>
          <w:b/>
          <w:bCs/>
        </w:rPr>
        <w:t>verhoudingen hier zijn hetzelfde</w:t>
      </w:r>
      <w:r w:rsidR="00DD737D">
        <w:t>:</w:t>
      </w:r>
      <w:r w:rsidR="00037B63">
        <w:t xml:space="preserve"> 14/56 = 25% en 6/24 is ook 25%</w:t>
      </w:r>
    </w:p>
    <w:p w14:paraId="4958571B" w14:textId="77777777" w:rsidR="00764AAF" w:rsidRPr="00DD737D" w:rsidRDefault="00764AAF" w:rsidP="00764AAF">
      <w:pPr>
        <w:pStyle w:val="Lijstalinea"/>
        <w:ind w:left="1440"/>
      </w:pPr>
    </w:p>
    <w:p w14:paraId="2C304157" w14:textId="728DE796" w:rsidR="00AB54EB" w:rsidRDefault="00F12BFD" w:rsidP="00F12BFD">
      <w:pPr>
        <w:pStyle w:val="Geenafstand"/>
        <w:rPr>
          <w:lang w:val="en-GB"/>
        </w:rPr>
      </w:pPr>
      <w:r w:rsidRPr="00764AAF">
        <w:rPr>
          <w:lang w:val="en-GB"/>
        </w:rPr>
        <w:t>Causal Relationships:</w:t>
      </w:r>
    </w:p>
    <w:p w14:paraId="7FC4ACEA" w14:textId="5CAC7DA1" w:rsidR="00764AAF" w:rsidRPr="00764AAF" w:rsidRDefault="00764AAF" w:rsidP="00764AAF">
      <w:pPr>
        <w:pStyle w:val="Lijstalinea"/>
        <w:numPr>
          <w:ilvl w:val="0"/>
          <w:numId w:val="38"/>
        </w:numPr>
      </w:pPr>
      <w:r w:rsidRPr="00764AAF">
        <w:t xml:space="preserve">Onderzoekers zijn vaak op zoek naar </w:t>
      </w:r>
      <w:r w:rsidRPr="00F0711A">
        <w:rPr>
          <w:b/>
          <w:bCs/>
        </w:rPr>
        <w:t>causale verbanden</w:t>
      </w:r>
      <w:r w:rsidRPr="00764AAF">
        <w:t xml:space="preserve">, bijv. </w:t>
      </w:r>
    </w:p>
    <w:p w14:paraId="372A9082" w14:textId="3D184522" w:rsidR="00764AAF" w:rsidRPr="00764AAF" w:rsidRDefault="00764AAF" w:rsidP="00764AAF">
      <w:pPr>
        <w:pStyle w:val="Lijstalinea"/>
        <w:numPr>
          <w:ilvl w:val="1"/>
          <w:numId w:val="38"/>
        </w:numPr>
      </w:pPr>
      <w:r w:rsidRPr="00764AAF">
        <w:t xml:space="preserve">Frustratie leidt tot agressie </w:t>
      </w:r>
    </w:p>
    <w:p w14:paraId="76F69CAC" w14:textId="65B55937" w:rsidR="00764AAF" w:rsidRPr="00764AAF" w:rsidRDefault="00764AAF" w:rsidP="00764AAF">
      <w:pPr>
        <w:pStyle w:val="Lijstalinea"/>
        <w:numPr>
          <w:ilvl w:val="1"/>
          <w:numId w:val="38"/>
        </w:numPr>
      </w:pPr>
      <w:r w:rsidRPr="00764AAF">
        <w:t xml:space="preserve">Alcohol leidt tot verminderde alertheid </w:t>
      </w:r>
    </w:p>
    <w:p w14:paraId="7811F4CD" w14:textId="77777777" w:rsidR="00F0711A" w:rsidRPr="00F0711A" w:rsidRDefault="00764AAF" w:rsidP="00764AAF">
      <w:pPr>
        <w:pStyle w:val="Lijstalinea"/>
        <w:numPr>
          <w:ilvl w:val="0"/>
          <w:numId w:val="38"/>
        </w:numPr>
        <w:rPr>
          <w:b/>
          <w:bCs/>
        </w:rPr>
      </w:pPr>
      <w:r w:rsidRPr="00F0711A">
        <w:rPr>
          <w:b/>
          <w:bCs/>
        </w:rPr>
        <w:t xml:space="preserve">Oorzaak </w:t>
      </w:r>
    </w:p>
    <w:p w14:paraId="6DE55D54" w14:textId="1A3B82B4" w:rsidR="00764AAF" w:rsidRPr="00764AAF" w:rsidRDefault="00764AAF" w:rsidP="00F0711A">
      <w:pPr>
        <w:pStyle w:val="Lijstalinea"/>
        <w:numPr>
          <w:ilvl w:val="1"/>
          <w:numId w:val="38"/>
        </w:numPr>
      </w:pPr>
      <w:r w:rsidRPr="00764AAF">
        <w:t xml:space="preserve">Onafhankelijke variabele </w:t>
      </w:r>
    </w:p>
    <w:p w14:paraId="081FA6D8" w14:textId="77777777" w:rsidR="00F0711A" w:rsidRPr="00F0711A" w:rsidRDefault="00764AAF" w:rsidP="00764AAF">
      <w:pPr>
        <w:pStyle w:val="Lijstalinea"/>
        <w:numPr>
          <w:ilvl w:val="0"/>
          <w:numId w:val="38"/>
        </w:numPr>
        <w:rPr>
          <w:b/>
          <w:bCs/>
        </w:rPr>
      </w:pPr>
      <w:r w:rsidRPr="00F0711A">
        <w:rPr>
          <w:b/>
          <w:bCs/>
        </w:rPr>
        <w:t xml:space="preserve">Gevolg </w:t>
      </w:r>
    </w:p>
    <w:p w14:paraId="7B6885B2" w14:textId="63E94C44" w:rsidR="00AB54EB" w:rsidRDefault="00764AAF" w:rsidP="00F0711A">
      <w:pPr>
        <w:pStyle w:val="Lijstalinea"/>
        <w:numPr>
          <w:ilvl w:val="1"/>
          <w:numId w:val="38"/>
        </w:numPr>
      </w:pPr>
      <w:r w:rsidRPr="00764AAF">
        <w:t>Afhankelijke variabele</w:t>
      </w:r>
    </w:p>
    <w:p w14:paraId="7FF42DDA" w14:textId="77777777" w:rsidR="00764AAF" w:rsidRPr="00764AAF" w:rsidRDefault="00764AAF" w:rsidP="00764AAF"/>
    <w:p w14:paraId="23D47CAE" w14:textId="5DFCCB64" w:rsidR="00AB54EB" w:rsidRDefault="00BA28D1" w:rsidP="00BA28D1">
      <w:pPr>
        <w:pStyle w:val="Geenafstand"/>
        <w:rPr>
          <w:lang w:val="en-GB"/>
        </w:rPr>
      </w:pPr>
      <w:r w:rsidRPr="00BA28D1">
        <w:rPr>
          <w:lang w:val="en-GB"/>
        </w:rPr>
        <w:t>Fake correlations or “Spurious correlations”</w:t>
      </w:r>
      <w:r>
        <w:rPr>
          <w:lang w:val="en-GB"/>
        </w:rPr>
        <w:t>:</w:t>
      </w:r>
    </w:p>
    <w:p w14:paraId="3923F0F8" w14:textId="1DD600B4" w:rsidR="00AC03EF" w:rsidRPr="00AC03EF" w:rsidRDefault="00AC03EF" w:rsidP="00AC03EF">
      <w:pPr>
        <w:pStyle w:val="Lijstalinea"/>
        <w:numPr>
          <w:ilvl w:val="0"/>
          <w:numId w:val="42"/>
        </w:numPr>
        <w:rPr>
          <w:lang w:val="en-GB"/>
        </w:rPr>
      </w:pPr>
      <w:proofErr w:type="spellStart"/>
      <w:r w:rsidRPr="00AC03EF">
        <w:rPr>
          <w:b/>
          <w:bCs/>
          <w:lang w:val="en-GB"/>
        </w:rPr>
        <w:t>Waarschuwing</w:t>
      </w:r>
      <w:proofErr w:type="spellEnd"/>
    </w:p>
    <w:p w14:paraId="32E021BA" w14:textId="0DB226A8" w:rsidR="00AC03EF" w:rsidRPr="00AC03EF" w:rsidRDefault="00AC03EF" w:rsidP="00AC03EF">
      <w:pPr>
        <w:pStyle w:val="Lijstalinea"/>
        <w:numPr>
          <w:ilvl w:val="1"/>
          <w:numId w:val="42"/>
        </w:numPr>
      </w:pPr>
      <w:r w:rsidRPr="00AC03EF">
        <w:t>Een verband tussen variabelen duidt niet noodzakelijk op een oorzakelijk verband!</w:t>
      </w:r>
    </w:p>
    <w:p w14:paraId="5B7AA8EC" w14:textId="284E0FD6" w:rsidR="00AC03EF" w:rsidRPr="00AC03EF" w:rsidRDefault="00AC03EF" w:rsidP="00AC03EF">
      <w:pPr>
        <w:pStyle w:val="Lijstalinea"/>
        <w:numPr>
          <w:ilvl w:val="0"/>
          <w:numId w:val="42"/>
        </w:numPr>
        <w:rPr>
          <w:lang w:val="en-GB"/>
        </w:rPr>
      </w:pPr>
      <w:proofErr w:type="spellStart"/>
      <w:r w:rsidRPr="00AC03EF">
        <w:rPr>
          <w:b/>
          <w:bCs/>
          <w:lang w:val="en-GB"/>
        </w:rPr>
        <w:t>Voorbeelden</w:t>
      </w:r>
      <w:proofErr w:type="spellEnd"/>
      <w:r w:rsidRPr="00AC03EF">
        <w:rPr>
          <w:lang w:val="en-GB"/>
        </w:rPr>
        <w:t>:</w:t>
      </w:r>
    </w:p>
    <w:p w14:paraId="0BAF4319" w14:textId="04E2C631" w:rsidR="00AC03EF" w:rsidRPr="00AC03EF" w:rsidRDefault="00AC03EF" w:rsidP="00AC03EF">
      <w:pPr>
        <w:pStyle w:val="Lijstalinea"/>
        <w:numPr>
          <w:ilvl w:val="1"/>
          <w:numId w:val="42"/>
        </w:numPr>
      </w:pPr>
      <w:r w:rsidRPr="00AC03EF">
        <w:t xml:space="preserve">Gewelddadige videospelletjes leiden tot gewelddadig gedrag </w:t>
      </w:r>
    </w:p>
    <w:p w14:paraId="5DADD5FF" w14:textId="682AFE4B" w:rsidR="00AC03EF" w:rsidRPr="00AC03EF" w:rsidRDefault="00AC03EF" w:rsidP="00AC03EF">
      <w:pPr>
        <w:pStyle w:val="Lijstalinea"/>
        <w:numPr>
          <w:ilvl w:val="1"/>
          <w:numId w:val="42"/>
        </w:numPr>
        <w:rPr>
          <w:lang w:val="en-GB"/>
        </w:rPr>
      </w:pPr>
      <w:proofErr w:type="spellStart"/>
      <w:r w:rsidRPr="00AC03EF">
        <w:rPr>
          <w:lang w:val="en-GB"/>
        </w:rPr>
        <w:t>Vaccins</w:t>
      </w:r>
      <w:proofErr w:type="spellEnd"/>
      <w:r w:rsidRPr="00AC03EF">
        <w:rPr>
          <w:lang w:val="en-GB"/>
        </w:rPr>
        <w:t xml:space="preserve"> </w:t>
      </w:r>
      <w:proofErr w:type="spellStart"/>
      <w:r w:rsidRPr="00AC03EF">
        <w:rPr>
          <w:lang w:val="en-GB"/>
        </w:rPr>
        <w:t>kunnen</w:t>
      </w:r>
      <w:proofErr w:type="spellEnd"/>
      <w:r w:rsidRPr="00AC03EF">
        <w:rPr>
          <w:lang w:val="en-GB"/>
        </w:rPr>
        <w:t xml:space="preserve"> </w:t>
      </w:r>
      <w:proofErr w:type="spellStart"/>
      <w:r w:rsidRPr="00AC03EF">
        <w:rPr>
          <w:lang w:val="en-GB"/>
        </w:rPr>
        <w:t>autisme</w:t>
      </w:r>
      <w:proofErr w:type="spellEnd"/>
      <w:r w:rsidRPr="00AC03EF">
        <w:rPr>
          <w:lang w:val="en-GB"/>
        </w:rPr>
        <w:t xml:space="preserve"> </w:t>
      </w:r>
      <w:proofErr w:type="spellStart"/>
      <w:r w:rsidRPr="00AC03EF">
        <w:rPr>
          <w:lang w:val="en-GB"/>
        </w:rPr>
        <w:t>veroorzaken</w:t>
      </w:r>
      <w:proofErr w:type="spellEnd"/>
      <w:r w:rsidRPr="00AC03EF">
        <w:rPr>
          <w:lang w:val="en-GB"/>
        </w:rPr>
        <w:t xml:space="preserve"> </w:t>
      </w:r>
    </w:p>
    <w:p w14:paraId="556AFC02" w14:textId="589A7E90" w:rsidR="00AC03EF" w:rsidRPr="00AC03EF" w:rsidRDefault="00AC03EF" w:rsidP="00AC03EF">
      <w:pPr>
        <w:pStyle w:val="Lijstalinea"/>
        <w:numPr>
          <w:ilvl w:val="1"/>
          <w:numId w:val="42"/>
        </w:numPr>
        <w:rPr>
          <w:rFonts w:eastAsiaTheme="majorEastAsia" w:cstheme="majorBidi"/>
          <w:color w:val="002060"/>
          <w:sz w:val="28"/>
          <w:szCs w:val="26"/>
        </w:rPr>
      </w:pPr>
      <w:r w:rsidRPr="00AC03EF">
        <w:t>Relatie tussen cola light drinken en obesitas</w:t>
      </w:r>
    </w:p>
    <w:p w14:paraId="412A62C7" w14:textId="58A5383A" w:rsidR="00AB54EB" w:rsidRPr="00AC03EF" w:rsidRDefault="00E949BA" w:rsidP="00AC03EF">
      <w:pPr>
        <w:pStyle w:val="Kop2"/>
      </w:pPr>
      <w:r w:rsidRPr="00AC03EF">
        <w:t xml:space="preserve">Sample </w:t>
      </w:r>
      <w:proofErr w:type="spellStart"/>
      <w:r w:rsidRPr="00AC03EF">
        <w:t>testing</w:t>
      </w:r>
      <w:proofErr w:type="spellEnd"/>
    </w:p>
    <w:p w14:paraId="63D1FFF8" w14:textId="1CBB5ECA" w:rsidR="00AB54EB" w:rsidRDefault="009929C4" w:rsidP="000F10B9">
      <w:pPr>
        <w:pStyle w:val="Geenafstand"/>
        <w:rPr>
          <w:lang w:val="en-GB"/>
        </w:rPr>
      </w:pPr>
      <w:r w:rsidRPr="00EB67DA"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003BA792" wp14:editId="6DDDC74B">
            <wp:simplePos x="0" y="0"/>
            <wp:positionH relativeFrom="column">
              <wp:posOffset>3597910</wp:posOffset>
            </wp:positionH>
            <wp:positionV relativeFrom="paragraph">
              <wp:posOffset>111125</wp:posOffset>
            </wp:positionV>
            <wp:extent cx="1803400" cy="1024890"/>
            <wp:effectExtent l="0" t="0" r="0" b="0"/>
            <wp:wrapTight wrapText="bothSides">
              <wp:wrapPolygon edited="0">
                <wp:start x="0" y="0"/>
                <wp:lineTo x="0" y="21279"/>
                <wp:lineTo x="21448" y="21279"/>
                <wp:lineTo x="21448" y="0"/>
                <wp:lineTo x="0" y="0"/>
              </wp:wrapPolygon>
            </wp:wrapTight>
            <wp:docPr id="1199555138" name="Afbeelding 1" descr="Afbeelding met tekst, cirkel, Lettertype, logo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55138" name="Afbeelding 1" descr="Afbeelding met tekst, cirkel, Lettertype, logo&#10;&#10;Door AI gegenereerde inhoud is mogelijk onjuis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ADF" w:rsidRPr="00327ADF">
        <w:rPr>
          <w:lang w:val="en-GB"/>
        </w:rPr>
        <w:t xml:space="preserve">Suppose you want to </w:t>
      </w:r>
      <w:proofErr w:type="spellStart"/>
      <w:r w:rsidR="00327ADF" w:rsidRPr="00327ADF">
        <w:rPr>
          <w:lang w:val="en-GB"/>
        </w:rPr>
        <w:t>analyze</w:t>
      </w:r>
      <w:proofErr w:type="spellEnd"/>
      <w:r w:rsidR="00327ADF" w:rsidRPr="00327ADF">
        <w:rPr>
          <w:lang w:val="en-GB"/>
        </w:rPr>
        <w:t xml:space="preserve"> a group of friends</w:t>
      </w:r>
      <w:r w:rsidR="00327ADF">
        <w:rPr>
          <w:lang w:val="en-GB"/>
        </w:rPr>
        <w:t>:</w:t>
      </w:r>
    </w:p>
    <w:p w14:paraId="32731FEA" w14:textId="7EAA779C" w:rsidR="009703FB" w:rsidRPr="009703FB" w:rsidRDefault="009703FB" w:rsidP="009703FB">
      <w:pPr>
        <w:pStyle w:val="Lijstalinea"/>
        <w:numPr>
          <w:ilvl w:val="0"/>
          <w:numId w:val="44"/>
        </w:numPr>
      </w:pPr>
      <w:r w:rsidRPr="009703FB">
        <w:t xml:space="preserve">Vragen die je kunt stellen: </w:t>
      </w:r>
    </w:p>
    <w:p w14:paraId="059C16C6" w14:textId="50F33169" w:rsidR="009703FB" w:rsidRPr="009703FB" w:rsidRDefault="009703FB" w:rsidP="009703FB">
      <w:pPr>
        <w:pStyle w:val="Lijstalinea"/>
        <w:numPr>
          <w:ilvl w:val="1"/>
          <w:numId w:val="44"/>
        </w:numPr>
      </w:pPr>
      <w:r w:rsidRPr="009703FB">
        <w:t xml:space="preserve">Hoe lang zijn mijn vrienden? </w:t>
      </w:r>
    </w:p>
    <w:p w14:paraId="50225756" w14:textId="4CAE8591" w:rsidR="009703FB" w:rsidRPr="009703FB" w:rsidRDefault="009703FB" w:rsidP="009703FB">
      <w:pPr>
        <w:pStyle w:val="Lijstalinea"/>
        <w:numPr>
          <w:ilvl w:val="1"/>
          <w:numId w:val="44"/>
        </w:numPr>
      </w:pPr>
      <w:r w:rsidRPr="009703FB">
        <w:t xml:space="preserve">Wat zijn hun gewichten? </w:t>
      </w:r>
    </w:p>
    <w:p w14:paraId="507D5AEE" w14:textId="32E6B5AD" w:rsidR="009703FB" w:rsidRPr="009703FB" w:rsidRDefault="009703FB" w:rsidP="009703FB">
      <w:pPr>
        <w:pStyle w:val="Lijstalinea"/>
        <w:numPr>
          <w:ilvl w:val="1"/>
          <w:numId w:val="44"/>
        </w:numPr>
      </w:pPr>
      <w:r w:rsidRPr="009703FB">
        <w:t xml:space="preserve">Hoe veilig is hun leefomgeving? </w:t>
      </w:r>
    </w:p>
    <w:p w14:paraId="12FD6FFB" w14:textId="00BE5FBE" w:rsidR="00AB54EB" w:rsidRDefault="009703FB" w:rsidP="009703FB">
      <w:pPr>
        <w:pStyle w:val="Lijstalinea"/>
        <w:numPr>
          <w:ilvl w:val="1"/>
          <w:numId w:val="44"/>
        </w:numPr>
        <w:rPr>
          <w:lang w:val="en-GB"/>
        </w:rPr>
      </w:pPr>
      <w:proofErr w:type="spellStart"/>
      <w:r w:rsidRPr="009703FB">
        <w:rPr>
          <w:lang w:val="en-GB"/>
        </w:rPr>
        <w:t>Hebben</w:t>
      </w:r>
      <w:proofErr w:type="spellEnd"/>
      <w:r w:rsidRPr="009703FB">
        <w:rPr>
          <w:lang w:val="en-GB"/>
        </w:rPr>
        <w:t xml:space="preserve"> ze </w:t>
      </w:r>
      <w:proofErr w:type="spellStart"/>
      <w:r w:rsidRPr="009703FB">
        <w:rPr>
          <w:lang w:val="en-GB"/>
        </w:rPr>
        <w:t>familie</w:t>
      </w:r>
      <w:proofErr w:type="spellEnd"/>
      <w:r w:rsidRPr="009703FB">
        <w:rPr>
          <w:lang w:val="en-GB"/>
        </w:rPr>
        <w:t>? ...</w:t>
      </w:r>
    </w:p>
    <w:p w14:paraId="3173E74A" w14:textId="77FC51D3" w:rsidR="009703FB" w:rsidRDefault="009703FB" w:rsidP="009703FB">
      <w:pPr>
        <w:pStyle w:val="Lijstalinea"/>
        <w:rPr>
          <w:lang w:val="en-GB"/>
        </w:rPr>
      </w:pPr>
    </w:p>
    <w:p w14:paraId="743C5355" w14:textId="77777777" w:rsidR="00E93DFC" w:rsidRDefault="00E93DFC" w:rsidP="009703FB">
      <w:pPr>
        <w:pStyle w:val="Lijstalinea"/>
        <w:rPr>
          <w:lang w:val="en-GB"/>
        </w:rPr>
      </w:pPr>
    </w:p>
    <w:p w14:paraId="7DAEBBB9" w14:textId="77777777" w:rsidR="00E93DFC" w:rsidRDefault="00E93DFC" w:rsidP="009703FB">
      <w:pPr>
        <w:pStyle w:val="Lijstalinea"/>
        <w:rPr>
          <w:lang w:val="en-GB"/>
        </w:rPr>
      </w:pPr>
    </w:p>
    <w:p w14:paraId="357E4E69" w14:textId="77777777" w:rsidR="00E93DFC" w:rsidRDefault="00E93DFC" w:rsidP="009703FB">
      <w:pPr>
        <w:pStyle w:val="Lijstalinea"/>
        <w:rPr>
          <w:lang w:val="en-GB"/>
        </w:rPr>
      </w:pPr>
    </w:p>
    <w:p w14:paraId="22772B1D" w14:textId="77777777" w:rsidR="00E93DFC" w:rsidRDefault="00E93DFC" w:rsidP="009703FB">
      <w:pPr>
        <w:pStyle w:val="Lijstalinea"/>
        <w:rPr>
          <w:lang w:val="en-GB"/>
        </w:rPr>
      </w:pPr>
    </w:p>
    <w:p w14:paraId="175943A3" w14:textId="77777777" w:rsidR="00E93DFC" w:rsidRDefault="00E93DFC" w:rsidP="009703FB">
      <w:pPr>
        <w:pStyle w:val="Lijstalinea"/>
        <w:rPr>
          <w:lang w:val="en-GB"/>
        </w:rPr>
      </w:pPr>
    </w:p>
    <w:p w14:paraId="32413ADD" w14:textId="77777777" w:rsidR="00E93DFC" w:rsidRPr="009703FB" w:rsidRDefault="00E93DFC" w:rsidP="009703FB">
      <w:pPr>
        <w:pStyle w:val="Lijstalinea"/>
        <w:rPr>
          <w:lang w:val="en-GB"/>
        </w:rPr>
      </w:pPr>
    </w:p>
    <w:p w14:paraId="4C727714" w14:textId="0718A21F" w:rsidR="00AB54EB" w:rsidRDefault="000F10B9" w:rsidP="00DB482E">
      <w:pPr>
        <w:pStyle w:val="Geenafstand"/>
      </w:pPr>
      <w:r w:rsidRPr="000F10B9">
        <w:lastRenderedPageBreak/>
        <w:t xml:space="preserve">Sample </w:t>
      </w:r>
      <w:proofErr w:type="spellStart"/>
      <w:r w:rsidRPr="000F10B9">
        <w:t>and</w:t>
      </w:r>
      <w:proofErr w:type="spellEnd"/>
      <w:r w:rsidRPr="000F10B9">
        <w:t xml:space="preserve"> </w:t>
      </w:r>
      <w:proofErr w:type="spellStart"/>
      <w:r w:rsidRPr="000F10B9">
        <w:t>Population</w:t>
      </w:r>
      <w:proofErr w:type="spellEnd"/>
      <w:r>
        <w:t>:</w:t>
      </w:r>
    </w:p>
    <w:p w14:paraId="4FCCD3E2" w14:textId="77777777" w:rsidR="00432FBC" w:rsidRDefault="00B53B92" w:rsidP="002D590C">
      <w:pPr>
        <w:pStyle w:val="Lijstalinea"/>
        <w:numPr>
          <w:ilvl w:val="0"/>
          <w:numId w:val="45"/>
        </w:numPr>
      </w:pPr>
      <w:r w:rsidRPr="00432FBC">
        <w:rPr>
          <w:b/>
          <w:bCs/>
        </w:rPr>
        <w:t>Populatie</w:t>
      </w:r>
      <w:r w:rsidRPr="00B53B92">
        <w:t xml:space="preserve"> de verzameling van alle objecten/mensen/... die je wilt onderzoeken </w:t>
      </w:r>
    </w:p>
    <w:p w14:paraId="75440A49" w14:textId="5F8015AF" w:rsidR="00B53B92" w:rsidRPr="00B53B92" w:rsidRDefault="00432FBC" w:rsidP="002D590C">
      <w:pPr>
        <w:pStyle w:val="Lijstalinea"/>
        <w:numPr>
          <w:ilvl w:val="0"/>
          <w:numId w:val="45"/>
        </w:numPr>
      </w:pPr>
      <w:r w:rsidRPr="00432FBC">
        <w:rPr>
          <w:noProof/>
        </w:rPr>
        <w:drawing>
          <wp:anchor distT="0" distB="0" distL="114300" distR="114300" simplePos="0" relativeHeight="251665408" behindDoc="1" locked="0" layoutInCell="1" allowOverlap="1" wp14:anchorId="3E20AEB5" wp14:editId="707021A0">
            <wp:simplePos x="0" y="0"/>
            <wp:positionH relativeFrom="column">
              <wp:posOffset>4047702</wp:posOffset>
            </wp:positionH>
            <wp:positionV relativeFrom="paragraph">
              <wp:posOffset>207010</wp:posOffset>
            </wp:positionV>
            <wp:extent cx="2267585" cy="963930"/>
            <wp:effectExtent l="0" t="0" r="0" b="0"/>
            <wp:wrapTight wrapText="bothSides">
              <wp:wrapPolygon edited="0">
                <wp:start x="0" y="0"/>
                <wp:lineTo x="0" y="21344"/>
                <wp:lineTo x="21412" y="21344"/>
                <wp:lineTo x="21412" y="0"/>
                <wp:lineTo x="0" y="0"/>
              </wp:wrapPolygon>
            </wp:wrapTight>
            <wp:docPr id="1393511822" name="Afbeelding 1" descr="Afbeelding met Fictief personage, Superheld, Held, tekenfil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11822" name="Afbeelding 1" descr="Afbeelding met Fictief personage, Superheld, Held, tekenfilm&#10;&#10;Door AI gegenereerde inhoud is mogelijk onjuis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B92" w:rsidRPr="00432FBC">
        <w:rPr>
          <w:b/>
          <w:bCs/>
        </w:rPr>
        <w:t>Steekproef een deelverzameling</w:t>
      </w:r>
      <w:r w:rsidR="00B53B92" w:rsidRPr="00B53B92">
        <w:t xml:space="preserve"> van de populatie waaruit metingen worden gedaan</w:t>
      </w:r>
    </w:p>
    <w:p w14:paraId="2773AEB3" w14:textId="77777777" w:rsidR="006814A9" w:rsidRDefault="00B53B92" w:rsidP="00B53B92">
      <w:pPr>
        <w:pStyle w:val="Lijstalinea"/>
        <w:numPr>
          <w:ilvl w:val="0"/>
          <w:numId w:val="45"/>
        </w:numPr>
      </w:pPr>
      <w:r w:rsidRPr="00B53B92">
        <w:t>Onder bepaalde omstandigheden zijn de resultaten van een steekproef representatief voor de populatie</w:t>
      </w:r>
    </w:p>
    <w:p w14:paraId="59B3DB2E" w14:textId="762B7B92" w:rsidR="0011250C" w:rsidRPr="00E93DFC" w:rsidRDefault="0011250C" w:rsidP="0011250C">
      <w:pPr>
        <w:pStyle w:val="Lijstalinea"/>
        <w:numPr>
          <w:ilvl w:val="0"/>
          <w:numId w:val="45"/>
        </w:numPr>
        <w:rPr>
          <w:b/>
        </w:rPr>
      </w:pPr>
      <w:r w:rsidRPr="0011250C">
        <w:t xml:space="preserve">Een steekproef is gemakkelijker te analyseren dan de hele populatie </w:t>
      </w:r>
    </w:p>
    <w:p w14:paraId="494BA12B" w14:textId="77777777" w:rsidR="00E93DFC" w:rsidRPr="00E93DFC" w:rsidRDefault="00E93DFC" w:rsidP="00E93DFC">
      <w:pPr>
        <w:ind w:left="360"/>
        <w:rPr>
          <w:b/>
        </w:rPr>
      </w:pPr>
    </w:p>
    <w:p w14:paraId="1C4A0FE5" w14:textId="015FF7D8" w:rsidR="00AB54EB" w:rsidRPr="00C761D9" w:rsidRDefault="00D435E3" w:rsidP="0011250C">
      <w:pPr>
        <w:pStyle w:val="Geenafstand"/>
      </w:pPr>
      <w:r w:rsidRPr="00D435E3"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7CE04545" wp14:editId="3B953945">
            <wp:simplePos x="0" y="0"/>
            <wp:positionH relativeFrom="column">
              <wp:posOffset>2777066</wp:posOffset>
            </wp:positionH>
            <wp:positionV relativeFrom="paragraph">
              <wp:posOffset>-212</wp:posOffset>
            </wp:positionV>
            <wp:extent cx="3344333" cy="1399223"/>
            <wp:effectExtent l="0" t="0" r="0" b="0"/>
            <wp:wrapTight wrapText="bothSides">
              <wp:wrapPolygon edited="0">
                <wp:start x="0" y="0"/>
                <wp:lineTo x="0" y="21178"/>
                <wp:lineTo x="21534" y="21178"/>
                <wp:lineTo x="21534" y="0"/>
                <wp:lineTo x="0" y="0"/>
              </wp:wrapPolygon>
            </wp:wrapTight>
            <wp:docPr id="366004909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04909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333" cy="139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4DF" w:rsidRPr="00C761D9">
        <w:t xml:space="preserve">Sampling </w:t>
      </w:r>
      <w:proofErr w:type="spellStart"/>
      <w:r w:rsidR="00D464DF" w:rsidRPr="00C761D9">
        <w:t>method</w:t>
      </w:r>
      <w:proofErr w:type="spellEnd"/>
      <w:r w:rsidR="00C761D9" w:rsidRPr="00C761D9">
        <w:t xml:space="preserve"> (aan te vullen in de les)</w:t>
      </w:r>
      <w:r w:rsidR="00D464DF" w:rsidRPr="00C761D9">
        <w:t>:</w:t>
      </w:r>
    </w:p>
    <w:p w14:paraId="42E6E12F" w14:textId="3ACB8240" w:rsidR="00D464DF" w:rsidRPr="00C761D9" w:rsidRDefault="00D464DF" w:rsidP="009C7002"/>
    <w:p w14:paraId="0C3953B5" w14:textId="1060EADF" w:rsidR="00AB54EB" w:rsidRPr="00C761D9" w:rsidRDefault="00AB54EB" w:rsidP="009C7002"/>
    <w:p w14:paraId="3B02F147" w14:textId="72D6480E" w:rsidR="00AB54EB" w:rsidRPr="00C761D9" w:rsidRDefault="00AB54EB" w:rsidP="009C7002"/>
    <w:p w14:paraId="3E75062A" w14:textId="66547381" w:rsidR="00AB54EB" w:rsidRPr="00C761D9" w:rsidRDefault="00AB54EB" w:rsidP="009C7002"/>
    <w:p w14:paraId="2FD8CE84" w14:textId="77777777" w:rsidR="00AB54EB" w:rsidRPr="00C761D9" w:rsidRDefault="00AB54EB" w:rsidP="009C7002"/>
    <w:p w14:paraId="20A03F67" w14:textId="77777777" w:rsidR="00AB54EB" w:rsidRPr="00C761D9" w:rsidRDefault="00AB54EB" w:rsidP="009C7002"/>
    <w:p w14:paraId="13513F9E" w14:textId="77777777" w:rsidR="00AB54EB" w:rsidRPr="00C761D9" w:rsidRDefault="00AB54EB" w:rsidP="009C7002"/>
    <w:p w14:paraId="0856D2FF" w14:textId="546C2CA0" w:rsidR="00AB54EB" w:rsidRPr="00D435E3" w:rsidRDefault="00D435E3" w:rsidP="00D435E3">
      <w:pPr>
        <w:pStyle w:val="Geenafstand"/>
        <w:rPr>
          <w:lang w:val="en-GB"/>
        </w:rPr>
      </w:pPr>
      <w:r w:rsidRPr="00D435E3">
        <w:rPr>
          <w:lang w:val="en-GB"/>
        </w:rPr>
        <w:t>How to pick elements for a sample?</w:t>
      </w:r>
    </w:p>
    <w:p w14:paraId="2F83AB1C" w14:textId="5A7469FD" w:rsidR="00D01C37" w:rsidRPr="00D01C37" w:rsidRDefault="00D01C37" w:rsidP="00D01C37">
      <w:pPr>
        <w:pStyle w:val="Lijstalinea"/>
        <w:numPr>
          <w:ilvl w:val="0"/>
          <w:numId w:val="47"/>
        </w:numPr>
      </w:pPr>
      <w:r w:rsidRPr="00D01C37">
        <w:rPr>
          <w:b/>
          <w:bCs/>
        </w:rPr>
        <w:t>Ra</w:t>
      </w:r>
      <w:r>
        <w:rPr>
          <w:b/>
          <w:bCs/>
        </w:rPr>
        <w:t>ndom</w:t>
      </w:r>
      <w:r w:rsidRPr="00D01C37">
        <w:rPr>
          <w:b/>
          <w:bCs/>
        </w:rPr>
        <w:t xml:space="preserve"> steekproef</w:t>
      </w:r>
      <w:r w:rsidRPr="00D01C37">
        <w:t xml:space="preserve">: elk element uit de populatie heeft een gelijke kans om in de steekproef opgenomen te worden. </w:t>
      </w:r>
    </w:p>
    <w:p w14:paraId="7730391F" w14:textId="07CC8353" w:rsidR="00AB54EB" w:rsidRDefault="00D01C37" w:rsidP="00D01C37">
      <w:pPr>
        <w:pStyle w:val="Lijstalinea"/>
        <w:numPr>
          <w:ilvl w:val="0"/>
          <w:numId w:val="47"/>
        </w:numPr>
      </w:pPr>
      <w:r w:rsidRPr="00D01C37">
        <w:rPr>
          <w:b/>
          <w:bCs/>
        </w:rPr>
        <w:t>Niet-random steekproef</w:t>
      </w:r>
      <w:r w:rsidRPr="00D01C37">
        <w:t>: de elementen voor de steekproef zijn niet willekeurig gekozen. Objecten die gemakkelijk kunnen worden verzameld, hebben meer kans om te worden opgenomen (</w:t>
      </w:r>
      <w:proofErr w:type="spellStart"/>
      <w:r w:rsidRPr="00D01C37">
        <w:t>gemakssteekproef</w:t>
      </w:r>
      <w:proofErr w:type="spellEnd"/>
      <w:r w:rsidRPr="00D01C37">
        <w:t>).</w:t>
      </w:r>
    </w:p>
    <w:p w14:paraId="5820C9C0" w14:textId="77777777" w:rsidR="00D01C37" w:rsidRPr="00D01C37" w:rsidRDefault="00D01C37" w:rsidP="00D01C37">
      <w:pPr>
        <w:ind w:left="360"/>
      </w:pPr>
    </w:p>
    <w:p w14:paraId="448FDDA2" w14:textId="2BC48B2E" w:rsidR="00AB54EB" w:rsidRPr="003539FC" w:rsidRDefault="003539FC" w:rsidP="003539FC">
      <w:pPr>
        <w:pStyle w:val="Geenafstand"/>
      </w:pPr>
      <w:r w:rsidRPr="003539FC">
        <w:rPr>
          <w:noProof/>
          <w:lang w:val="en-GB"/>
        </w:rPr>
        <w:drawing>
          <wp:anchor distT="0" distB="0" distL="114300" distR="114300" simplePos="0" relativeHeight="251664384" behindDoc="1" locked="0" layoutInCell="1" allowOverlap="1" wp14:anchorId="76D3D44C" wp14:editId="0707BBC7">
            <wp:simplePos x="0" y="0"/>
            <wp:positionH relativeFrom="column">
              <wp:posOffset>3446045</wp:posOffset>
            </wp:positionH>
            <wp:positionV relativeFrom="paragraph">
              <wp:posOffset>20531</wp:posOffset>
            </wp:positionV>
            <wp:extent cx="2675466" cy="1859652"/>
            <wp:effectExtent l="0" t="0" r="0" b="0"/>
            <wp:wrapTight wrapText="bothSides">
              <wp:wrapPolygon edited="0">
                <wp:start x="0" y="0"/>
                <wp:lineTo x="0" y="21467"/>
                <wp:lineTo x="21380" y="21467"/>
                <wp:lineTo x="21380" y="0"/>
                <wp:lineTo x="0" y="0"/>
              </wp:wrapPolygon>
            </wp:wrapTight>
            <wp:docPr id="1497546390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46390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466" cy="185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539FC">
        <w:t>Stratified</w:t>
      </w:r>
      <w:proofErr w:type="spellEnd"/>
      <w:r w:rsidRPr="003539FC">
        <w:t xml:space="preserve"> </w:t>
      </w:r>
      <w:proofErr w:type="spellStart"/>
      <w:r w:rsidRPr="003539FC">
        <w:t>to</w:t>
      </w:r>
      <w:proofErr w:type="spellEnd"/>
      <w:r w:rsidRPr="003539FC">
        <w:t xml:space="preserve"> variables</w:t>
      </w:r>
      <w:r>
        <w:t xml:space="preserve"> (aan te vullen in de les):</w:t>
      </w:r>
    </w:p>
    <w:p w14:paraId="68B81A83" w14:textId="1887C606" w:rsidR="00AB54EB" w:rsidRPr="003539FC" w:rsidRDefault="00AB54EB" w:rsidP="009C7002"/>
    <w:p w14:paraId="575C87E9" w14:textId="77777777" w:rsidR="00AB54EB" w:rsidRPr="003539FC" w:rsidRDefault="00AB54EB" w:rsidP="009C7002"/>
    <w:p w14:paraId="3241A0F6" w14:textId="77777777" w:rsidR="00AB54EB" w:rsidRPr="003539FC" w:rsidRDefault="00AB54EB" w:rsidP="009C7002"/>
    <w:p w14:paraId="25FA9DAB" w14:textId="77777777" w:rsidR="00AB54EB" w:rsidRPr="003539FC" w:rsidRDefault="00AB54EB" w:rsidP="009C7002"/>
    <w:p w14:paraId="2782780B" w14:textId="77777777" w:rsidR="00AB54EB" w:rsidRPr="003539FC" w:rsidRDefault="00AB54EB" w:rsidP="009C7002"/>
    <w:p w14:paraId="7328A2E2" w14:textId="77777777" w:rsidR="00AB54EB" w:rsidRPr="003539FC" w:rsidRDefault="00AB54EB" w:rsidP="009C7002"/>
    <w:p w14:paraId="347289AD" w14:textId="77777777" w:rsidR="00AB54EB" w:rsidRPr="003539FC" w:rsidRDefault="00AB54EB" w:rsidP="009C7002"/>
    <w:p w14:paraId="2BFEC445" w14:textId="77777777" w:rsidR="00AB54EB" w:rsidRPr="003539FC" w:rsidRDefault="00AB54EB" w:rsidP="009C7002"/>
    <w:p w14:paraId="3D89D738" w14:textId="77777777" w:rsidR="00AB54EB" w:rsidRPr="003539FC" w:rsidRDefault="00AB54EB" w:rsidP="009C7002"/>
    <w:p w14:paraId="1492CD2B" w14:textId="77777777" w:rsidR="00AB54EB" w:rsidRPr="003539FC" w:rsidRDefault="00AB54EB" w:rsidP="009C7002"/>
    <w:p w14:paraId="42C60646" w14:textId="4595E188" w:rsidR="00AB54EB" w:rsidRDefault="004831F8" w:rsidP="004831F8">
      <w:pPr>
        <w:pStyle w:val="Geenafstand"/>
      </w:pPr>
      <w:proofErr w:type="spellStart"/>
      <w:r w:rsidRPr="004831F8">
        <w:t>Possible</w:t>
      </w:r>
      <w:proofErr w:type="spellEnd"/>
      <w:r w:rsidRPr="004831F8">
        <w:t xml:space="preserve"> </w:t>
      </w:r>
      <w:proofErr w:type="spellStart"/>
      <w:r w:rsidRPr="004831F8">
        <w:t>Errors</w:t>
      </w:r>
      <w:proofErr w:type="spellEnd"/>
      <w:r>
        <w:t>:</w:t>
      </w:r>
    </w:p>
    <w:p w14:paraId="7C34032E" w14:textId="3E37354A" w:rsidR="00A14705" w:rsidRPr="00A14705" w:rsidRDefault="00A14705" w:rsidP="00A14705">
      <w:pPr>
        <w:pStyle w:val="Lijstalinea"/>
        <w:numPr>
          <w:ilvl w:val="0"/>
          <w:numId w:val="38"/>
        </w:numPr>
      </w:pPr>
      <w:r w:rsidRPr="00A14705">
        <w:t xml:space="preserve">Metingen in een steekproef zullen meestal afwijken van de waarde in de hele populatie </w:t>
      </w:r>
      <w:r w:rsidRPr="00A14705">
        <w:rPr>
          <w:rFonts w:ascii="Cambria Math" w:hAnsi="Cambria Math" w:cs="Cambria Math"/>
        </w:rPr>
        <w:t>⇒</w:t>
      </w:r>
      <w:r w:rsidRPr="00A14705">
        <w:t xml:space="preserve"> </w:t>
      </w:r>
      <w:proofErr w:type="spellStart"/>
      <w:r w:rsidRPr="00A14705">
        <w:rPr>
          <w:b/>
          <w:bCs/>
        </w:rPr>
        <w:t>Errors</w:t>
      </w:r>
      <w:proofErr w:type="spellEnd"/>
      <w:r w:rsidRPr="00A14705">
        <w:t xml:space="preserve">! </w:t>
      </w:r>
    </w:p>
    <w:p w14:paraId="726B038E" w14:textId="7CCB8DB0" w:rsidR="00A14705" w:rsidRPr="00A14705" w:rsidRDefault="00A14705" w:rsidP="00A14705">
      <w:pPr>
        <w:pStyle w:val="Lijstalinea"/>
        <w:numPr>
          <w:ilvl w:val="0"/>
          <w:numId w:val="38"/>
        </w:numPr>
        <w:rPr>
          <w:lang w:val="en-GB"/>
        </w:rPr>
      </w:pPr>
      <w:proofErr w:type="spellStart"/>
      <w:r w:rsidRPr="00A14705">
        <w:rPr>
          <w:lang w:val="en-GB"/>
        </w:rPr>
        <w:t>Toevallig</w:t>
      </w:r>
      <w:proofErr w:type="spellEnd"/>
      <w:r w:rsidRPr="00A14705">
        <w:rPr>
          <w:lang w:val="en-GB"/>
        </w:rPr>
        <w:t xml:space="preserve"> ↔ </w:t>
      </w:r>
      <w:proofErr w:type="spellStart"/>
      <w:r w:rsidRPr="00A14705">
        <w:rPr>
          <w:lang w:val="en-GB"/>
        </w:rPr>
        <w:t>Systematisch</w:t>
      </w:r>
      <w:proofErr w:type="spellEnd"/>
      <w:r w:rsidRPr="00A14705">
        <w:rPr>
          <w:lang w:val="en-GB"/>
        </w:rPr>
        <w:t xml:space="preserve"> </w:t>
      </w:r>
    </w:p>
    <w:p w14:paraId="02B241C3" w14:textId="6171613A" w:rsidR="00AB54EB" w:rsidRPr="00A14705" w:rsidRDefault="00A14705" w:rsidP="00A14705">
      <w:pPr>
        <w:pStyle w:val="Lijstalinea"/>
        <w:numPr>
          <w:ilvl w:val="0"/>
          <w:numId w:val="38"/>
        </w:numPr>
      </w:pPr>
      <w:proofErr w:type="spellStart"/>
      <w:r w:rsidRPr="00A14705">
        <w:rPr>
          <w:lang w:val="en-GB"/>
        </w:rPr>
        <w:t>Steekproeffout</w:t>
      </w:r>
      <w:proofErr w:type="spellEnd"/>
      <w:r w:rsidRPr="00A14705">
        <w:rPr>
          <w:lang w:val="en-GB"/>
        </w:rPr>
        <w:t xml:space="preserve"> ↔ </w:t>
      </w:r>
      <w:proofErr w:type="spellStart"/>
      <w:r w:rsidRPr="00A14705">
        <w:rPr>
          <w:lang w:val="en-GB"/>
        </w:rPr>
        <w:t>Niet-steekproeffout</w:t>
      </w:r>
      <w:proofErr w:type="spellEnd"/>
    </w:p>
    <w:p w14:paraId="2EFB5DEC" w14:textId="77777777" w:rsidR="00A14705" w:rsidRDefault="00A14705" w:rsidP="00A14705">
      <w:pPr>
        <w:pStyle w:val="Lijstalinea"/>
      </w:pPr>
    </w:p>
    <w:p w14:paraId="5F6A3DE3" w14:textId="04C18583" w:rsidR="00BD40D4" w:rsidRPr="00893E93" w:rsidRDefault="00BD40D4" w:rsidP="00BD40D4">
      <w:pPr>
        <w:pStyle w:val="Geenafstand"/>
      </w:pPr>
      <w:r w:rsidRPr="00893E93">
        <w:t xml:space="preserve">Sampling </w:t>
      </w:r>
      <w:proofErr w:type="spellStart"/>
      <w:r w:rsidRPr="00893E93">
        <w:t>Errors</w:t>
      </w:r>
      <w:proofErr w:type="spellEnd"/>
      <w:r w:rsidRPr="00893E93">
        <w:t xml:space="preserve"> :</w:t>
      </w:r>
    </w:p>
    <w:p w14:paraId="232DB054" w14:textId="62A329CC" w:rsidR="00893E93" w:rsidRPr="00893E93" w:rsidRDefault="00893E93" w:rsidP="00893E93">
      <w:pPr>
        <w:pStyle w:val="Lijstalinea"/>
        <w:numPr>
          <w:ilvl w:val="0"/>
          <w:numId w:val="50"/>
        </w:numPr>
        <w:rPr>
          <w:b/>
          <w:bCs/>
        </w:rPr>
      </w:pPr>
      <w:r w:rsidRPr="00893E93">
        <w:rPr>
          <w:b/>
          <w:bCs/>
        </w:rPr>
        <w:t xml:space="preserve">Toevallige steekproeffouten </w:t>
      </w:r>
    </w:p>
    <w:p w14:paraId="2AD24F6C" w14:textId="06E2C887" w:rsidR="00893E93" w:rsidRPr="00893E93" w:rsidRDefault="00893E93" w:rsidP="00893E93">
      <w:pPr>
        <w:pStyle w:val="Lijstalinea"/>
        <w:numPr>
          <w:ilvl w:val="1"/>
          <w:numId w:val="50"/>
        </w:numPr>
      </w:pPr>
      <w:r w:rsidRPr="00893E93">
        <w:t xml:space="preserve">Puur toeval </w:t>
      </w:r>
      <w:r w:rsidR="00785724">
        <w:t>– bv. je neemt een aantal studenten, maar neemt per ongeluk allemaal jongens</w:t>
      </w:r>
    </w:p>
    <w:p w14:paraId="613DB1F5" w14:textId="0C3FA44F" w:rsidR="00893E93" w:rsidRPr="003948D9" w:rsidRDefault="00893E93" w:rsidP="00893E93">
      <w:pPr>
        <w:pStyle w:val="Lijstalinea"/>
        <w:numPr>
          <w:ilvl w:val="0"/>
          <w:numId w:val="50"/>
        </w:numPr>
        <w:rPr>
          <w:b/>
          <w:bCs/>
        </w:rPr>
      </w:pPr>
      <w:r w:rsidRPr="003948D9">
        <w:rPr>
          <w:b/>
          <w:bCs/>
        </w:rPr>
        <w:t xml:space="preserve">Systematische steekproeffouten </w:t>
      </w:r>
    </w:p>
    <w:p w14:paraId="16E0E809" w14:textId="10E8FE95" w:rsidR="00893E93" w:rsidRPr="00893E93" w:rsidRDefault="00893E93" w:rsidP="00893E93">
      <w:pPr>
        <w:pStyle w:val="Lijstalinea"/>
        <w:numPr>
          <w:ilvl w:val="1"/>
          <w:numId w:val="50"/>
        </w:numPr>
      </w:pPr>
      <w:r w:rsidRPr="003948D9">
        <w:rPr>
          <w:b/>
          <w:bCs/>
        </w:rPr>
        <w:t>Online enquête</w:t>
      </w:r>
      <w:r w:rsidRPr="00893E93">
        <w:t xml:space="preserve">: mensen zonder internet zijn uitgesloten </w:t>
      </w:r>
    </w:p>
    <w:p w14:paraId="4D32678D" w14:textId="5402DF81" w:rsidR="00893E93" w:rsidRPr="00893E93" w:rsidRDefault="00893E93" w:rsidP="003948D9">
      <w:pPr>
        <w:pStyle w:val="Lijstalinea"/>
        <w:numPr>
          <w:ilvl w:val="1"/>
          <w:numId w:val="50"/>
        </w:numPr>
      </w:pPr>
      <w:r w:rsidRPr="003948D9">
        <w:rPr>
          <w:b/>
          <w:bCs/>
        </w:rPr>
        <w:t>Straatonderzoek</w:t>
      </w:r>
      <w:r w:rsidRPr="00893E93">
        <w:t xml:space="preserve">: alleen wie er op dat moment loopt </w:t>
      </w:r>
    </w:p>
    <w:p w14:paraId="67485160" w14:textId="7CE9517A" w:rsidR="00AB54EB" w:rsidRPr="00893E93" w:rsidRDefault="00893E93" w:rsidP="00893E93">
      <w:pPr>
        <w:pStyle w:val="Lijstalinea"/>
        <w:numPr>
          <w:ilvl w:val="1"/>
          <w:numId w:val="50"/>
        </w:numPr>
      </w:pPr>
      <w:r w:rsidRPr="003948D9">
        <w:rPr>
          <w:b/>
          <w:bCs/>
        </w:rPr>
        <w:t>Vrijwillige enquête</w:t>
      </w:r>
      <w:r w:rsidRPr="00893E93">
        <w:t>: alleen geïnteresseerden nemen deel</w:t>
      </w:r>
    </w:p>
    <w:p w14:paraId="1D5DC55E" w14:textId="77777777" w:rsidR="00893E93" w:rsidRDefault="00893E93" w:rsidP="00893E93"/>
    <w:p w14:paraId="212D7070" w14:textId="77777777" w:rsidR="00785724" w:rsidRPr="00893E93" w:rsidRDefault="00785724" w:rsidP="00893E93"/>
    <w:p w14:paraId="06057B1A" w14:textId="77777777" w:rsidR="002331F4" w:rsidRDefault="002331F4" w:rsidP="002331F4">
      <w:pPr>
        <w:pStyle w:val="Geenafstand"/>
        <w:rPr>
          <w:lang w:val="en-GB"/>
        </w:rPr>
      </w:pPr>
      <w:r w:rsidRPr="002331F4">
        <w:rPr>
          <w:lang w:val="en-GB"/>
        </w:rPr>
        <w:t>Non-sampling Errors</w:t>
      </w:r>
      <w:r>
        <w:rPr>
          <w:lang w:val="en-GB"/>
        </w:rPr>
        <w:t>:</w:t>
      </w:r>
    </w:p>
    <w:p w14:paraId="36CA96E1" w14:textId="4562F25C" w:rsidR="00611E7A" w:rsidRPr="00611E7A" w:rsidRDefault="00BD6585" w:rsidP="00611E7A">
      <w:pPr>
        <w:pStyle w:val="Lijstalinea"/>
        <w:numPr>
          <w:ilvl w:val="0"/>
          <w:numId w:val="38"/>
        </w:numPr>
        <w:rPr>
          <w:b/>
          <w:bCs/>
        </w:rPr>
      </w:pPr>
      <w:proofErr w:type="spellStart"/>
      <w:r>
        <w:rPr>
          <w:b/>
          <w:bCs/>
        </w:rPr>
        <w:t>Perongelijke</w:t>
      </w:r>
      <w:proofErr w:type="spellEnd"/>
      <w:r w:rsidR="00611E7A" w:rsidRPr="00611E7A">
        <w:rPr>
          <w:b/>
          <w:bCs/>
        </w:rPr>
        <w:t xml:space="preserve"> niet-steekproeffouten </w:t>
      </w:r>
    </w:p>
    <w:p w14:paraId="150B0E88" w14:textId="45469B0B" w:rsidR="00611E7A" w:rsidRPr="00611E7A" w:rsidRDefault="00611E7A" w:rsidP="00611E7A">
      <w:pPr>
        <w:pStyle w:val="Lijstalinea"/>
        <w:numPr>
          <w:ilvl w:val="1"/>
          <w:numId w:val="38"/>
        </w:numPr>
      </w:pPr>
      <w:r w:rsidRPr="00611E7A">
        <w:t xml:space="preserve">Verkeerd aangekruiste antwoorden </w:t>
      </w:r>
    </w:p>
    <w:p w14:paraId="6439343F" w14:textId="0D5A40CF" w:rsidR="00611E7A" w:rsidRPr="00611E7A" w:rsidRDefault="00611E7A" w:rsidP="00611E7A">
      <w:pPr>
        <w:pStyle w:val="Lijstalinea"/>
        <w:numPr>
          <w:ilvl w:val="0"/>
          <w:numId w:val="38"/>
        </w:numPr>
        <w:rPr>
          <w:b/>
          <w:bCs/>
        </w:rPr>
      </w:pPr>
      <w:r w:rsidRPr="00611E7A">
        <w:rPr>
          <w:b/>
          <w:bCs/>
        </w:rPr>
        <w:t xml:space="preserve">Systematische niet-steekproeffouten </w:t>
      </w:r>
    </w:p>
    <w:p w14:paraId="0196419D" w14:textId="1E04455D" w:rsidR="00611E7A" w:rsidRPr="00611E7A" w:rsidRDefault="00611E7A" w:rsidP="00611E7A">
      <w:pPr>
        <w:pStyle w:val="Lijstalinea"/>
        <w:numPr>
          <w:ilvl w:val="1"/>
          <w:numId w:val="38"/>
        </w:numPr>
      </w:pPr>
      <w:r w:rsidRPr="00611E7A">
        <w:rPr>
          <w:b/>
          <w:bCs/>
        </w:rPr>
        <w:t>Slechte</w:t>
      </w:r>
      <w:r w:rsidRPr="00611E7A">
        <w:t xml:space="preserve"> of niet-gekalibreerde </w:t>
      </w:r>
      <w:r w:rsidRPr="00611E7A">
        <w:rPr>
          <w:b/>
          <w:bCs/>
        </w:rPr>
        <w:t>meetapparatuur</w:t>
      </w:r>
      <w:r w:rsidRPr="00611E7A">
        <w:t xml:space="preserve"> </w:t>
      </w:r>
    </w:p>
    <w:p w14:paraId="7C5FC6A6" w14:textId="0818B759" w:rsidR="00611E7A" w:rsidRPr="00611E7A" w:rsidRDefault="00611E7A" w:rsidP="00611E7A">
      <w:pPr>
        <w:pStyle w:val="Lijstalinea"/>
        <w:numPr>
          <w:ilvl w:val="1"/>
          <w:numId w:val="38"/>
        </w:numPr>
      </w:pPr>
      <w:r w:rsidRPr="00611E7A">
        <w:rPr>
          <w:b/>
          <w:bCs/>
        </w:rPr>
        <w:t>Waarde</w:t>
      </w:r>
      <w:r w:rsidRPr="00611E7A">
        <w:t xml:space="preserve"> kan beïnvloed worden door het feit dat je meet </w:t>
      </w:r>
    </w:p>
    <w:p w14:paraId="6CD6C27F" w14:textId="71CD612E" w:rsidR="00AB54EB" w:rsidRPr="00611E7A" w:rsidRDefault="00611E7A" w:rsidP="00611E7A">
      <w:pPr>
        <w:pStyle w:val="Lijstalinea"/>
        <w:numPr>
          <w:ilvl w:val="1"/>
          <w:numId w:val="38"/>
        </w:numPr>
      </w:pPr>
      <w:r w:rsidRPr="00611E7A">
        <w:rPr>
          <w:b/>
          <w:bCs/>
        </w:rPr>
        <w:t>Respondenten liegen</w:t>
      </w:r>
      <w:r w:rsidRPr="00611E7A">
        <w:t xml:space="preserve"> (aantal sigaretten per dag)</w:t>
      </w:r>
    </w:p>
    <w:p w14:paraId="7460D0F8" w14:textId="77777777" w:rsidR="00AB54EB" w:rsidRPr="00611E7A" w:rsidRDefault="00AB54EB" w:rsidP="009C7002"/>
    <w:p w14:paraId="7976D80A" w14:textId="77777777" w:rsidR="00AB54EB" w:rsidRPr="00611E7A" w:rsidRDefault="00AB54EB" w:rsidP="009C7002"/>
    <w:p w14:paraId="1550D9C1" w14:textId="662F71C1" w:rsidR="00AB54EB" w:rsidRDefault="009D4B35" w:rsidP="00494A79">
      <w:pPr>
        <w:pStyle w:val="Kop1"/>
      </w:pPr>
      <w:r>
        <w:lastRenderedPageBreak/>
        <w:t>Hoofdstuk 2</w:t>
      </w:r>
      <w:r w:rsidR="00494A79">
        <w:t xml:space="preserve">: </w:t>
      </w:r>
      <w:proofErr w:type="spellStart"/>
      <w:r w:rsidR="00494A79">
        <w:t>Univariate</w:t>
      </w:r>
      <w:proofErr w:type="spellEnd"/>
      <w:r w:rsidR="00494A79">
        <w:t xml:space="preserve"> </w:t>
      </w:r>
      <w:proofErr w:type="spellStart"/>
      <w:r w:rsidR="00494A79">
        <w:t>statistics</w:t>
      </w:r>
      <w:proofErr w:type="spellEnd"/>
    </w:p>
    <w:p w14:paraId="3E0383E8" w14:textId="1A1B60A5" w:rsidR="00494A79" w:rsidRDefault="00494A79" w:rsidP="003D0A3D">
      <w:pPr>
        <w:pStyle w:val="Kop2"/>
      </w:pPr>
      <w:r>
        <w:t xml:space="preserve">Central </w:t>
      </w:r>
      <w:proofErr w:type="spellStart"/>
      <w:r>
        <w:t>Tendency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Dispersion</w:t>
      </w:r>
      <w:proofErr w:type="spellEnd"/>
    </w:p>
    <w:p w14:paraId="05528390" w14:textId="61A6EAE2" w:rsidR="003D0A3D" w:rsidRDefault="003D0A3D" w:rsidP="003D0A3D">
      <w:pPr>
        <w:pStyle w:val="Geenafstand"/>
        <w:rPr>
          <w:lang w:val="en-GB"/>
        </w:rPr>
      </w:pPr>
      <w:r w:rsidRPr="003D0A3D">
        <w:rPr>
          <w:lang w:val="en-GB"/>
        </w:rPr>
        <w:t>How tall are my f</w:t>
      </w:r>
      <w:r>
        <w:rPr>
          <w:lang w:val="en-GB"/>
        </w:rPr>
        <w:t>riends?</w:t>
      </w:r>
    </w:p>
    <w:p w14:paraId="66F2466B" w14:textId="34218CC6" w:rsidR="003D0A3D" w:rsidRDefault="00696E36" w:rsidP="003D0A3D">
      <w:r w:rsidRPr="00696E36">
        <w:t>Welke waarde is representatief voor de hele groep?</w:t>
      </w:r>
    </w:p>
    <w:p w14:paraId="6ED72234" w14:textId="49AF96D4" w:rsidR="00696E36" w:rsidRDefault="00696E36" w:rsidP="003D0A3D"/>
    <w:p w14:paraId="3E6836A0" w14:textId="5A1873EB" w:rsidR="00696E36" w:rsidRDefault="00696E36" w:rsidP="00696E36">
      <w:pPr>
        <w:pStyle w:val="Geenafstand"/>
      </w:pPr>
      <w:proofErr w:type="spellStart"/>
      <w:r>
        <w:t>Mean</w:t>
      </w:r>
      <w:proofErr w:type="spellEnd"/>
      <w:r>
        <w:t xml:space="preserve"> or </w:t>
      </w:r>
      <w:proofErr w:type="spellStart"/>
      <w:r>
        <w:t>avarage</w:t>
      </w:r>
      <w:proofErr w:type="spellEnd"/>
      <w:r>
        <w:t>:</w:t>
      </w:r>
    </w:p>
    <w:p w14:paraId="6CCFB150" w14:textId="7723E8EB" w:rsidR="004B0289" w:rsidRPr="004B0289" w:rsidRDefault="00BD6270" w:rsidP="004B0289">
      <w:pPr>
        <w:pStyle w:val="Lijstalinea"/>
        <w:numPr>
          <w:ilvl w:val="0"/>
          <w:numId w:val="52"/>
        </w:numPr>
        <w:rPr>
          <w:b/>
          <w:bCs/>
        </w:rPr>
      </w:pPr>
      <w:r w:rsidRPr="00BD6270">
        <w:rPr>
          <w:noProof/>
        </w:rPr>
        <w:drawing>
          <wp:anchor distT="0" distB="0" distL="114300" distR="114300" simplePos="0" relativeHeight="251666432" behindDoc="1" locked="0" layoutInCell="1" allowOverlap="1" wp14:anchorId="1FC35D08" wp14:editId="29405CF5">
            <wp:simplePos x="0" y="0"/>
            <wp:positionH relativeFrom="column">
              <wp:posOffset>5104765</wp:posOffset>
            </wp:positionH>
            <wp:positionV relativeFrom="paragraph">
              <wp:posOffset>9525</wp:posOffset>
            </wp:positionV>
            <wp:extent cx="1019175" cy="647700"/>
            <wp:effectExtent l="0" t="0" r="0" b="0"/>
            <wp:wrapTight wrapText="bothSides">
              <wp:wrapPolygon edited="0">
                <wp:start x="0" y="0"/>
                <wp:lineTo x="0" y="20965"/>
                <wp:lineTo x="21398" y="20965"/>
                <wp:lineTo x="21398" y="0"/>
                <wp:lineTo x="0" y="0"/>
              </wp:wrapPolygon>
            </wp:wrapTight>
            <wp:docPr id="1956803767" name="Afbeelding 1" descr="Afbeelding met Lettertype, lijn, nummer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03767" name="Afbeelding 1" descr="Afbeelding met Lettertype, lijn, nummer, ontwerp&#10;&#10;Door AI gegenereerde inhoud is mogelijk onjuis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289" w:rsidRPr="004B0289">
        <w:rPr>
          <w:b/>
          <w:bCs/>
        </w:rPr>
        <w:t>Rekenkundig gemiddelde</w:t>
      </w:r>
    </w:p>
    <w:p w14:paraId="65AE64DC" w14:textId="56661A34" w:rsidR="00696E36" w:rsidRDefault="004B0289" w:rsidP="004B0289">
      <w:pPr>
        <w:pStyle w:val="Lijstalinea"/>
        <w:numPr>
          <w:ilvl w:val="1"/>
          <w:numId w:val="52"/>
        </w:numPr>
      </w:pPr>
      <w:r>
        <w:t xml:space="preserve">Het rekenkundig gemiddelde (notatie: </w:t>
      </w:r>
      <w:r w:rsidRPr="004B0289">
        <w:rPr>
          <w:rFonts w:ascii="Cambria Math" w:hAnsi="Cambria Math" w:cs="Cambria Math"/>
        </w:rPr>
        <w:t>𝑥</w:t>
      </w:r>
      <w:r>
        <w:t>) is de som van alle waarden gedeeld door het aantal waarden</w:t>
      </w:r>
      <w:r w:rsidR="00BD6270" w:rsidRPr="00BD6270">
        <w:rPr>
          <w:noProof/>
        </w:rPr>
        <w:t xml:space="preserve"> </w:t>
      </w:r>
    </w:p>
    <w:p w14:paraId="0C39A4BC" w14:textId="77777777" w:rsidR="009202A1" w:rsidRDefault="009202A1" w:rsidP="009202A1">
      <w:pPr>
        <w:pStyle w:val="Lijstalinea"/>
        <w:numPr>
          <w:ilvl w:val="0"/>
          <w:numId w:val="52"/>
        </w:numPr>
      </w:pPr>
      <w:r>
        <w:t xml:space="preserve">Q1 Wat gebeurt er als </w:t>
      </w:r>
      <w:proofErr w:type="spellStart"/>
      <w:r>
        <w:t>Ant</w:t>
      </w:r>
      <w:proofErr w:type="spellEnd"/>
      <w:r>
        <w:t>-Man krimpt tot een grootte van 10 cm?</w:t>
      </w:r>
    </w:p>
    <w:p w14:paraId="6CC056B9" w14:textId="07BE2E63" w:rsidR="003D249C" w:rsidRDefault="00367F4B" w:rsidP="009202A1">
      <w:pPr>
        <w:pStyle w:val="Lijstalinea"/>
        <w:numPr>
          <w:ilvl w:val="0"/>
          <w:numId w:val="52"/>
        </w:numPr>
      </w:pPr>
      <w:r>
        <w:t>Q</w:t>
      </w:r>
      <w:r w:rsidR="009202A1">
        <w:t>2 Het rekenkundig gemiddelde van 15 getallen is 12. Welk getal moet erbij opgeteld worden om een gemiddelde van 13 te krijgen?</w:t>
      </w:r>
    </w:p>
    <w:p w14:paraId="745310FC" w14:textId="77777777" w:rsidR="00261433" w:rsidRDefault="00261433" w:rsidP="00261433"/>
    <w:p w14:paraId="4896F419" w14:textId="6F5ACB74" w:rsidR="00261433" w:rsidRDefault="00261433" w:rsidP="00261433">
      <w:pPr>
        <w:pStyle w:val="Geenafstand"/>
      </w:pPr>
      <w:r>
        <w:t>Mediaan:</w:t>
      </w:r>
    </w:p>
    <w:p w14:paraId="4B1CA3CF" w14:textId="621F4E61" w:rsidR="00261433" w:rsidRDefault="00261433" w:rsidP="00600048">
      <w:pPr>
        <w:pStyle w:val="Lijstalinea"/>
        <w:numPr>
          <w:ilvl w:val="0"/>
          <w:numId w:val="53"/>
        </w:numPr>
      </w:pPr>
      <w:r>
        <w:t>Om de mediaan te vinden, sorteer je alle waarden en kies je het middelste getal.</w:t>
      </w:r>
    </w:p>
    <w:p w14:paraId="170CD75A" w14:textId="77777777" w:rsidR="00600048" w:rsidRDefault="00600048" w:rsidP="00600048">
      <w:pPr>
        <w:pStyle w:val="Lijstalinea"/>
        <w:numPr>
          <w:ilvl w:val="1"/>
          <w:numId w:val="53"/>
        </w:numPr>
      </w:pPr>
      <w:r>
        <w:t>Oneven aantal waarden: geen probleem</w:t>
      </w:r>
    </w:p>
    <w:p w14:paraId="085CEDE8" w14:textId="62AE5BA7" w:rsidR="00600048" w:rsidRDefault="00600048" w:rsidP="00600048">
      <w:pPr>
        <w:pStyle w:val="Lijstalinea"/>
        <w:numPr>
          <w:ilvl w:val="1"/>
          <w:numId w:val="53"/>
        </w:numPr>
      </w:pPr>
      <w:r>
        <w:t>Even aantal waarden: gemiddelde van de middelste twee</w:t>
      </w:r>
    </w:p>
    <w:p w14:paraId="0D5FF824" w14:textId="2231772D" w:rsidR="00367F4B" w:rsidRPr="00367F4B" w:rsidRDefault="00367F4B" w:rsidP="00367F4B">
      <w:pPr>
        <w:pStyle w:val="Lijstalinea"/>
        <w:numPr>
          <w:ilvl w:val="0"/>
          <w:numId w:val="53"/>
        </w:numPr>
      </w:pPr>
      <w:r>
        <w:t>Q</w:t>
      </w:r>
      <w:r w:rsidRPr="00367F4B">
        <w:t xml:space="preserve">1 Wat gebeurt er als </w:t>
      </w:r>
      <w:proofErr w:type="spellStart"/>
      <w:r w:rsidRPr="00367F4B">
        <w:t>Ant</w:t>
      </w:r>
      <w:proofErr w:type="spellEnd"/>
      <w:r w:rsidRPr="00367F4B">
        <w:t>-Man krimpt tot een grootte van 10 cm?</w:t>
      </w:r>
    </w:p>
    <w:p w14:paraId="79318FB1" w14:textId="7B82E302" w:rsidR="00367F4B" w:rsidRPr="00367F4B" w:rsidRDefault="00367F4B" w:rsidP="00367F4B">
      <w:pPr>
        <w:pStyle w:val="Lijstalinea"/>
        <w:numPr>
          <w:ilvl w:val="0"/>
          <w:numId w:val="53"/>
        </w:numPr>
      </w:pPr>
      <w:r>
        <w:t>Q</w:t>
      </w:r>
      <w:r w:rsidRPr="00367F4B">
        <w:t>2 Wat is de mediaan van het aantal mensen dat gered is doo</w:t>
      </w:r>
      <w:r>
        <w:t xml:space="preserve">r </w:t>
      </w:r>
      <w:r w:rsidRPr="00367F4B">
        <w:t>Batman in de afgelopen acht jaar?</w:t>
      </w:r>
    </w:p>
    <w:p w14:paraId="5C5E66BD" w14:textId="3F6DFA8B" w:rsidR="00494A79" w:rsidRPr="00494A79" w:rsidRDefault="00494A79" w:rsidP="00367F4B">
      <w:pPr>
        <w:pStyle w:val="Kop2"/>
      </w:pPr>
      <w:r>
        <w:t xml:space="preserve">Data </w:t>
      </w:r>
      <w:proofErr w:type="spellStart"/>
      <w:r>
        <w:t>Visual</w:t>
      </w:r>
      <w:r w:rsidR="003D0A3D">
        <w:t>isation</w:t>
      </w:r>
      <w:proofErr w:type="spellEnd"/>
    </w:p>
    <w:p w14:paraId="7A327A88" w14:textId="77777777" w:rsidR="00AB54EB" w:rsidRPr="00611E7A" w:rsidRDefault="00AB54EB" w:rsidP="009C7002"/>
    <w:p w14:paraId="2832C46A" w14:textId="77777777" w:rsidR="00AB54EB" w:rsidRPr="00611E7A" w:rsidRDefault="00AB54EB" w:rsidP="009C7002"/>
    <w:p w14:paraId="7E1C6259" w14:textId="77777777" w:rsidR="00AB54EB" w:rsidRPr="00611E7A" w:rsidRDefault="00AB54EB" w:rsidP="009C7002"/>
    <w:p w14:paraId="70B26530" w14:textId="77777777" w:rsidR="00AB54EB" w:rsidRPr="00611E7A" w:rsidRDefault="00AB54EB" w:rsidP="009C7002"/>
    <w:p w14:paraId="7D4C54C5" w14:textId="77777777" w:rsidR="00AB54EB" w:rsidRPr="00611E7A" w:rsidRDefault="00AB54EB" w:rsidP="009C7002"/>
    <w:p w14:paraId="31F32961" w14:textId="77777777" w:rsidR="00AB54EB" w:rsidRPr="00611E7A" w:rsidRDefault="00AB54EB" w:rsidP="009C7002"/>
    <w:p w14:paraId="566115E8" w14:textId="77777777" w:rsidR="00AB54EB" w:rsidRPr="00611E7A" w:rsidRDefault="00AB54EB" w:rsidP="009C7002"/>
    <w:p w14:paraId="36D71692" w14:textId="77777777" w:rsidR="00AB54EB" w:rsidRPr="00611E7A" w:rsidRDefault="00AB54EB" w:rsidP="009C7002"/>
    <w:p w14:paraId="63A5D47A" w14:textId="77777777" w:rsidR="00AB54EB" w:rsidRPr="00611E7A" w:rsidRDefault="00AB54EB" w:rsidP="009C7002"/>
    <w:p w14:paraId="6C95B403" w14:textId="77777777" w:rsidR="00AB54EB" w:rsidRPr="00611E7A" w:rsidRDefault="00AB54EB" w:rsidP="009C7002"/>
    <w:p w14:paraId="7D1FDC2B" w14:textId="77777777" w:rsidR="00AB54EB" w:rsidRPr="00611E7A" w:rsidRDefault="00AB54EB" w:rsidP="009C7002"/>
    <w:p w14:paraId="78BA3367" w14:textId="77777777" w:rsidR="00182E1C" w:rsidRPr="00611E7A" w:rsidRDefault="00182E1C" w:rsidP="009C7002"/>
    <w:p w14:paraId="1A52FB6B" w14:textId="77777777" w:rsidR="00182E1C" w:rsidRPr="00611E7A" w:rsidRDefault="00182E1C" w:rsidP="009C7002"/>
    <w:p w14:paraId="7C83FB3A" w14:textId="77777777" w:rsidR="00182E1C" w:rsidRPr="00611E7A" w:rsidRDefault="00182E1C" w:rsidP="009C7002"/>
    <w:p w14:paraId="6E49EB96" w14:textId="77777777" w:rsidR="00182E1C" w:rsidRPr="00611E7A" w:rsidRDefault="00182E1C" w:rsidP="009C7002"/>
    <w:p w14:paraId="24DFBBBA" w14:textId="77777777" w:rsidR="00182E1C" w:rsidRPr="00611E7A" w:rsidRDefault="00182E1C" w:rsidP="009C7002"/>
    <w:p w14:paraId="36318724" w14:textId="77777777" w:rsidR="00182E1C" w:rsidRPr="00611E7A" w:rsidRDefault="00182E1C" w:rsidP="009C7002"/>
    <w:p w14:paraId="251A4F3D" w14:textId="77777777" w:rsidR="00182E1C" w:rsidRPr="00611E7A" w:rsidRDefault="00182E1C" w:rsidP="009C7002"/>
    <w:p w14:paraId="7D5EA4DB" w14:textId="77777777" w:rsidR="00182E1C" w:rsidRPr="00611E7A" w:rsidRDefault="00182E1C" w:rsidP="009C7002"/>
    <w:p w14:paraId="32E773A0" w14:textId="77777777" w:rsidR="00182E1C" w:rsidRPr="00611E7A" w:rsidRDefault="00182E1C" w:rsidP="009C7002"/>
    <w:p w14:paraId="744B8395" w14:textId="77777777" w:rsidR="004C623B" w:rsidRPr="00611E7A" w:rsidRDefault="004C623B" w:rsidP="009C7002"/>
    <w:p w14:paraId="1003EFC1" w14:textId="77777777" w:rsidR="004C623B" w:rsidRPr="00611E7A" w:rsidRDefault="004C623B" w:rsidP="009C7002"/>
    <w:p w14:paraId="02118613" w14:textId="77777777" w:rsidR="004C623B" w:rsidRPr="00611E7A" w:rsidRDefault="004C623B" w:rsidP="009C7002"/>
    <w:p w14:paraId="75513AE6" w14:textId="77777777" w:rsidR="004C623B" w:rsidRPr="00611E7A" w:rsidRDefault="004C623B" w:rsidP="009C7002"/>
    <w:p w14:paraId="484D8C02" w14:textId="77777777" w:rsidR="004C623B" w:rsidRPr="00611E7A" w:rsidRDefault="004C623B" w:rsidP="009C7002"/>
    <w:p w14:paraId="6200FC45" w14:textId="77777777" w:rsidR="004C623B" w:rsidRPr="00611E7A" w:rsidRDefault="004C623B" w:rsidP="009C7002"/>
    <w:p w14:paraId="5ADAD136" w14:textId="77777777" w:rsidR="004C623B" w:rsidRPr="00611E7A" w:rsidRDefault="004C623B" w:rsidP="009C7002"/>
    <w:p w14:paraId="1798DEE9" w14:textId="77777777" w:rsidR="004C623B" w:rsidRPr="00611E7A" w:rsidRDefault="004C623B" w:rsidP="009C7002"/>
    <w:p w14:paraId="5EAC3F66" w14:textId="77777777" w:rsidR="00803E6F" w:rsidRPr="00611E7A" w:rsidRDefault="00803E6F" w:rsidP="009C7002"/>
    <w:p w14:paraId="11091316" w14:textId="77777777" w:rsidR="00803E6F" w:rsidRPr="00611E7A" w:rsidRDefault="00803E6F" w:rsidP="009C7002"/>
    <w:p w14:paraId="242DDD1B" w14:textId="77777777" w:rsidR="00A53FA1" w:rsidRPr="00611E7A" w:rsidRDefault="00A53FA1" w:rsidP="009C7002"/>
    <w:p w14:paraId="0E880B6F" w14:textId="77777777" w:rsidR="00A56E21" w:rsidRPr="00611E7A" w:rsidRDefault="00A56E21" w:rsidP="009C7002"/>
    <w:p w14:paraId="142B64C3" w14:textId="77777777" w:rsidR="00A56E21" w:rsidRPr="00611E7A" w:rsidRDefault="00A56E21" w:rsidP="009C7002"/>
    <w:p w14:paraId="5FC55299" w14:textId="77777777" w:rsidR="00A56E21" w:rsidRPr="00611E7A" w:rsidRDefault="00A56E21" w:rsidP="009C7002"/>
    <w:p w14:paraId="2FFE958B" w14:textId="77777777" w:rsidR="0086358B" w:rsidRPr="00611E7A" w:rsidRDefault="0086358B" w:rsidP="009C7002"/>
    <w:p w14:paraId="54BBC6CB" w14:textId="77777777" w:rsidR="0086358B" w:rsidRPr="00611E7A" w:rsidRDefault="0086358B" w:rsidP="009C7002"/>
    <w:p w14:paraId="42C636A8" w14:textId="77777777" w:rsidR="0086358B" w:rsidRPr="00611E7A" w:rsidRDefault="0086358B" w:rsidP="009C7002"/>
    <w:p w14:paraId="492BADDD" w14:textId="77777777" w:rsidR="0086358B" w:rsidRPr="00611E7A" w:rsidRDefault="0086358B" w:rsidP="009C7002"/>
    <w:p w14:paraId="2BB9C12B" w14:textId="77777777" w:rsidR="0086358B" w:rsidRPr="00611E7A" w:rsidRDefault="0086358B" w:rsidP="009C7002"/>
    <w:p w14:paraId="103445D9" w14:textId="77777777" w:rsidR="0086358B" w:rsidRPr="00611E7A" w:rsidRDefault="0086358B" w:rsidP="009C7002"/>
    <w:p w14:paraId="4068444A" w14:textId="77777777" w:rsidR="0086358B" w:rsidRPr="00611E7A" w:rsidRDefault="0086358B" w:rsidP="009C7002"/>
    <w:p w14:paraId="7B109608" w14:textId="77777777" w:rsidR="0086358B" w:rsidRPr="00611E7A" w:rsidRDefault="0086358B" w:rsidP="009C7002"/>
    <w:p w14:paraId="4658B83A" w14:textId="77777777" w:rsidR="0086358B" w:rsidRPr="00611E7A" w:rsidRDefault="0086358B" w:rsidP="009C7002"/>
    <w:p w14:paraId="54A064B5" w14:textId="77777777" w:rsidR="0086358B" w:rsidRPr="00611E7A" w:rsidRDefault="0086358B" w:rsidP="009C7002"/>
    <w:p w14:paraId="28445337" w14:textId="77777777" w:rsidR="0086358B" w:rsidRPr="00611E7A" w:rsidRDefault="0086358B" w:rsidP="009C7002"/>
    <w:p w14:paraId="60392831" w14:textId="77777777" w:rsidR="0086358B" w:rsidRPr="00611E7A" w:rsidRDefault="0086358B" w:rsidP="009C7002"/>
    <w:p w14:paraId="0BC7B705" w14:textId="77777777" w:rsidR="0086358B" w:rsidRPr="00611E7A" w:rsidRDefault="0086358B" w:rsidP="009C7002"/>
    <w:p w14:paraId="07C4FEC8" w14:textId="77777777" w:rsidR="0086358B" w:rsidRPr="00611E7A" w:rsidRDefault="0086358B" w:rsidP="009C7002"/>
    <w:p w14:paraId="2B6EE878" w14:textId="77777777" w:rsidR="0086358B" w:rsidRPr="00611E7A" w:rsidRDefault="0086358B" w:rsidP="009C7002"/>
    <w:p w14:paraId="58D904B5" w14:textId="77777777" w:rsidR="0086358B" w:rsidRPr="00611E7A" w:rsidRDefault="0086358B" w:rsidP="009C7002"/>
    <w:p w14:paraId="189667AD" w14:textId="77777777" w:rsidR="0086358B" w:rsidRPr="00611E7A" w:rsidRDefault="0086358B" w:rsidP="009C7002"/>
    <w:p w14:paraId="5D141C1B" w14:textId="77777777" w:rsidR="0086358B" w:rsidRPr="00611E7A" w:rsidRDefault="0086358B" w:rsidP="009C7002"/>
    <w:p w14:paraId="678723DA" w14:textId="77777777" w:rsidR="0086358B" w:rsidRPr="00611E7A" w:rsidRDefault="0086358B" w:rsidP="009C7002"/>
    <w:p w14:paraId="46775F8D" w14:textId="77777777" w:rsidR="0086358B" w:rsidRPr="00611E7A" w:rsidRDefault="0086358B" w:rsidP="009C7002"/>
    <w:p w14:paraId="6C9979A3" w14:textId="77777777" w:rsidR="0086358B" w:rsidRPr="00611E7A" w:rsidRDefault="0086358B" w:rsidP="009C7002"/>
    <w:p w14:paraId="56DC651D" w14:textId="77777777" w:rsidR="0086358B" w:rsidRPr="00611E7A" w:rsidRDefault="0086358B" w:rsidP="009C7002"/>
    <w:p w14:paraId="601FEFF6" w14:textId="77777777" w:rsidR="0086358B" w:rsidRPr="00611E7A" w:rsidRDefault="0086358B" w:rsidP="009C7002"/>
    <w:p w14:paraId="444595D2" w14:textId="77777777" w:rsidR="0086358B" w:rsidRPr="00611E7A" w:rsidRDefault="0086358B" w:rsidP="009C7002"/>
    <w:p w14:paraId="3C9170E1" w14:textId="77777777" w:rsidR="0086358B" w:rsidRPr="00611E7A" w:rsidRDefault="0086358B" w:rsidP="009C7002"/>
    <w:p w14:paraId="32A44E8B" w14:textId="77777777" w:rsidR="0086358B" w:rsidRPr="00611E7A" w:rsidRDefault="0086358B" w:rsidP="009C7002"/>
    <w:p w14:paraId="6465E610" w14:textId="77777777" w:rsidR="0086358B" w:rsidRPr="00611E7A" w:rsidRDefault="0086358B" w:rsidP="009C7002"/>
    <w:p w14:paraId="3437DD2A" w14:textId="77777777" w:rsidR="0086358B" w:rsidRPr="00611E7A" w:rsidRDefault="0086358B" w:rsidP="009C7002"/>
    <w:p w14:paraId="5E2C5691" w14:textId="77777777" w:rsidR="0086358B" w:rsidRPr="00611E7A" w:rsidRDefault="0086358B" w:rsidP="009C7002"/>
    <w:p w14:paraId="6601EF5C" w14:textId="77777777" w:rsidR="0086358B" w:rsidRPr="00611E7A" w:rsidRDefault="0086358B" w:rsidP="009C7002"/>
    <w:p w14:paraId="734891D5" w14:textId="77777777" w:rsidR="0086358B" w:rsidRPr="00611E7A" w:rsidRDefault="0086358B" w:rsidP="009C7002"/>
    <w:p w14:paraId="420F8A6C" w14:textId="77777777" w:rsidR="0086358B" w:rsidRPr="00611E7A" w:rsidRDefault="0086358B" w:rsidP="009C7002"/>
    <w:p w14:paraId="693E1664" w14:textId="77777777" w:rsidR="0086358B" w:rsidRPr="00611E7A" w:rsidRDefault="0086358B" w:rsidP="009C7002"/>
    <w:p w14:paraId="0DEDED46" w14:textId="77777777" w:rsidR="0086358B" w:rsidRPr="00611E7A" w:rsidRDefault="0086358B" w:rsidP="009C7002"/>
    <w:p w14:paraId="7BB43BF7" w14:textId="77777777" w:rsidR="0086358B" w:rsidRPr="00611E7A" w:rsidRDefault="0086358B" w:rsidP="009C7002"/>
    <w:p w14:paraId="4C6D7302" w14:textId="77777777" w:rsidR="0086358B" w:rsidRPr="00611E7A" w:rsidRDefault="0086358B" w:rsidP="009C7002"/>
    <w:p w14:paraId="1DE1EC5E" w14:textId="77777777" w:rsidR="0086358B" w:rsidRPr="00611E7A" w:rsidRDefault="0086358B" w:rsidP="009C7002"/>
    <w:p w14:paraId="7F35A76A" w14:textId="77777777" w:rsidR="0086358B" w:rsidRPr="00611E7A" w:rsidRDefault="0086358B" w:rsidP="009C7002"/>
    <w:p w14:paraId="48648278" w14:textId="77777777" w:rsidR="0086358B" w:rsidRPr="00611E7A" w:rsidRDefault="0086358B" w:rsidP="009C7002"/>
    <w:p w14:paraId="52EE2443" w14:textId="77777777" w:rsidR="0086358B" w:rsidRPr="00611E7A" w:rsidRDefault="0086358B" w:rsidP="009C7002"/>
    <w:p w14:paraId="14F2030C" w14:textId="77777777" w:rsidR="0086358B" w:rsidRPr="00611E7A" w:rsidRDefault="0086358B" w:rsidP="009C7002"/>
    <w:p w14:paraId="236B9BA2" w14:textId="77777777" w:rsidR="0086358B" w:rsidRPr="00611E7A" w:rsidRDefault="0086358B" w:rsidP="009C7002"/>
    <w:p w14:paraId="723E5922" w14:textId="77777777" w:rsidR="0086358B" w:rsidRPr="00611E7A" w:rsidRDefault="0086358B" w:rsidP="009C7002"/>
    <w:p w14:paraId="5CEE71E6" w14:textId="77777777" w:rsidR="0086358B" w:rsidRPr="00611E7A" w:rsidRDefault="0086358B" w:rsidP="009C7002"/>
    <w:p w14:paraId="42946AD5" w14:textId="77777777" w:rsidR="0086358B" w:rsidRPr="00611E7A" w:rsidRDefault="0086358B" w:rsidP="009C7002"/>
    <w:p w14:paraId="52D344E5" w14:textId="77777777" w:rsidR="0086358B" w:rsidRPr="00611E7A" w:rsidRDefault="0086358B" w:rsidP="009C7002"/>
    <w:p w14:paraId="0E06E507" w14:textId="77777777" w:rsidR="0086358B" w:rsidRPr="00611E7A" w:rsidRDefault="0086358B" w:rsidP="009C7002"/>
    <w:p w14:paraId="398CFD3C" w14:textId="77777777" w:rsidR="0086358B" w:rsidRPr="00611E7A" w:rsidRDefault="0086358B" w:rsidP="009C7002"/>
    <w:p w14:paraId="70DBA968" w14:textId="77777777" w:rsidR="008B5EC8" w:rsidRPr="00611E7A" w:rsidRDefault="008B5EC8" w:rsidP="009C7002"/>
    <w:p w14:paraId="35FEE6FB" w14:textId="77777777" w:rsidR="008B5EC8" w:rsidRPr="00611E7A" w:rsidRDefault="008B5EC8" w:rsidP="009C7002"/>
    <w:p w14:paraId="0EEFE9C1" w14:textId="77777777" w:rsidR="008B5EC8" w:rsidRPr="00611E7A" w:rsidRDefault="008B5EC8" w:rsidP="009C7002"/>
    <w:p w14:paraId="24E737EE" w14:textId="77777777" w:rsidR="008B5EC8" w:rsidRPr="00611E7A" w:rsidRDefault="008B5EC8" w:rsidP="009C7002"/>
    <w:p w14:paraId="55595C62" w14:textId="77777777" w:rsidR="008B5EC8" w:rsidRPr="00611E7A" w:rsidRDefault="008B5EC8" w:rsidP="009C7002"/>
    <w:p w14:paraId="6039FAE9" w14:textId="77777777" w:rsidR="008B5EC8" w:rsidRPr="00611E7A" w:rsidRDefault="008B5EC8" w:rsidP="009C7002"/>
    <w:p w14:paraId="2B5B9849" w14:textId="77777777" w:rsidR="008B5EC8" w:rsidRPr="00611E7A" w:rsidRDefault="008B5EC8" w:rsidP="009C7002"/>
    <w:p w14:paraId="73EDE19D" w14:textId="77777777" w:rsidR="008B5EC8" w:rsidRPr="00611E7A" w:rsidRDefault="008B5EC8" w:rsidP="009C7002"/>
    <w:p w14:paraId="07F52D9D" w14:textId="77777777" w:rsidR="008B5EC8" w:rsidRPr="00611E7A" w:rsidRDefault="008B5EC8" w:rsidP="009C7002"/>
    <w:p w14:paraId="63E390F6" w14:textId="77777777" w:rsidR="008B5EC8" w:rsidRPr="00611E7A" w:rsidRDefault="008B5EC8" w:rsidP="009C7002"/>
    <w:p w14:paraId="2C3D1EA9" w14:textId="77777777" w:rsidR="008B5EC8" w:rsidRPr="00611E7A" w:rsidRDefault="008B5EC8" w:rsidP="009C7002"/>
    <w:p w14:paraId="3FCE0572" w14:textId="77777777" w:rsidR="008B5EC8" w:rsidRPr="00611E7A" w:rsidRDefault="008B5EC8" w:rsidP="009C7002"/>
    <w:p w14:paraId="5DB3CE43" w14:textId="77777777" w:rsidR="008B5EC8" w:rsidRPr="00611E7A" w:rsidRDefault="008B5EC8" w:rsidP="009C7002"/>
    <w:p w14:paraId="55FCD71A" w14:textId="77777777" w:rsidR="008B5EC8" w:rsidRPr="00611E7A" w:rsidRDefault="008B5EC8" w:rsidP="009C7002"/>
    <w:p w14:paraId="5FD4D676" w14:textId="77777777" w:rsidR="008B5EC8" w:rsidRPr="00611E7A" w:rsidRDefault="008B5EC8" w:rsidP="009C7002"/>
    <w:p w14:paraId="03345ACB" w14:textId="77777777" w:rsidR="008B5EC8" w:rsidRPr="00611E7A" w:rsidRDefault="008B5EC8" w:rsidP="009C7002"/>
    <w:p w14:paraId="0A8BBCC5" w14:textId="77777777" w:rsidR="00D30083" w:rsidRPr="00611E7A" w:rsidRDefault="00D30083" w:rsidP="009C7002"/>
    <w:sectPr w:rsidR="00D30083" w:rsidRPr="00611E7A" w:rsidSect="00B83D92"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B0BD0" w14:textId="77777777" w:rsidR="00A559A1" w:rsidRDefault="00A559A1" w:rsidP="00CB3CC2">
      <w:r>
        <w:separator/>
      </w:r>
    </w:p>
  </w:endnote>
  <w:endnote w:type="continuationSeparator" w:id="0">
    <w:p w14:paraId="373539B1" w14:textId="77777777" w:rsidR="00A559A1" w:rsidRDefault="00A559A1" w:rsidP="00C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E7C39" w14:textId="77777777" w:rsidR="004C623B" w:rsidRDefault="004C623B">
    <w:pPr>
      <w:pStyle w:val="Voettekst"/>
    </w:pPr>
    <w:r>
      <w:t>Robbe Magerman</w:t>
    </w:r>
    <w:r>
      <w:ptab w:relativeTo="margin" w:alignment="center" w:leader="none"/>
    </w:r>
    <w:r w:rsidR="005B2C48">
      <w:t>Toegepaste informatica</w:t>
    </w:r>
    <w:r w:rsidR="00803D6A">
      <w:t xml:space="preserve"> - Klas 1.04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5BD03" w14:textId="77777777" w:rsidR="00A559A1" w:rsidRDefault="00A559A1" w:rsidP="00CB3CC2">
      <w:r>
        <w:separator/>
      </w:r>
    </w:p>
  </w:footnote>
  <w:footnote w:type="continuationSeparator" w:id="0">
    <w:p w14:paraId="0A208452" w14:textId="77777777" w:rsidR="00A559A1" w:rsidRDefault="00A559A1" w:rsidP="00C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A68"/>
    <w:multiLevelType w:val="hybridMultilevel"/>
    <w:tmpl w:val="E1983EF4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5F11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6402C2"/>
    <w:multiLevelType w:val="hybridMultilevel"/>
    <w:tmpl w:val="01E29392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648A5"/>
    <w:multiLevelType w:val="hybridMultilevel"/>
    <w:tmpl w:val="53BA9846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E1136"/>
    <w:multiLevelType w:val="hybridMultilevel"/>
    <w:tmpl w:val="F2C406B4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E4016"/>
    <w:multiLevelType w:val="hybridMultilevel"/>
    <w:tmpl w:val="AD2E6630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61F62"/>
    <w:multiLevelType w:val="hybridMultilevel"/>
    <w:tmpl w:val="95DCB66C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F7CCD"/>
    <w:multiLevelType w:val="hybridMultilevel"/>
    <w:tmpl w:val="535E9312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C0D1F"/>
    <w:multiLevelType w:val="hybridMultilevel"/>
    <w:tmpl w:val="26D291D2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D097F"/>
    <w:multiLevelType w:val="hybridMultilevel"/>
    <w:tmpl w:val="E716CA94"/>
    <w:lvl w:ilvl="0" w:tplc="8766D0B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8C14D4"/>
    <w:multiLevelType w:val="hybridMultilevel"/>
    <w:tmpl w:val="7A8E3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10DE0"/>
    <w:multiLevelType w:val="hybridMultilevel"/>
    <w:tmpl w:val="0FCA23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C3DA1"/>
    <w:multiLevelType w:val="hybridMultilevel"/>
    <w:tmpl w:val="FFA283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D2320"/>
    <w:multiLevelType w:val="hybridMultilevel"/>
    <w:tmpl w:val="47BC8560"/>
    <w:lvl w:ilvl="0" w:tplc="0CBA8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A36C3"/>
    <w:multiLevelType w:val="hybridMultilevel"/>
    <w:tmpl w:val="9B463726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B6BE68">
      <w:start w:val="20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B13BF"/>
    <w:multiLevelType w:val="hybridMultilevel"/>
    <w:tmpl w:val="5CE2B8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D5B0E"/>
    <w:multiLevelType w:val="hybridMultilevel"/>
    <w:tmpl w:val="15DAD208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C32B5"/>
    <w:multiLevelType w:val="hybridMultilevel"/>
    <w:tmpl w:val="F90490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518F7"/>
    <w:multiLevelType w:val="hybridMultilevel"/>
    <w:tmpl w:val="DE1EC3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D0BAB"/>
    <w:multiLevelType w:val="hybridMultilevel"/>
    <w:tmpl w:val="EE7A408C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D12A9"/>
    <w:multiLevelType w:val="hybridMultilevel"/>
    <w:tmpl w:val="2AA430FE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2364F"/>
    <w:multiLevelType w:val="hybridMultilevel"/>
    <w:tmpl w:val="74265184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564869"/>
    <w:multiLevelType w:val="hybridMultilevel"/>
    <w:tmpl w:val="59B015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0A25EA"/>
    <w:multiLevelType w:val="multilevel"/>
    <w:tmpl w:val="A028ABF0"/>
    <w:lvl w:ilvl="0">
      <w:start w:val="1"/>
      <w:numFmt w:val="decimal"/>
      <w:lvlText w:val="%1"/>
      <w:lvlJc w:val="left"/>
      <w:pPr>
        <w:ind w:left="432" w:hanging="432"/>
      </w:pPr>
    </w:lvl>
    <w:lvl w:ilvl="1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70336CA"/>
    <w:multiLevelType w:val="hybridMultilevel"/>
    <w:tmpl w:val="CCD0C362"/>
    <w:lvl w:ilvl="0" w:tplc="F1A27F5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71EE7"/>
    <w:multiLevelType w:val="hybridMultilevel"/>
    <w:tmpl w:val="7C8EC9CA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10ABE"/>
    <w:multiLevelType w:val="hybridMultilevel"/>
    <w:tmpl w:val="8DA6885C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B7BFE"/>
    <w:multiLevelType w:val="hybridMultilevel"/>
    <w:tmpl w:val="4120E31E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90778"/>
    <w:multiLevelType w:val="hybridMultilevel"/>
    <w:tmpl w:val="913C3A56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C3E6A"/>
    <w:multiLevelType w:val="hybridMultilevel"/>
    <w:tmpl w:val="5B5895C4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81AF5"/>
    <w:multiLevelType w:val="hybridMultilevel"/>
    <w:tmpl w:val="C3C4D9BC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AE56A2"/>
    <w:multiLevelType w:val="multilevel"/>
    <w:tmpl w:val="A028ABF0"/>
    <w:lvl w:ilvl="0">
      <w:start w:val="1"/>
      <w:numFmt w:val="decimal"/>
      <w:lvlText w:val="%1"/>
      <w:lvlJc w:val="left"/>
      <w:pPr>
        <w:ind w:left="432" w:hanging="432"/>
      </w:pPr>
    </w:lvl>
    <w:lvl w:ilvl="1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1EE62E2"/>
    <w:multiLevelType w:val="hybridMultilevel"/>
    <w:tmpl w:val="7BDE5ADE"/>
    <w:lvl w:ilvl="0" w:tplc="0CBA8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0165D"/>
    <w:multiLevelType w:val="hybridMultilevel"/>
    <w:tmpl w:val="6B5C37F4"/>
    <w:lvl w:ilvl="0" w:tplc="0CBA8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55869"/>
    <w:multiLevelType w:val="hybridMultilevel"/>
    <w:tmpl w:val="0F1CFD30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B4C67"/>
    <w:multiLevelType w:val="hybridMultilevel"/>
    <w:tmpl w:val="8F0E76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10C91"/>
    <w:multiLevelType w:val="hybridMultilevel"/>
    <w:tmpl w:val="12906D48"/>
    <w:lvl w:ilvl="0" w:tplc="0CBA8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F1816"/>
    <w:multiLevelType w:val="hybridMultilevel"/>
    <w:tmpl w:val="7B5A9234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957A2"/>
    <w:multiLevelType w:val="hybridMultilevel"/>
    <w:tmpl w:val="70BA1ADA"/>
    <w:lvl w:ilvl="0" w:tplc="8766D0BC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A1B4AFE"/>
    <w:multiLevelType w:val="hybridMultilevel"/>
    <w:tmpl w:val="5AC007E6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745D67"/>
    <w:multiLevelType w:val="hybridMultilevel"/>
    <w:tmpl w:val="F424C74E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8F4041"/>
    <w:multiLevelType w:val="hybridMultilevel"/>
    <w:tmpl w:val="96362B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63A37"/>
    <w:multiLevelType w:val="hybridMultilevel"/>
    <w:tmpl w:val="0EA2D900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D364A"/>
    <w:multiLevelType w:val="hybridMultilevel"/>
    <w:tmpl w:val="F912D2CE"/>
    <w:lvl w:ilvl="0" w:tplc="E9FC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29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27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2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8E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4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E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46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2AA23AD"/>
    <w:multiLevelType w:val="hybridMultilevel"/>
    <w:tmpl w:val="996C5D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DE6DAC"/>
    <w:multiLevelType w:val="hybridMultilevel"/>
    <w:tmpl w:val="1B5AC54E"/>
    <w:lvl w:ilvl="0" w:tplc="0CBA8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4E2082"/>
    <w:multiLevelType w:val="hybridMultilevel"/>
    <w:tmpl w:val="F43C6B78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02010F"/>
    <w:multiLevelType w:val="hybridMultilevel"/>
    <w:tmpl w:val="C8B208CC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B43044"/>
    <w:multiLevelType w:val="hybridMultilevel"/>
    <w:tmpl w:val="B0AC32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617E1A"/>
    <w:multiLevelType w:val="hybridMultilevel"/>
    <w:tmpl w:val="330E2816"/>
    <w:lvl w:ilvl="0" w:tplc="0CBA8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034E4D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CF04567"/>
    <w:multiLevelType w:val="hybridMultilevel"/>
    <w:tmpl w:val="83C4907A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B25A40"/>
    <w:multiLevelType w:val="hybridMultilevel"/>
    <w:tmpl w:val="38F44B0C"/>
    <w:lvl w:ilvl="0" w:tplc="8766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707699">
    <w:abstractNumId w:val="50"/>
  </w:num>
  <w:num w:numId="2" w16cid:durableId="1427070340">
    <w:abstractNumId w:val="1"/>
  </w:num>
  <w:num w:numId="3" w16cid:durableId="623736477">
    <w:abstractNumId w:val="43"/>
  </w:num>
  <w:num w:numId="4" w16cid:durableId="1551720532">
    <w:abstractNumId w:val="11"/>
  </w:num>
  <w:num w:numId="5" w16cid:durableId="232862333">
    <w:abstractNumId w:val="41"/>
  </w:num>
  <w:num w:numId="6" w16cid:durableId="730154176">
    <w:abstractNumId w:val="15"/>
  </w:num>
  <w:num w:numId="7" w16cid:durableId="787428412">
    <w:abstractNumId w:val="18"/>
  </w:num>
  <w:num w:numId="8" w16cid:durableId="533662778">
    <w:abstractNumId w:val="22"/>
  </w:num>
  <w:num w:numId="9" w16cid:durableId="1874875834">
    <w:abstractNumId w:val="24"/>
  </w:num>
  <w:num w:numId="10" w16cid:durableId="1343362779">
    <w:abstractNumId w:val="48"/>
  </w:num>
  <w:num w:numId="11" w16cid:durableId="839855557">
    <w:abstractNumId w:val="17"/>
  </w:num>
  <w:num w:numId="12" w16cid:durableId="1201165770">
    <w:abstractNumId w:val="44"/>
  </w:num>
  <w:num w:numId="13" w16cid:durableId="844856358">
    <w:abstractNumId w:val="12"/>
  </w:num>
  <w:num w:numId="14" w16cid:durableId="1803499529">
    <w:abstractNumId w:val="35"/>
  </w:num>
  <w:num w:numId="15" w16cid:durableId="1256477795">
    <w:abstractNumId w:val="10"/>
  </w:num>
  <w:num w:numId="16" w16cid:durableId="1981029896">
    <w:abstractNumId w:val="7"/>
  </w:num>
  <w:num w:numId="17" w16cid:durableId="354043000">
    <w:abstractNumId w:val="0"/>
  </w:num>
  <w:num w:numId="18" w16cid:durableId="318970330">
    <w:abstractNumId w:val="2"/>
  </w:num>
  <w:num w:numId="19" w16cid:durableId="1977100990">
    <w:abstractNumId w:val="40"/>
  </w:num>
  <w:num w:numId="20" w16cid:durableId="672100419">
    <w:abstractNumId w:val="6"/>
  </w:num>
  <w:num w:numId="21" w16cid:durableId="740760149">
    <w:abstractNumId w:val="42"/>
  </w:num>
  <w:num w:numId="22" w16cid:durableId="1883131995">
    <w:abstractNumId w:val="5"/>
  </w:num>
  <w:num w:numId="23" w16cid:durableId="490801510">
    <w:abstractNumId w:val="25"/>
  </w:num>
  <w:num w:numId="24" w16cid:durableId="613364392">
    <w:abstractNumId w:val="45"/>
  </w:num>
  <w:num w:numId="25" w16cid:durableId="1671713372">
    <w:abstractNumId w:val="33"/>
  </w:num>
  <w:num w:numId="26" w16cid:durableId="1170212890">
    <w:abstractNumId w:val="19"/>
  </w:num>
  <w:num w:numId="27" w16cid:durableId="1282691268">
    <w:abstractNumId w:val="21"/>
  </w:num>
  <w:num w:numId="28" w16cid:durableId="1937516900">
    <w:abstractNumId w:val="13"/>
  </w:num>
  <w:num w:numId="29" w16cid:durableId="204025164">
    <w:abstractNumId w:val="4"/>
  </w:num>
  <w:num w:numId="30" w16cid:durableId="1382901419">
    <w:abstractNumId w:val="39"/>
  </w:num>
  <w:num w:numId="31" w16cid:durableId="1446853292">
    <w:abstractNumId w:val="36"/>
  </w:num>
  <w:num w:numId="32" w16cid:durableId="1162623953">
    <w:abstractNumId w:val="9"/>
  </w:num>
  <w:num w:numId="33" w16cid:durableId="552544385">
    <w:abstractNumId w:val="3"/>
  </w:num>
  <w:num w:numId="34" w16cid:durableId="2017611327">
    <w:abstractNumId w:val="49"/>
  </w:num>
  <w:num w:numId="35" w16cid:durableId="126943336">
    <w:abstractNumId w:val="30"/>
  </w:num>
  <w:num w:numId="36" w16cid:durableId="949166701">
    <w:abstractNumId w:val="34"/>
  </w:num>
  <w:num w:numId="37" w16cid:durableId="1344480696">
    <w:abstractNumId w:val="32"/>
  </w:num>
  <w:num w:numId="38" w16cid:durableId="1804997930">
    <w:abstractNumId w:val="14"/>
  </w:num>
  <w:num w:numId="39" w16cid:durableId="1125999677">
    <w:abstractNumId w:val="31"/>
  </w:num>
  <w:num w:numId="40" w16cid:durableId="930309558">
    <w:abstractNumId w:val="23"/>
  </w:num>
  <w:num w:numId="41" w16cid:durableId="1387070244">
    <w:abstractNumId w:val="20"/>
  </w:num>
  <w:num w:numId="42" w16cid:durableId="1700282193">
    <w:abstractNumId w:val="26"/>
  </w:num>
  <w:num w:numId="43" w16cid:durableId="850874508">
    <w:abstractNumId w:val="27"/>
  </w:num>
  <w:num w:numId="44" w16cid:durableId="1437218261">
    <w:abstractNumId w:val="46"/>
  </w:num>
  <w:num w:numId="45" w16cid:durableId="1002394556">
    <w:abstractNumId w:val="16"/>
  </w:num>
  <w:num w:numId="46" w16cid:durableId="1889871849">
    <w:abstractNumId w:val="29"/>
  </w:num>
  <w:num w:numId="47" w16cid:durableId="1456295148">
    <w:abstractNumId w:val="28"/>
  </w:num>
  <w:num w:numId="48" w16cid:durableId="1790200499">
    <w:abstractNumId w:val="38"/>
  </w:num>
  <w:num w:numId="49" w16cid:durableId="226767741">
    <w:abstractNumId w:val="8"/>
  </w:num>
  <w:num w:numId="50" w16cid:durableId="1201167629">
    <w:abstractNumId w:val="51"/>
  </w:num>
  <w:num w:numId="51" w16cid:durableId="1697001040">
    <w:abstractNumId w:val="37"/>
  </w:num>
  <w:num w:numId="52" w16cid:durableId="1707364967">
    <w:abstractNumId w:val="52"/>
  </w:num>
  <w:num w:numId="53" w16cid:durableId="138926288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843"/>
    <w:rsid w:val="00012D45"/>
    <w:rsid w:val="00030BF1"/>
    <w:rsid w:val="000339E2"/>
    <w:rsid w:val="00037B63"/>
    <w:rsid w:val="00054531"/>
    <w:rsid w:val="00071E70"/>
    <w:rsid w:val="000B15AB"/>
    <w:rsid w:val="000D5276"/>
    <w:rsid w:val="000E3BDC"/>
    <w:rsid w:val="000E7BA9"/>
    <w:rsid w:val="000F10B9"/>
    <w:rsid w:val="00100A15"/>
    <w:rsid w:val="0011250C"/>
    <w:rsid w:val="00172D42"/>
    <w:rsid w:val="001753B9"/>
    <w:rsid w:val="00182E1C"/>
    <w:rsid w:val="00186B8E"/>
    <w:rsid w:val="00193857"/>
    <w:rsid w:val="001B7D59"/>
    <w:rsid w:val="001E501D"/>
    <w:rsid w:val="001F4EED"/>
    <w:rsid w:val="00201CD6"/>
    <w:rsid w:val="002331F4"/>
    <w:rsid w:val="0023650F"/>
    <w:rsid w:val="00240398"/>
    <w:rsid w:val="00243BCC"/>
    <w:rsid w:val="0025105E"/>
    <w:rsid w:val="00261433"/>
    <w:rsid w:val="00261AC8"/>
    <w:rsid w:val="002A157E"/>
    <w:rsid w:val="002D46FD"/>
    <w:rsid w:val="002F4857"/>
    <w:rsid w:val="00323C39"/>
    <w:rsid w:val="00327ADF"/>
    <w:rsid w:val="003416C9"/>
    <w:rsid w:val="00346271"/>
    <w:rsid w:val="00351E05"/>
    <w:rsid w:val="003539FC"/>
    <w:rsid w:val="003671C5"/>
    <w:rsid w:val="00367F4B"/>
    <w:rsid w:val="003825B4"/>
    <w:rsid w:val="003948D9"/>
    <w:rsid w:val="003B380B"/>
    <w:rsid w:val="003C4165"/>
    <w:rsid w:val="003D0A3D"/>
    <w:rsid w:val="003D249C"/>
    <w:rsid w:val="003D69B9"/>
    <w:rsid w:val="003E0013"/>
    <w:rsid w:val="00413201"/>
    <w:rsid w:val="004236BC"/>
    <w:rsid w:val="00432FBC"/>
    <w:rsid w:val="0045430A"/>
    <w:rsid w:val="0045465F"/>
    <w:rsid w:val="00462F6C"/>
    <w:rsid w:val="00473FEE"/>
    <w:rsid w:val="004765D0"/>
    <w:rsid w:val="004831F8"/>
    <w:rsid w:val="00494A79"/>
    <w:rsid w:val="004A7DE9"/>
    <w:rsid w:val="004B0289"/>
    <w:rsid w:val="004B13A8"/>
    <w:rsid w:val="004B5CCE"/>
    <w:rsid w:val="004C623B"/>
    <w:rsid w:val="004E0ACB"/>
    <w:rsid w:val="004E5DBE"/>
    <w:rsid w:val="00513C70"/>
    <w:rsid w:val="005245F5"/>
    <w:rsid w:val="00535949"/>
    <w:rsid w:val="005542BD"/>
    <w:rsid w:val="00577817"/>
    <w:rsid w:val="00581A8D"/>
    <w:rsid w:val="005B2888"/>
    <w:rsid w:val="005B2C48"/>
    <w:rsid w:val="005F7298"/>
    <w:rsid w:val="00600048"/>
    <w:rsid w:val="00611E7A"/>
    <w:rsid w:val="0061202D"/>
    <w:rsid w:val="00642E1C"/>
    <w:rsid w:val="00654BC7"/>
    <w:rsid w:val="00663DC4"/>
    <w:rsid w:val="00664FCD"/>
    <w:rsid w:val="00677AA0"/>
    <w:rsid w:val="006814A9"/>
    <w:rsid w:val="00696E36"/>
    <w:rsid w:val="006A4EB8"/>
    <w:rsid w:val="006A5AF7"/>
    <w:rsid w:val="006B4064"/>
    <w:rsid w:val="006F1A24"/>
    <w:rsid w:val="00714964"/>
    <w:rsid w:val="007314DE"/>
    <w:rsid w:val="0073255F"/>
    <w:rsid w:val="0075158E"/>
    <w:rsid w:val="0076181F"/>
    <w:rsid w:val="00764AAF"/>
    <w:rsid w:val="00774990"/>
    <w:rsid w:val="0078242E"/>
    <w:rsid w:val="00785724"/>
    <w:rsid w:val="00786CFE"/>
    <w:rsid w:val="00795527"/>
    <w:rsid w:val="007A6FB4"/>
    <w:rsid w:val="007B53B8"/>
    <w:rsid w:val="007D1224"/>
    <w:rsid w:val="007E67E0"/>
    <w:rsid w:val="0080078C"/>
    <w:rsid w:val="00803D6A"/>
    <w:rsid w:val="00803E6F"/>
    <w:rsid w:val="0081417F"/>
    <w:rsid w:val="008201C7"/>
    <w:rsid w:val="008222D6"/>
    <w:rsid w:val="00847CEF"/>
    <w:rsid w:val="00847D08"/>
    <w:rsid w:val="00855F9D"/>
    <w:rsid w:val="0086358B"/>
    <w:rsid w:val="00865DBA"/>
    <w:rsid w:val="008907CA"/>
    <w:rsid w:val="00893E93"/>
    <w:rsid w:val="008950CF"/>
    <w:rsid w:val="008B3E47"/>
    <w:rsid w:val="008B5EC8"/>
    <w:rsid w:val="008C7EBA"/>
    <w:rsid w:val="008F2DFA"/>
    <w:rsid w:val="008F7FCA"/>
    <w:rsid w:val="00915EA3"/>
    <w:rsid w:val="009202A1"/>
    <w:rsid w:val="00920BE5"/>
    <w:rsid w:val="00920C8E"/>
    <w:rsid w:val="009257BA"/>
    <w:rsid w:val="00931628"/>
    <w:rsid w:val="00931BF0"/>
    <w:rsid w:val="009355F3"/>
    <w:rsid w:val="009378E9"/>
    <w:rsid w:val="009440E1"/>
    <w:rsid w:val="00950843"/>
    <w:rsid w:val="0096495E"/>
    <w:rsid w:val="00967DB4"/>
    <w:rsid w:val="009703FB"/>
    <w:rsid w:val="009833CD"/>
    <w:rsid w:val="009929C4"/>
    <w:rsid w:val="009C65FF"/>
    <w:rsid w:val="009C7002"/>
    <w:rsid w:val="009D4402"/>
    <w:rsid w:val="009D4B35"/>
    <w:rsid w:val="009D529F"/>
    <w:rsid w:val="009E41EE"/>
    <w:rsid w:val="009E57AC"/>
    <w:rsid w:val="009F1891"/>
    <w:rsid w:val="00A01C47"/>
    <w:rsid w:val="00A01FBE"/>
    <w:rsid w:val="00A14705"/>
    <w:rsid w:val="00A50434"/>
    <w:rsid w:val="00A53FA1"/>
    <w:rsid w:val="00A5575E"/>
    <w:rsid w:val="00A559A1"/>
    <w:rsid w:val="00A56E21"/>
    <w:rsid w:val="00A74FCC"/>
    <w:rsid w:val="00AB1DEB"/>
    <w:rsid w:val="00AB4C04"/>
    <w:rsid w:val="00AB54EB"/>
    <w:rsid w:val="00AC03EF"/>
    <w:rsid w:val="00AD3A47"/>
    <w:rsid w:val="00AE2E95"/>
    <w:rsid w:val="00B00625"/>
    <w:rsid w:val="00B355C6"/>
    <w:rsid w:val="00B376FA"/>
    <w:rsid w:val="00B53B92"/>
    <w:rsid w:val="00B640D7"/>
    <w:rsid w:val="00B77703"/>
    <w:rsid w:val="00B83D92"/>
    <w:rsid w:val="00B871C3"/>
    <w:rsid w:val="00BA176F"/>
    <w:rsid w:val="00BA28D1"/>
    <w:rsid w:val="00BB7E42"/>
    <w:rsid w:val="00BD40D4"/>
    <w:rsid w:val="00BD6270"/>
    <w:rsid w:val="00BD6585"/>
    <w:rsid w:val="00BD77BC"/>
    <w:rsid w:val="00BF2EAC"/>
    <w:rsid w:val="00BF43C9"/>
    <w:rsid w:val="00C633D3"/>
    <w:rsid w:val="00C71D77"/>
    <w:rsid w:val="00C761D9"/>
    <w:rsid w:val="00C90EC2"/>
    <w:rsid w:val="00CA28F8"/>
    <w:rsid w:val="00CA7934"/>
    <w:rsid w:val="00CB3CC2"/>
    <w:rsid w:val="00CC6D5C"/>
    <w:rsid w:val="00CD305F"/>
    <w:rsid w:val="00CF27C2"/>
    <w:rsid w:val="00D00B4E"/>
    <w:rsid w:val="00D016EF"/>
    <w:rsid w:val="00D01C37"/>
    <w:rsid w:val="00D05A70"/>
    <w:rsid w:val="00D1132E"/>
    <w:rsid w:val="00D30083"/>
    <w:rsid w:val="00D435E3"/>
    <w:rsid w:val="00D44379"/>
    <w:rsid w:val="00D464DF"/>
    <w:rsid w:val="00D536AC"/>
    <w:rsid w:val="00D640FC"/>
    <w:rsid w:val="00D71B8B"/>
    <w:rsid w:val="00D82002"/>
    <w:rsid w:val="00DA0E0D"/>
    <w:rsid w:val="00DB367A"/>
    <w:rsid w:val="00DB482E"/>
    <w:rsid w:val="00DC096E"/>
    <w:rsid w:val="00DD4739"/>
    <w:rsid w:val="00DD737D"/>
    <w:rsid w:val="00DD76E0"/>
    <w:rsid w:val="00DE0263"/>
    <w:rsid w:val="00DE4C7B"/>
    <w:rsid w:val="00E041A2"/>
    <w:rsid w:val="00E060DB"/>
    <w:rsid w:val="00E17959"/>
    <w:rsid w:val="00E45707"/>
    <w:rsid w:val="00E545F6"/>
    <w:rsid w:val="00E935C8"/>
    <w:rsid w:val="00E93DFC"/>
    <w:rsid w:val="00E949BA"/>
    <w:rsid w:val="00EB67DA"/>
    <w:rsid w:val="00EC44C3"/>
    <w:rsid w:val="00ED66A8"/>
    <w:rsid w:val="00ED767E"/>
    <w:rsid w:val="00F0711A"/>
    <w:rsid w:val="00F12BFD"/>
    <w:rsid w:val="00F17B08"/>
    <w:rsid w:val="00F20B72"/>
    <w:rsid w:val="00F60FFB"/>
    <w:rsid w:val="00F62EC6"/>
    <w:rsid w:val="00F80464"/>
    <w:rsid w:val="00F9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581B"/>
  <w15:docId w15:val="{BA8E18A9-A855-4E9A-9959-F10229BA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3D6A"/>
    <w:pPr>
      <w:spacing w:after="0" w:line="240" w:lineRule="auto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536AC"/>
    <w:pPr>
      <w:keepNext/>
      <w:keepLines/>
      <w:pageBreakBefore/>
      <w:numPr>
        <w:numId w:val="2"/>
      </w:numPr>
      <w:spacing w:before="24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CFE"/>
    <w:pPr>
      <w:keepNext/>
      <w:keepLines/>
      <w:numPr>
        <w:ilvl w:val="1"/>
        <w:numId w:val="2"/>
      </w:numPr>
      <w:spacing w:before="240"/>
      <w:ind w:left="578" w:hanging="578"/>
      <w:outlineLvl w:val="1"/>
    </w:pPr>
    <w:rPr>
      <w:rFonts w:eastAsiaTheme="majorEastAsia" w:cstheme="majorBidi"/>
      <w:color w:val="00206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CC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CC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C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C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C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C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C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45465F"/>
    <w:pPr>
      <w:numPr>
        <w:ilvl w:val="1"/>
      </w:numPr>
      <w:spacing w:after="240"/>
    </w:pPr>
    <w:rPr>
      <w:rFonts w:ascii="Broadway" w:eastAsiaTheme="minorEastAsia" w:hAnsi="Broadway"/>
      <w:spacing w:val="15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465F"/>
    <w:rPr>
      <w:rFonts w:ascii="Broadway" w:eastAsiaTheme="minorEastAsia" w:hAnsi="Broadway"/>
      <w:spacing w:val="15"/>
      <w:sz w:val="40"/>
    </w:rPr>
  </w:style>
  <w:style w:type="paragraph" w:styleId="Geenafstand">
    <w:name w:val="No Spacing"/>
    <w:aliases w:val="Vragen"/>
    <w:uiPriority w:val="1"/>
    <w:qFormat/>
    <w:rsid w:val="00323C39"/>
    <w:pPr>
      <w:spacing w:after="0" w:line="240" w:lineRule="auto"/>
    </w:pPr>
    <w:rPr>
      <w:b/>
      <w:color w:val="FFC000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D536AC"/>
    <w:rPr>
      <w:rFonts w:ascii="Verdana" w:eastAsiaTheme="majorEastAsia" w:hAnsi="Verdana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6CFE"/>
    <w:rPr>
      <w:rFonts w:ascii="Verdana" w:eastAsiaTheme="majorEastAsia" w:hAnsi="Verdana" w:cstheme="majorBidi"/>
      <w:color w:val="002060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B3CC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B3CC2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786CFE"/>
    <w:pPr>
      <w:tabs>
        <w:tab w:val="center" w:pos="4536"/>
        <w:tab w:val="right" w:pos="9072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786CFE"/>
    <w:rPr>
      <w:rFonts w:ascii="Verdana" w:hAnsi="Verdana"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CC2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CB3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</w:style>
  <w:style w:type="paragraph" w:styleId="Inhopg3">
    <w:name w:val="toc 3"/>
    <w:basedOn w:val="Standaard"/>
    <w:next w:val="Standaard"/>
    <w:autoRedefine/>
    <w:uiPriority w:val="39"/>
    <w:unhideWhenUsed/>
    <w:rsid w:val="00D30083"/>
    <w:rPr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C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C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C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CB3CC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B4C04"/>
    <w:pPr>
      <w:spacing w:after="12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C04"/>
    <w:rPr>
      <w:rFonts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42E1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C7EB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6267-1994-4097-8BC4-F1E85003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Robbe Magerman</cp:lastModifiedBy>
  <cp:revision>76</cp:revision>
  <dcterms:created xsi:type="dcterms:W3CDTF">2025-02-06T15:25:00Z</dcterms:created>
  <dcterms:modified xsi:type="dcterms:W3CDTF">2025-02-12T13:43:00Z</dcterms:modified>
</cp:coreProperties>
</file>