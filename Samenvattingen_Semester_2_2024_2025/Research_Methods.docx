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50342" w14:textId="77777777" w:rsidR="005B2C48" w:rsidRDefault="0045430A">
      <w:r>
        <w:rPr>
          <w:noProof/>
        </w:rPr>
        <w:drawing>
          <wp:anchor distT="0" distB="0" distL="114300" distR="114300" simplePos="0" relativeHeight="251658240" behindDoc="0" locked="0" layoutInCell="1" allowOverlap="1" wp14:anchorId="075C2004" wp14:editId="7444E7C2">
            <wp:simplePos x="0" y="0"/>
            <wp:positionH relativeFrom="margin">
              <wp:posOffset>337185</wp:posOffset>
            </wp:positionH>
            <wp:positionV relativeFrom="margin">
              <wp:posOffset>235585</wp:posOffset>
            </wp:positionV>
            <wp:extent cx="5467350" cy="2660015"/>
            <wp:effectExtent l="228600" t="228600" r="209550" b="216535"/>
            <wp:wrapSquare wrapText="bothSides"/>
            <wp:docPr id="34753860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38603" name="Afbeelding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6001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8AE8AC" w14:textId="77777777" w:rsidR="00577817" w:rsidRDefault="00CB3CC2">
      <w:r>
        <w:t xml:space="preserve">Inhoudsopgave: </w:t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  <w:t xml:space="preserve">    Datum:</w:t>
      </w:r>
    </w:p>
    <w:p w14:paraId="0DF5F78F" w14:textId="77777777" w:rsidR="00803D6A" w:rsidRDefault="00803D6A"/>
    <w:p w14:paraId="5CCF1FAF" w14:textId="77777777" w:rsidR="00803D6A" w:rsidRDefault="00803D6A"/>
    <w:p w14:paraId="1C825A03" w14:textId="55CA9A08" w:rsidR="00803D6A" w:rsidRDefault="00803D6A" w:rsidP="00CB3CC2">
      <w:pPr>
        <w:sectPr w:rsidR="00803D6A" w:rsidSect="00B83D92">
          <w:pgSz w:w="11906" w:h="16838"/>
          <w:pgMar w:top="1134" w:right="1134" w:bottom="1134" w:left="1134" w:header="709" w:footer="709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titlePg/>
          <w:docGrid w:linePitch="360"/>
        </w:sectPr>
      </w:pPr>
    </w:p>
    <w:p w14:paraId="4FC3E3A8" w14:textId="77777777" w:rsidR="00182E1C" w:rsidRPr="00967DB4" w:rsidRDefault="00182E1C" w:rsidP="009C7002"/>
    <w:p w14:paraId="29017136" w14:textId="77777777" w:rsidR="00182E1C" w:rsidRPr="00967DB4" w:rsidRDefault="00182E1C" w:rsidP="009C7002"/>
    <w:p w14:paraId="3760DB8A" w14:textId="77777777" w:rsidR="00182E1C" w:rsidRPr="00967DB4" w:rsidRDefault="00182E1C" w:rsidP="009C7002"/>
    <w:p w14:paraId="19D31C72" w14:textId="77777777" w:rsidR="00182E1C" w:rsidRPr="00967DB4" w:rsidRDefault="00182E1C" w:rsidP="009C7002"/>
    <w:p w14:paraId="52F6F6B0" w14:textId="77777777" w:rsidR="00182E1C" w:rsidRPr="00967DB4" w:rsidRDefault="00182E1C" w:rsidP="009C7002"/>
    <w:p w14:paraId="67629D65" w14:textId="77777777" w:rsidR="00182E1C" w:rsidRPr="00967DB4" w:rsidRDefault="00182E1C" w:rsidP="009C7002"/>
    <w:p w14:paraId="4D3D1544" w14:textId="77777777" w:rsidR="00182E1C" w:rsidRPr="00967DB4" w:rsidRDefault="00182E1C" w:rsidP="009C7002"/>
    <w:p w14:paraId="3B65A8EC" w14:textId="77777777" w:rsidR="00182E1C" w:rsidRPr="00967DB4" w:rsidRDefault="00182E1C" w:rsidP="009C7002"/>
    <w:p w14:paraId="460E29B2" w14:textId="77777777" w:rsidR="00182E1C" w:rsidRPr="00967DB4" w:rsidRDefault="00182E1C" w:rsidP="009C7002"/>
    <w:p w14:paraId="286261D7" w14:textId="77777777" w:rsidR="00182E1C" w:rsidRPr="00967DB4" w:rsidRDefault="00182E1C" w:rsidP="009C7002"/>
    <w:p w14:paraId="61503637" w14:textId="77777777" w:rsidR="00182E1C" w:rsidRPr="00967DB4" w:rsidRDefault="00182E1C" w:rsidP="009C7002"/>
    <w:p w14:paraId="5D3CD643" w14:textId="77777777" w:rsidR="00182E1C" w:rsidRPr="00967DB4" w:rsidRDefault="00182E1C" w:rsidP="009C7002"/>
    <w:p w14:paraId="01F4B2F8" w14:textId="77777777" w:rsidR="00182E1C" w:rsidRPr="00967DB4" w:rsidRDefault="00182E1C" w:rsidP="009C7002"/>
    <w:p w14:paraId="2382736A" w14:textId="77777777" w:rsidR="00182E1C" w:rsidRPr="00967DB4" w:rsidRDefault="00182E1C" w:rsidP="009C7002"/>
    <w:p w14:paraId="5E928080" w14:textId="77777777" w:rsidR="00182E1C" w:rsidRPr="00967DB4" w:rsidRDefault="00182E1C" w:rsidP="009C7002"/>
    <w:p w14:paraId="35589AEC" w14:textId="77777777" w:rsidR="00182E1C" w:rsidRPr="00967DB4" w:rsidRDefault="00182E1C" w:rsidP="009C7002"/>
    <w:p w14:paraId="233C2335" w14:textId="77777777" w:rsidR="00182E1C" w:rsidRPr="00967DB4" w:rsidRDefault="00182E1C" w:rsidP="009C7002"/>
    <w:p w14:paraId="551F6911" w14:textId="77777777" w:rsidR="00182E1C" w:rsidRPr="00967DB4" w:rsidRDefault="00182E1C" w:rsidP="009C7002"/>
    <w:p w14:paraId="310E8F96" w14:textId="77777777" w:rsidR="00182E1C" w:rsidRPr="00967DB4" w:rsidRDefault="00182E1C" w:rsidP="009C7002"/>
    <w:p w14:paraId="16A7423D" w14:textId="77777777" w:rsidR="004C623B" w:rsidRPr="00967DB4" w:rsidRDefault="004C623B" w:rsidP="009C7002"/>
    <w:p w14:paraId="29A4E259" w14:textId="77777777" w:rsidR="004C623B" w:rsidRPr="00967DB4" w:rsidRDefault="004C623B" w:rsidP="009C7002"/>
    <w:p w14:paraId="358C2F0C" w14:textId="77777777" w:rsidR="004C623B" w:rsidRPr="00967DB4" w:rsidRDefault="004C623B" w:rsidP="009C7002"/>
    <w:p w14:paraId="5DF5BA78" w14:textId="77777777" w:rsidR="004C623B" w:rsidRPr="00967DB4" w:rsidRDefault="004C623B" w:rsidP="009C7002"/>
    <w:p w14:paraId="36FF8900" w14:textId="77777777" w:rsidR="004C623B" w:rsidRPr="00967DB4" w:rsidRDefault="004C623B" w:rsidP="009C7002"/>
    <w:p w14:paraId="0437A510" w14:textId="77777777" w:rsidR="004C623B" w:rsidRPr="00967DB4" w:rsidRDefault="004C623B" w:rsidP="009C7002"/>
    <w:p w14:paraId="65C4050B" w14:textId="77777777" w:rsidR="004C623B" w:rsidRPr="00967DB4" w:rsidRDefault="004C623B" w:rsidP="009C7002"/>
    <w:p w14:paraId="2C02539C" w14:textId="77777777" w:rsidR="004C623B" w:rsidRPr="00967DB4" w:rsidRDefault="004C623B" w:rsidP="009C7002"/>
    <w:p w14:paraId="704E4EA0" w14:textId="77777777" w:rsidR="00803E6F" w:rsidRPr="00967DB4" w:rsidRDefault="00803E6F" w:rsidP="009C7002"/>
    <w:p w14:paraId="072B50DB" w14:textId="77777777" w:rsidR="00803E6F" w:rsidRPr="00967DB4" w:rsidRDefault="00803E6F" w:rsidP="009C7002"/>
    <w:p w14:paraId="23C9976F" w14:textId="77777777" w:rsidR="00A53FA1" w:rsidRPr="00967DB4" w:rsidRDefault="00A53FA1" w:rsidP="009C7002"/>
    <w:p w14:paraId="07C347CF" w14:textId="77777777" w:rsidR="00A56E21" w:rsidRPr="00967DB4" w:rsidRDefault="00A56E21" w:rsidP="009C7002"/>
    <w:p w14:paraId="69A67270" w14:textId="77777777" w:rsidR="00A56E21" w:rsidRPr="00967DB4" w:rsidRDefault="00A56E21" w:rsidP="009C7002"/>
    <w:p w14:paraId="31813344" w14:textId="77777777" w:rsidR="00A56E21" w:rsidRPr="00967DB4" w:rsidRDefault="00A56E21" w:rsidP="009C7002"/>
    <w:p w14:paraId="449885DA" w14:textId="77777777" w:rsidR="0086358B" w:rsidRPr="00967DB4" w:rsidRDefault="0086358B" w:rsidP="009C7002"/>
    <w:p w14:paraId="2A53E758" w14:textId="77777777" w:rsidR="0086358B" w:rsidRPr="00967DB4" w:rsidRDefault="0086358B" w:rsidP="009C7002"/>
    <w:p w14:paraId="6FDEEB11" w14:textId="77777777" w:rsidR="0086358B" w:rsidRPr="00967DB4" w:rsidRDefault="0086358B" w:rsidP="009C7002"/>
    <w:p w14:paraId="55ECCBAF" w14:textId="77777777" w:rsidR="0086358B" w:rsidRPr="00967DB4" w:rsidRDefault="0086358B" w:rsidP="009C7002"/>
    <w:p w14:paraId="784ED09D" w14:textId="77777777" w:rsidR="0086358B" w:rsidRPr="00967DB4" w:rsidRDefault="0086358B" w:rsidP="009C7002"/>
    <w:p w14:paraId="02A6014A" w14:textId="77777777" w:rsidR="0086358B" w:rsidRPr="00967DB4" w:rsidRDefault="0086358B" w:rsidP="009C7002"/>
    <w:p w14:paraId="358C16E0" w14:textId="77777777" w:rsidR="0086358B" w:rsidRPr="00967DB4" w:rsidRDefault="0086358B" w:rsidP="009C7002"/>
    <w:p w14:paraId="5A56628C" w14:textId="77777777" w:rsidR="0086358B" w:rsidRPr="00967DB4" w:rsidRDefault="0086358B" w:rsidP="009C7002"/>
    <w:p w14:paraId="3F0F772A" w14:textId="77777777" w:rsidR="0086358B" w:rsidRPr="00967DB4" w:rsidRDefault="0086358B" w:rsidP="009C7002"/>
    <w:p w14:paraId="4F5B6C16" w14:textId="77777777" w:rsidR="0086358B" w:rsidRPr="00967DB4" w:rsidRDefault="0086358B" w:rsidP="009C7002"/>
    <w:p w14:paraId="014E5C11" w14:textId="77777777" w:rsidR="0086358B" w:rsidRPr="00967DB4" w:rsidRDefault="0086358B" w:rsidP="009C7002"/>
    <w:p w14:paraId="362EA402" w14:textId="77777777" w:rsidR="0086358B" w:rsidRPr="00967DB4" w:rsidRDefault="0086358B" w:rsidP="009C7002"/>
    <w:p w14:paraId="3656C488" w14:textId="77777777" w:rsidR="0086358B" w:rsidRPr="00967DB4" w:rsidRDefault="0086358B" w:rsidP="009C7002"/>
    <w:p w14:paraId="39BE789D" w14:textId="77777777" w:rsidR="0086358B" w:rsidRPr="00967DB4" w:rsidRDefault="0086358B" w:rsidP="009C7002"/>
    <w:p w14:paraId="5B25E564" w14:textId="77777777" w:rsidR="0086358B" w:rsidRPr="00967DB4" w:rsidRDefault="0086358B" w:rsidP="009C7002"/>
    <w:p w14:paraId="57DE1CAC" w14:textId="77777777" w:rsidR="0086358B" w:rsidRPr="00967DB4" w:rsidRDefault="0086358B" w:rsidP="009C7002"/>
    <w:p w14:paraId="7EFEC92C" w14:textId="77777777" w:rsidR="0086358B" w:rsidRPr="00967DB4" w:rsidRDefault="0086358B" w:rsidP="009C7002"/>
    <w:p w14:paraId="0F78A342" w14:textId="77777777" w:rsidR="0086358B" w:rsidRPr="00967DB4" w:rsidRDefault="0086358B" w:rsidP="009C7002"/>
    <w:p w14:paraId="221BE1A3" w14:textId="77777777" w:rsidR="0086358B" w:rsidRPr="00967DB4" w:rsidRDefault="0086358B" w:rsidP="009C7002"/>
    <w:p w14:paraId="22ABE8B5" w14:textId="77777777" w:rsidR="0086358B" w:rsidRPr="00967DB4" w:rsidRDefault="0086358B" w:rsidP="009C7002"/>
    <w:p w14:paraId="380B2DF6" w14:textId="77777777" w:rsidR="0086358B" w:rsidRPr="00967DB4" w:rsidRDefault="0086358B" w:rsidP="009C7002"/>
    <w:p w14:paraId="1FEF17C7" w14:textId="77777777" w:rsidR="0086358B" w:rsidRPr="00967DB4" w:rsidRDefault="0086358B" w:rsidP="009C7002"/>
    <w:p w14:paraId="326FE5DD" w14:textId="77777777" w:rsidR="0086358B" w:rsidRPr="00967DB4" w:rsidRDefault="0086358B" w:rsidP="009C7002"/>
    <w:p w14:paraId="09D22E73" w14:textId="77777777" w:rsidR="0086358B" w:rsidRPr="00967DB4" w:rsidRDefault="0086358B" w:rsidP="009C7002"/>
    <w:p w14:paraId="5F4C991D" w14:textId="77777777" w:rsidR="0086358B" w:rsidRPr="00967DB4" w:rsidRDefault="0086358B" w:rsidP="009C7002"/>
    <w:p w14:paraId="189AD53D" w14:textId="77777777" w:rsidR="0086358B" w:rsidRPr="00967DB4" w:rsidRDefault="0086358B" w:rsidP="009C7002"/>
    <w:p w14:paraId="06F347A0" w14:textId="77777777" w:rsidR="0086358B" w:rsidRPr="00967DB4" w:rsidRDefault="0086358B" w:rsidP="009C7002"/>
    <w:p w14:paraId="3E0F7D06" w14:textId="77777777" w:rsidR="0086358B" w:rsidRPr="00967DB4" w:rsidRDefault="0086358B" w:rsidP="009C7002"/>
    <w:p w14:paraId="733C15FC" w14:textId="77777777" w:rsidR="0086358B" w:rsidRPr="00967DB4" w:rsidRDefault="0086358B" w:rsidP="009C7002"/>
    <w:p w14:paraId="63245756" w14:textId="77777777" w:rsidR="0086358B" w:rsidRPr="00967DB4" w:rsidRDefault="0086358B" w:rsidP="009C7002"/>
    <w:p w14:paraId="04376293" w14:textId="77777777" w:rsidR="0086358B" w:rsidRPr="00967DB4" w:rsidRDefault="0086358B" w:rsidP="009C7002"/>
    <w:p w14:paraId="5BCD5D32" w14:textId="77777777" w:rsidR="0086358B" w:rsidRPr="00967DB4" w:rsidRDefault="0086358B" w:rsidP="009C7002"/>
    <w:p w14:paraId="707D1F0D" w14:textId="77777777" w:rsidR="0086358B" w:rsidRPr="00967DB4" w:rsidRDefault="0086358B" w:rsidP="009C7002"/>
    <w:p w14:paraId="0B1D3867" w14:textId="77777777" w:rsidR="0086358B" w:rsidRPr="00967DB4" w:rsidRDefault="0086358B" w:rsidP="009C7002"/>
    <w:p w14:paraId="7B097280" w14:textId="77777777" w:rsidR="0086358B" w:rsidRPr="00967DB4" w:rsidRDefault="0086358B" w:rsidP="009C7002"/>
    <w:p w14:paraId="347A8359" w14:textId="77777777" w:rsidR="0086358B" w:rsidRPr="00967DB4" w:rsidRDefault="0086358B" w:rsidP="009C7002"/>
    <w:p w14:paraId="5B0DC812" w14:textId="77777777" w:rsidR="0086358B" w:rsidRPr="00967DB4" w:rsidRDefault="0086358B" w:rsidP="009C7002"/>
    <w:p w14:paraId="3AC1331B" w14:textId="77777777" w:rsidR="0086358B" w:rsidRPr="00967DB4" w:rsidRDefault="0086358B" w:rsidP="009C7002"/>
    <w:p w14:paraId="20D2611C" w14:textId="77777777" w:rsidR="0086358B" w:rsidRPr="00967DB4" w:rsidRDefault="0086358B" w:rsidP="009C7002"/>
    <w:p w14:paraId="41E441E5" w14:textId="77777777" w:rsidR="0086358B" w:rsidRPr="00967DB4" w:rsidRDefault="0086358B" w:rsidP="009C7002"/>
    <w:p w14:paraId="6CC0B60C" w14:textId="77777777" w:rsidR="0086358B" w:rsidRPr="00967DB4" w:rsidRDefault="0086358B" w:rsidP="009C7002"/>
    <w:p w14:paraId="3814CB9E" w14:textId="77777777" w:rsidR="0086358B" w:rsidRPr="00967DB4" w:rsidRDefault="0086358B" w:rsidP="009C7002"/>
    <w:p w14:paraId="10D43D8D" w14:textId="77777777" w:rsidR="0086358B" w:rsidRPr="00967DB4" w:rsidRDefault="0086358B" w:rsidP="009C7002"/>
    <w:p w14:paraId="3949F2D6" w14:textId="77777777" w:rsidR="0086358B" w:rsidRPr="00967DB4" w:rsidRDefault="0086358B" w:rsidP="009C7002"/>
    <w:p w14:paraId="64F5C073" w14:textId="77777777" w:rsidR="0086358B" w:rsidRPr="00967DB4" w:rsidRDefault="0086358B" w:rsidP="009C7002"/>
    <w:p w14:paraId="42E4EB45" w14:textId="77777777" w:rsidR="0086358B" w:rsidRPr="00967DB4" w:rsidRDefault="0086358B" w:rsidP="009C7002"/>
    <w:p w14:paraId="63229AB1" w14:textId="77777777" w:rsidR="0086358B" w:rsidRPr="00967DB4" w:rsidRDefault="0086358B" w:rsidP="009C7002"/>
    <w:p w14:paraId="41957655" w14:textId="77777777" w:rsidR="0086358B" w:rsidRDefault="0086358B" w:rsidP="009C7002"/>
    <w:p w14:paraId="1DE9624A" w14:textId="77777777" w:rsidR="008B5EC8" w:rsidRDefault="008B5EC8" w:rsidP="009C7002"/>
    <w:p w14:paraId="1D6C6855" w14:textId="77777777" w:rsidR="008B5EC8" w:rsidRDefault="008B5EC8" w:rsidP="009C7002"/>
    <w:p w14:paraId="62EB483D" w14:textId="77777777" w:rsidR="008B5EC8" w:rsidRDefault="008B5EC8" w:rsidP="009C7002"/>
    <w:p w14:paraId="773F314F" w14:textId="77777777" w:rsidR="008B5EC8" w:rsidRDefault="008B5EC8" w:rsidP="009C7002"/>
    <w:p w14:paraId="4E53AC25" w14:textId="77777777" w:rsidR="008B5EC8" w:rsidRDefault="008B5EC8" w:rsidP="009C7002"/>
    <w:p w14:paraId="7AFFD870" w14:textId="77777777" w:rsidR="008B5EC8" w:rsidRDefault="008B5EC8" w:rsidP="009C7002"/>
    <w:p w14:paraId="441F2817" w14:textId="77777777" w:rsidR="008B5EC8" w:rsidRDefault="008B5EC8" w:rsidP="009C7002"/>
    <w:p w14:paraId="7A51C74E" w14:textId="77777777" w:rsidR="008B5EC8" w:rsidRDefault="008B5EC8" w:rsidP="009C7002"/>
    <w:p w14:paraId="2E57EA15" w14:textId="77777777" w:rsidR="008B5EC8" w:rsidRDefault="008B5EC8" w:rsidP="009C7002"/>
    <w:p w14:paraId="7DBBED16" w14:textId="77777777" w:rsidR="008B5EC8" w:rsidRDefault="008B5EC8" w:rsidP="009C7002"/>
    <w:p w14:paraId="2D834D72" w14:textId="77777777" w:rsidR="008B5EC8" w:rsidRDefault="008B5EC8" w:rsidP="009C7002"/>
    <w:p w14:paraId="213EC9FC" w14:textId="77777777" w:rsidR="008B5EC8" w:rsidRDefault="008B5EC8" w:rsidP="009C7002"/>
    <w:p w14:paraId="00D78B89" w14:textId="77777777" w:rsidR="008B5EC8" w:rsidRDefault="008B5EC8" w:rsidP="009C7002"/>
    <w:p w14:paraId="6810C914" w14:textId="77777777" w:rsidR="008B5EC8" w:rsidRDefault="008B5EC8" w:rsidP="009C7002"/>
    <w:p w14:paraId="66FEFAF3" w14:textId="77777777" w:rsidR="008B5EC8" w:rsidRDefault="008B5EC8" w:rsidP="009C7002"/>
    <w:p w14:paraId="5EEE3D27" w14:textId="77777777" w:rsidR="008B5EC8" w:rsidRDefault="008B5EC8" w:rsidP="009C7002"/>
    <w:p w14:paraId="06ABC974" w14:textId="77777777" w:rsidR="00D30083" w:rsidRPr="00967DB4" w:rsidRDefault="00D30083" w:rsidP="009C7002"/>
    <w:sectPr w:rsidR="00D30083" w:rsidRPr="00967DB4" w:rsidSect="00B83D92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84B6E" w14:textId="77777777" w:rsidR="00B83D92" w:rsidRDefault="00B83D92" w:rsidP="00CB3CC2">
      <w:r>
        <w:separator/>
      </w:r>
    </w:p>
  </w:endnote>
  <w:endnote w:type="continuationSeparator" w:id="0">
    <w:p w14:paraId="2FFC0EDE" w14:textId="77777777" w:rsidR="00B83D92" w:rsidRDefault="00B83D92" w:rsidP="00CB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6E0F0" w14:textId="41A4FF18" w:rsidR="004C623B" w:rsidRDefault="004C623B">
    <w:pPr>
      <w:pStyle w:val="Voettekst"/>
    </w:pPr>
    <w:r>
      <w:t>Robbe Magerman</w:t>
    </w:r>
    <w:r>
      <w:ptab w:relativeTo="margin" w:alignment="center" w:leader="none"/>
    </w:r>
    <w:r w:rsidR="005B2C48">
      <w:t>Toegepaste informatica</w:t>
    </w:r>
    <w:r w:rsidR="00803D6A">
      <w:t xml:space="preserve"> - Klas 1.04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91A02" w14:textId="77777777" w:rsidR="00B83D92" w:rsidRDefault="00B83D92" w:rsidP="00CB3CC2">
      <w:r>
        <w:separator/>
      </w:r>
    </w:p>
  </w:footnote>
  <w:footnote w:type="continuationSeparator" w:id="0">
    <w:p w14:paraId="6CEFD1DA" w14:textId="77777777" w:rsidR="00B83D92" w:rsidRDefault="00B83D92" w:rsidP="00CB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5F11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8C14D4"/>
    <w:multiLevelType w:val="hybridMultilevel"/>
    <w:tmpl w:val="7A8E36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10DE0"/>
    <w:multiLevelType w:val="hybridMultilevel"/>
    <w:tmpl w:val="0FCA23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C3DA1"/>
    <w:multiLevelType w:val="hybridMultilevel"/>
    <w:tmpl w:val="FFA283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B13BF"/>
    <w:multiLevelType w:val="hybridMultilevel"/>
    <w:tmpl w:val="5CE2B8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C32B5"/>
    <w:multiLevelType w:val="hybridMultilevel"/>
    <w:tmpl w:val="F90490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518F7"/>
    <w:multiLevelType w:val="hybridMultilevel"/>
    <w:tmpl w:val="DE1EC3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64869"/>
    <w:multiLevelType w:val="hybridMultilevel"/>
    <w:tmpl w:val="59B015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336CA"/>
    <w:multiLevelType w:val="hybridMultilevel"/>
    <w:tmpl w:val="CCD0C362"/>
    <w:lvl w:ilvl="0" w:tplc="F1A27F5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B4C67"/>
    <w:multiLevelType w:val="hybridMultilevel"/>
    <w:tmpl w:val="8F0E76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F4041"/>
    <w:multiLevelType w:val="hybridMultilevel"/>
    <w:tmpl w:val="96362B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D364A"/>
    <w:multiLevelType w:val="hybridMultilevel"/>
    <w:tmpl w:val="F912D2CE"/>
    <w:lvl w:ilvl="0" w:tplc="E9FC1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29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27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2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8E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44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9E6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F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46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AA23AD"/>
    <w:multiLevelType w:val="hybridMultilevel"/>
    <w:tmpl w:val="996C5D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43044"/>
    <w:multiLevelType w:val="hybridMultilevel"/>
    <w:tmpl w:val="B0AC32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34E4D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82707699">
    <w:abstractNumId w:val="14"/>
  </w:num>
  <w:num w:numId="2" w16cid:durableId="1427070340">
    <w:abstractNumId w:val="0"/>
  </w:num>
  <w:num w:numId="3" w16cid:durableId="623736477">
    <w:abstractNumId w:val="11"/>
  </w:num>
  <w:num w:numId="4" w16cid:durableId="1551720532">
    <w:abstractNumId w:val="2"/>
  </w:num>
  <w:num w:numId="5" w16cid:durableId="232862333">
    <w:abstractNumId w:val="10"/>
  </w:num>
  <w:num w:numId="6" w16cid:durableId="730154176">
    <w:abstractNumId w:val="4"/>
  </w:num>
  <w:num w:numId="7" w16cid:durableId="787428412">
    <w:abstractNumId w:val="6"/>
  </w:num>
  <w:num w:numId="8" w16cid:durableId="533662778">
    <w:abstractNumId w:val="7"/>
  </w:num>
  <w:num w:numId="9" w16cid:durableId="1874875834">
    <w:abstractNumId w:val="8"/>
  </w:num>
  <w:num w:numId="10" w16cid:durableId="1343362779">
    <w:abstractNumId w:val="13"/>
  </w:num>
  <w:num w:numId="11" w16cid:durableId="839855557">
    <w:abstractNumId w:val="5"/>
  </w:num>
  <w:num w:numId="12" w16cid:durableId="1201165770">
    <w:abstractNumId w:val="12"/>
  </w:num>
  <w:num w:numId="13" w16cid:durableId="844856358">
    <w:abstractNumId w:val="3"/>
  </w:num>
  <w:num w:numId="14" w16cid:durableId="1803499529">
    <w:abstractNumId w:val="9"/>
  </w:num>
  <w:num w:numId="15" w16cid:durableId="1256477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D6A"/>
    <w:rsid w:val="00001A7A"/>
    <w:rsid w:val="00012D45"/>
    <w:rsid w:val="00030BF1"/>
    <w:rsid w:val="000339E2"/>
    <w:rsid w:val="00054531"/>
    <w:rsid w:val="00071E70"/>
    <w:rsid w:val="000B15AB"/>
    <w:rsid w:val="000D5276"/>
    <w:rsid w:val="000E7BA9"/>
    <w:rsid w:val="00100A15"/>
    <w:rsid w:val="00172D42"/>
    <w:rsid w:val="00182E1C"/>
    <w:rsid w:val="00193857"/>
    <w:rsid w:val="001B7D59"/>
    <w:rsid w:val="001E501D"/>
    <w:rsid w:val="001F4EED"/>
    <w:rsid w:val="00201CD6"/>
    <w:rsid w:val="00240398"/>
    <w:rsid w:val="00243BCC"/>
    <w:rsid w:val="0025105E"/>
    <w:rsid w:val="00261AC8"/>
    <w:rsid w:val="002A157E"/>
    <w:rsid w:val="002F4857"/>
    <w:rsid w:val="003416C9"/>
    <w:rsid w:val="00346271"/>
    <w:rsid w:val="00351E05"/>
    <w:rsid w:val="003671C5"/>
    <w:rsid w:val="003825B4"/>
    <w:rsid w:val="003B380B"/>
    <w:rsid w:val="003C4165"/>
    <w:rsid w:val="003D69B9"/>
    <w:rsid w:val="003E0013"/>
    <w:rsid w:val="00413201"/>
    <w:rsid w:val="004236BC"/>
    <w:rsid w:val="0045430A"/>
    <w:rsid w:val="0045465F"/>
    <w:rsid w:val="00462F6C"/>
    <w:rsid w:val="00473FEE"/>
    <w:rsid w:val="004765D0"/>
    <w:rsid w:val="004A7DE9"/>
    <w:rsid w:val="004B13A8"/>
    <w:rsid w:val="004B5CCE"/>
    <w:rsid w:val="004C623B"/>
    <w:rsid w:val="004E0ACB"/>
    <w:rsid w:val="004E5DBE"/>
    <w:rsid w:val="00513C70"/>
    <w:rsid w:val="005542BD"/>
    <w:rsid w:val="00577817"/>
    <w:rsid w:val="005B2888"/>
    <w:rsid w:val="005B2C48"/>
    <w:rsid w:val="005F7298"/>
    <w:rsid w:val="0061202D"/>
    <w:rsid w:val="00640A77"/>
    <w:rsid w:val="00642E1C"/>
    <w:rsid w:val="00654BC7"/>
    <w:rsid w:val="00663DC4"/>
    <w:rsid w:val="00677AA0"/>
    <w:rsid w:val="006A4EB8"/>
    <w:rsid w:val="006A5AF7"/>
    <w:rsid w:val="006B4064"/>
    <w:rsid w:val="006F1A24"/>
    <w:rsid w:val="00714964"/>
    <w:rsid w:val="0073255F"/>
    <w:rsid w:val="0078242E"/>
    <w:rsid w:val="00786CFE"/>
    <w:rsid w:val="007A6FB4"/>
    <w:rsid w:val="007D1224"/>
    <w:rsid w:val="007E67E0"/>
    <w:rsid w:val="0080078C"/>
    <w:rsid w:val="00803D6A"/>
    <w:rsid w:val="00803E6F"/>
    <w:rsid w:val="0081417F"/>
    <w:rsid w:val="008222D6"/>
    <w:rsid w:val="00847CEF"/>
    <w:rsid w:val="00847D08"/>
    <w:rsid w:val="0086358B"/>
    <w:rsid w:val="008950CF"/>
    <w:rsid w:val="008B3E47"/>
    <w:rsid w:val="008B5EC8"/>
    <w:rsid w:val="008C7EBA"/>
    <w:rsid w:val="008F2DFA"/>
    <w:rsid w:val="008F7FCA"/>
    <w:rsid w:val="00915EA3"/>
    <w:rsid w:val="00920C8E"/>
    <w:rsid w:val="009257BA"/>
    <w:rsid w:val="00931628"/>
    <w:rsid w:val="009355F3"/>
    <w:rsid w:val="009440E1"/>
    <w:rsid w:val="0096495E"/>
    <w:rsid w:val="00967DB4"/>
    <w:rsid w:val="009833CD"/>
    <w:rsid w:val="009C65FF"/>
    <w:rsid w:val="009C7002"/>
    <w:rsid w:val="009D4402"/>
    <w:rsid w:val="009D529F"/>
    <w:rsid w:val="009E41EE"/>
    <w:rsid w:val="009E57AC"/>
    <w:rsid w:val="009F1891"/>
    <w:rsid w:val="00A01C47"/>
    <w:rsid w:val="00A01FBE"/>
    <w:rsid w:val="00A50434"/>
    <w:rsid w:val="00A53FA1"/>
    <w:rsid w:val="00A5575E"/>
    <w:rsid w:val="00A56E21"/>
    <w:rsid w:val="00AB1DEB"/>
    <w:rsid w:val="00AB4C04"/>
    <w:rsid w:val="00AD3A47"/>
    <w:rsid w:val="00AE2E95"/>
    <w:rsid w:val="00B00625"/>
    <w:rsid w:val="00B355C6"/>
    <w:rsid w:val="00B376FA"/>
    <w:rsid w:val="00B77703"/>
    <w:rsid w:val="00B83D92"/>
    <w:rsid w:val="00BA176F"/>
    <w:rsid w:val="00BB7E42"/>
    <w:rsid w:val="00BD77BC"/>
    <w:rsid w:val="00BF2EAC"/>
    <w:rsid w:val="00BF43C9"/>
    <w:rsid w:val="00C633D3"/>
    <w:rsid w:val="00C90EC2"/>
    <w:rsid w:val="00CA28F8"/>
    <w:rsid w:val="00CA7934"/>
    <w:rsid w:val="00CB3CC2"/>
    <w:rsid w:val="00CD305F"/>
    <w:rsid w:val="00D016EF"/>
    <w:rsid w:val="00D05A70"/>
    <w:rsid w:val="00D1132E"/>
    <w:rsid w:val="00D30083"/>
    <w:rsid w:val="00D44379"/>
    <w:rsid w:val="00D536AC"/>
    <w:rsid w:val="00D640FC"/>
    <w:rsid w:val="00D71B8B"/>
    <w:rsid w:val="00DA0E0D"/>
    <w:rsid w:val="00DB367A"/>
    <w:rsid w:val="00DC096E"/>
    <w:rsid w:val="00DD4739"/>
    <w:rsid w:val="00DD76E0"/>
    <w:rsid w:val="00E041A2"/>
    <w:rsid w:val="00E060DB"/>
    <w:rsid w:val="00E17959"/>
    <w:rsid w:val="00E545F6"/>
    <w:rsid w:val="00E935C8"/>
    <w:rsid w:val="00EC44C3"/>
    <w:rsid w:val="00ED66A8"/>
    <w:rsid w:val="00ED767E"/>
    <w:rsid w:val="00F17B08"/>
    <w:rsid w:val="00F20B72"/>
    <w:rsid w:val="00F62EC6"/>
    <w:rsid w:val="00F80464"/>
    <w:rsid w:val="00F9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6D9"/>
  <w15:docId w15:val="{ECFE6E64-3714-43E3-BEF1-D303BF36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3D6A"/>
    <w:pPr>
      <w:spacing w:after="0" w:line="240" w:lineRule="auto"/>
      <w:jc w:val="both"/>
    </w:pPr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D536AC"/>
    <w:pPr>
      <w:keepNext/>
      <w:keepLines/>
      <w:pageBreakBefore/>
      <w:numPr>
        <w:numId w:val="2"/>
      </w:numPr>
      <w:spacing w:before="240"/>
      <w:ind w:left="431" w:hanging="431"/>
      <w:outlineLvl w:val="0"/>
    </w:pPr>
    <w:rPr>
      <w:rFonts w:eastAsiaTheme="majorEastAsia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6CFE"/>
    <w:pPr>
      <w:keepNext/>
      <w:keepLines/>
      <w:numPr>
        <w:ilvl w:val="1"/>
        <w:numId w:val="2"/>
      </w:numPr>
      <w:spacing w:before="240"/>
      <w:ind w:left="578" w:hanging="578"/>
      <w:outlineLvl w:val="1"/>
    </w:pPr>
    <w:rPr>
      <w:rFonts w:eastAsiaTheme="majorEastAsia" w:cstheme="majorBidi"/>
      <w:color w:val="00206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B3CC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3CC2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3CC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3CC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3CC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3CC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3CC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45465F"/>
    <w:pPr>
      <w:numPr>
        <w:ilvl w:val="1"/>
      </w:numPr>
      <w:spacing w:after="240"/>
    </w:pPr>
    <w:rPr>
      <w:rFonts w:ascii="Broadway" w:eastAsiaTheme="minorEastAsia" w:hAnsi="Broadway"/>
      <w:spacing w:val="15"/>
      <w:sz w:val="4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465F"/>
    <w:rPr>
      <w:rFonts w:ascii="Broadway" w:eastAsiaTheme="minorEastAsia" w:hAnsi="Broadway"/>
      <w:spacing w:val="15"/>
      <w:sz w:val="40"/>
    </w:rPr>
  </w:style>
  <w:style w:type="paragraph" w:styleId="Geenafstand">
    <w:name w:val="No Spacing"/>
    <w:aliases w:val="Vragen"/>
    <w:uiPriority w:val="1"/>
    <w:qFormat/>
    <w:rsid w:val="00803D6A"/>
    <w:pPr>
      <w:spacing w:after="0" w:line="240" w:lineRule="auto"/>
    </w:pPr>
    <w:rPr>
      <w:b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D536AC"/>
    <w:rPr>
      <w:rFonts w:ascii="Verdana" w:eastAsiaTheme="majorEastAsia" w:hAnsi="Verdana" w:cstheme="majorBidi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86CFE"/>
    <w:rPr>
      <w:rFonts w:ascii="Verdana" w:eastAsiaTheme="majorEastAsia" w:hAnsi="Verdana" w:cstheme="majorBidi"/>
      <w:color w:val="002060"/>
      <w:sz w:val="28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B3CC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B3CC2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786CFE"/>
    <w:pPr>
      <w:tabs>
        <w:tab w:val="center" w:pos="4536"/>
        <w:tab w:val="right" w:pos="9072"/>
      </w:tabs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786CFE"/>
    <w:rPr>
      <w:rFonts w:ascii="Verdana" w:hAnsi="Verdana"/>
      <w:sz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B3CC2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CB3C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  <w:rPr>
      <w:b/>
    </w:rPr>
  </w:style>
  <w:style w:type="paragraph" w:styleId="Inhopg2">
    <w:name w:val="toc 2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</w:style>
  <w:style w:type="paragraph" w:styleId="Inhopg3">
    <w:name w:val="toc 3"/>
    <w:basedOn w:val="Standaard"/>
    <w:next w:val="Standaard"/>
    <w:autoRedefine/>
    <w:uiPriority w:val="39"/>
    <w:unhideWhenUsed/>
    <w:rsid w:val="00D30083"/>
    <w:rPr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3C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3C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3C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3C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3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3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unhideWhenUsed/>
    <w:rsid w:val="00CB3CC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B4C04"/>
    <w:pPr>
      <w:spacing w:after="12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4C04"/>
    <w:rPr>
      <w:rFonts w:eastAsiaTheme="majorEastAsia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42E1C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C7EB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C7E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6267-1994-4097-8BC4-F1E85003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Samenvattingssjabloon.dotx</Template>
  <TotalTime>0</TotalTime>
  <Pages>3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Robbe Magerman</cp:lastModifiedBy>
  <cp:revision>2</cp:revision>
  <dcterms:created xsi:type="dcterms:W3CDTF">2025-02-12T09:35:00Z</dcterms:created>
  <dcterms:modified xsi:type="dcterms:W3CDTF">2025-02-12T09:35:00Z</dcterms:modified>
</cp:coreProperties>
</file>