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31FFA33D" w:rsidR="005B2C48" w:rsidRDefault="008C2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469961A" wp14:editId="372616BB">
            <wp:simplePos x="0" y="0"/>
            <wp:positionH relativeFrom="margin">
              <wp:posOffset>232410</wp:posOffset>
            </wp:positionH>
            <wp:positionV relativeFrom="margin">
              <wp:posOffset>224790</wp:posOffset>
            </wp:positionV>
            <wp:extent cx="5676900" cy="3381375"/>
            <wp:effectExtent l="228600" t="228600" r="209550" b="21907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8814" w14:textId="1D89293C" w:rsidR="00577817" w:rsidRPr="0022624A" w:rsidRDefault="00CB3CC2">
      <w:pPr>
        <w:rPr>
          <w:lang w:val="en-GB"/>
        </w:rPr>
      </w:pPr>
      <w:proofErr w:type="spellStart"/>
      <w:r w:rsidRPr="0022624A">
        <w:rPr>
          <w:lang w:val="en-GB"/>
        </w:rPr>
        <w:t>Inhoudsopgave</w:t>
      </w:r>
      <w:proofErr w:type="spellEnd"/>
      <w:r w:rsidRPr="0022624A">
        <w:rPr>
          <w:lang w:val="en-GB"/>
        </w:rPr>
        <w:t xml:space="preserve">: </w:t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</w:r>
      <w:r w:rsidR="00D71B8B" w:rsidRPr="0022624A">
        <w:rPr>
          <w:lang w:val="en-GB"/>
        </w:rPr>
        <w:tab/>
        <w:t xml:space="preserve">    Datum:</w:t>
      </w:r>
    </w:p>
    <w:p w14:paraId="028BE8F6" w14:textId="1509C96A" w:rsidR="00BF0297" w:rsidRDefault="00BF0297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61152115" w:history="1">
        <w:r w:rsidRPr="00770AA6">
          <w:rPr>
            <w:rStyle w:val="Hyperlink"/>
            <w:noProof/>
            <w:lang w:val="en-GB"/>
          </w:rPr>
          <w:t>1</w:t>
        </w:r>
        <w:r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Pr="00770AA6">
          <w:rPr>
            <w:rStyle w:val="Hyperlink"/>
            <w:noProof/>
            <w:lang w:val="en-GB"/>
          </w:rPr>
          <w:t>Unit 1: IT job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74CB6E" w14:textId="06B54657" w:rsidR="00BF0297" w:rsidRDefault="008C29B3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152116" w:history="1">
        <w:r w:rsidR="00BF0297" w:rsidRPr="00770AA6">
          <w:rPr>
            <w:rStyle w:val="Hyperlink"/>
            <w:noProof/>
            <w:lang w:val="en-GB"/>
          </w:rPr>
          <w:t>1.1</w:t>
        </w:r>
        <w:r w:rsidR="00BF0297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BF0297" w:rsidRPr="00770AA6">
          <w:rPr>
            <w:rStyle w:val="Hyperlink"/>
            <w:noProof/>
          </w:rPr>
          <w:t>Bit by bit</w:t>
        </w:r>
        <w:r w:rsidR="00BF0297">
          <w:rPr>
            <w:noProof/>
            <w:webHidden/>
          </w:rPr>
          <w:tab/>
        </w:r>
        <w:r w:rsidR="00BF0297">
          <w:rPr>
            <w:noProof/>
            <w:webHidden/>
          </w:rPr>
          <w:fldChar w:fldCharType="begin"/>
        </w:r>
        <w:r w:rsidR="00BF0297">
          <w:rPr>
            <w:noProof/>
            <w:webHidden/>
          </w:rPr>
          <w:instrText xml:space="preserve"> PAGEREF _Toc161152116 \h </w:instrText>
        </w:r>
        <w:r w:rsidR="00BF0297">
          <w:rPr>
            <w:noProof/>
            <w:webHidden/>
          </w:rPr>
        </w:r>
        <w:r w:rsidR="00BF0297">
          <w:rPr>
            <w:noProof/>
            <w:webHidden/>
          </w:rPr>
          <w:fldChar w:fldCharType="separate"/>
        </w:r>
        <w:r w:rsidR="00BF0297">
          <w:rPr>
            <w:noProof/>
            <w:webHidden/>
          </w:rPr>
          <w:t>2</w:t>
        </w:r>
        <w:r w:rsidR="00BF0297">
          <w:rPr>
            <w:noProof/>
            <w:webHidden/>
          </w:rPr>
          <w:fldChar w:fldCharType="end"/>
        </w:r>
      </w:hyperlink>
    </w:p>
    <w:p w14:paraId="37AD1F4B" w14:textId="5DD79255" w:rsidR="00BF0297" w:rsidRDefault="008C29B3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152117" w:history="1">
        <w:r w:rsidR="00BF0297" w:rsidRPr="00770AA6">
          <w:rPr>
            <w:rStyle w:val="Hyperlink"/>
            <w:noProof/>
          </w:rPr>
          <w:t>1.2</w:t>
        </w:r>
        <w:r w:rsidR="00BF0297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BF0297" w:rsidRPr="00770AA6">
          <w:rPr>
            <w:rStyle w:val="Hyperlink"/>
            <w:noProof/>
          </w:rPr>
          <w:t>At a crossroads</w:t>
        </w:r>
        <w:r w:rsidR="00BF0297">
          <w:rPr>
            <w:noProof/>
            <w:webHidden/>
          </w:rPr>
          <w:tab/>
        </w:r>
        <w:r w:rsidR="00BF0297">
          <w:rPr>
            <w:noProof/>
            <w:webHidden/>
          </w:rPr>
          <w:fldChar w:fldCharType="begin"/>
        </w:r>
        <w:r w:rsidR="00BF0297">
          <w:rPr>
            <w:noProof/>
            <w:webHidden/>
          </w:rPr>
          <w:instrText xml:space="preserve"> PAGEREF _Toc161152117 \h </w:instrText>
        </w:r>
        <w:r w:rsidR="00BF0297">
          <w:rPr>
            <w:noProof/>
            <w:webHidden/>
          </w:rPr>
        </w:r>
        <w:r w:rsidR="00BF0297">
          <w:rPr>
            <w:noProof/>
            <w:webHidden/>
          </w:rPr>
          <w:fldChar w:fldCharType="separate"/>
        </w:r>
        <w:r w:rsidR="00BF0297">
          <w:rPr>
            <w:noProof/>
            <w:webHidden/>
          </w:rPr>
          <w:t>2</w:t>
        </w:r>
        <w:r w:rsidR="00BF0297">
          <w:rPr>
            <w:noProof/>
            <w:webHidden/>
          </w:rPr>
          <w:fldChar w:fldCharType="end"/>
        </w:r>
      </w:hyperlink>
    </w:p>
    <w:p w14:paraId="7C24558F" w14:textId="0796530C" w:rsidR="00803D6A" w:rsidRPr="0022624A" w:rsidRDefault="00BF0297">
      <w:pPr>
        <w:rPr>
          <w:lang w:val="en-GB"/>
        </w:rPr>
      </w:pPr>
      <w:r>
        <w:rPr>
          <w:lang w:val="en-GB"/>
        </w:rPr>
        <w:fldChar w:fldCharType="end"/>
      </w:r>
    </w:p>
    <w:p w14:paraId="18F3372D" w14:textId="77777777" w:rsidR="00803D6A" w:rsidRPr="0022624A" w:rsidRDefault="00803D6A">
      <w:pPr>
        <w:rPr>
          <w:lang w:val="en-GB"/>
        </w:rPr>
      </w:pPr>
    </w:p>
    <w:p w14:paraId="4598864D" w14:textId="77777777" w:rsidR="00803D6A" w:rsidRPr="0022624A" w:rsidRDefault="00803D6A" w:rsidP="00CB3CC2">
      <w:pPr>
        <w:rPr>
          <w:lang w:val="en-GB"/>
        </w:rPr>
        <w:sectPr w:rsidR="00803D6A" w:rsidRPr="0022624A" w:rsidSect="00CA608A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34490AF2" w:rsidR="00182E1C" w:rsidRPr="0022624A" w:rsidRDefault="0022624A" w:rsidP="0022624A">
      <w:pPr>
        <w:pStyle w:val="Kop1"/>
        <w:rPr>
          <w:lang w:val="en-GB"/>
        </w:rPr>
      </w:pPr>
      <w:bookmarkStart w:id="0" w:name="_Toc161152115"/>
      <w:r w:rsidRPr="0022624A">
        <w:rPr>
          <w:lang w:val="en-GB"/>
        </w:rPr>
        <w:lastRenderedPageBreak/>
        <w:t>Unit 1: IT job profiles</w:t>
      </w:r>
      <w:bookmarkEnd w:id="0"/>
    </w:p>
    <w:p w14:paraId="48CB685E" w14:textId="69CD648E" w:rsidR="00182E1C" w:rsidRPr="0022624A" w:rsidRDefault="00A6568A" w:rsidP="00A6568A">
      <w:pPr>
        <w:pStyle w:val="Kop2"/>
        <w:rPr>
          <w:lang w:val="en-GB"/>
        </w:rPr>
      </w:pPr>
      <w:bookmarkStart w:id="1" w:name="_Toc161152116"/>
      <w:r>
        <w:t>Bit by bit</w:t>
      </w:r>
      <w:bookmarkEnd w:id="1"/>
    </w:p>
    <w:p w14:paraId="3E6FB8AA" w14:textId="72AD1A13" w:rsidR="00182E1C" w:rsidRPr="0022624A" w:rsidRDefault="000601B2" w:rsidP="00AC2E71">
      <w:pPr>
        <w:pStyle w:val="Geenafstand"/>
        <w:rPr>
          <w:lang w:val="en-GB"/>
        </w:rPr>
      </w:pPr>
      <w:r w:rsidRPr="001C0739">
        <w:rPr>
          <w:noProof/>
          <w:lang w:val="en-GB"/>
        </w:rPr>
        <w:drawing>
          <wp:anchor distT="0" distB="0" distL="114300" distR="114300" simplePos="0" relativeHeight="251657216" behindDoc="1" locked="0" layoutInCell="1" allowOverlap="1" wp14:anchorId="0882D15A" wp14:editId="75CE519F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3992880" cy="1666240"/>
            <wp:effectExtent l="0" t="0" r="0" b="0"/>
            <wp:wrapTight wrapText="bothSides">
              <wp:wrapPolygon edited="0">
                <wp:start x="0" y="0"/>
                <wp:lineTo x="0" y="21238"/>
                <wp:lineTo x="21538" y="21238"/>
                <wp:lineTo x="21538" y="0"/>
                <wp:lineTo x="0" y="0"/>
              </wp:wrapPolygon>
            </wp:wrapTight>
            <wp:docPr id="596608557" name="Afbeelding 1" descr="Afbeelding met tekst, diagram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08557" name="Afbeelding 1" descr="Afbeelding met tekst, diagram, Lettertype, schermopnam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Keywords: (book)</w:t>
      </w:r>
    </w:p>
    <w:p w14:paraId="5F0C156B" w14:textId="43150D73" w:rsidR="00182E1C" w:rsidRPr="0022624A" w:rsidRDefault="00182E1C" w:rsidP="009C7002">
      <w:pPr>
        <w:rPr>
          <w:lang w:val="en-GB"/>
        </w:rPr>
      </w:pPr>
    </w:p>
    <w:p w14:paraId="6D9E8488" w14:textId="77777777" w:rsidR="00182E1C" w:rsidRPr="0022624A" w:rsidRDefault="00182E1C" w:rsidP="009C7002">
      <w:pPr>
        <w:rPr>
          <w:lang w:val="en-GB"/>
        </w:rPr>
      </w:pPr>
    </w:p>
    <w:p w14:paraId="754F4D5D" w14:textId="77777777" w:rsidR="00182E1C" w:rsidRPr="0022624A" w:rsidRDefault="00182E1C" w:rsidP="009C7002">
      <w:pPr>
        <w:rPr>
          <w:lang w:val="en-GB"/>
        </w:rPr>
      </w:pPr>
    </w:p>
    <w:p w14:paraId="7E57E1A4" w14:textId="77777777" w:rsidR="00182E1C" w:rsidRPr="0022624A" w:rsidRDefault="00182E1C" w:rsidP="009C7002">
      <w:pPr>
        <w:rPr>
          <w:lang w:val="en-GB"/>
        </w:rPr>
      </w:pPr>
    </w:p>
    <w:p w14:paraId="0C785056" w14:textId="77777777" w:rsidR="00182E1C" w:rsidRPr="0022624A" w:rsidRDefault="00182E1C" w:rsidP="009C7002">
      <w:pPr>
        <w:rPr>
          <w:lang w:val="en-GB"/>
        </w:rPr>
      </w:pPr>
    </w:p>
    <w:p w14:paraId="7EAE9B2D" w14:textId="77777777" w:rsidR="00182E1C" w:rsidRPr="0022624A" w:rsidRDefault="00182E1C" w:rsidP="009C7002">
      <w:pPr>
        <w:rPr>
          <w:lang w:val="en-GB"/>
        </w:rPr>
      </w:pPr>
    </w:p>
    <w:p w14:paraId="0B84066F" w14:textId="77777777" w:rsidR="00182E1C" w:rsidRPr="0022624A" w:rsidRDefault="00182E1C" w:rsidP="009C7002">
      <w:pPr>
        <w:rPr>
          <w:lang w:val="en-GB"/>
        </w:rPr>
      </w:pPr>
    </w:p>
    <w:p w14:paraId="62F7982E" w14:textId="77777777" w:rsidR="00182E1C" w:rsidRPr="0022624A" w:rsidRDefault="00182E1C" w:rsidP="009C7002">
      <w:pPr>
        <w:rPr>
          <w:lang w:val="en-GB"/>
        </w:rPr>
      </w:pPr>
    </w:p>
    <w:p w14:paraId="4F95FDF8" w14:textId="77777777" w:rsidR="00182E1C" w:rsidRPr="0022624A" w:rsidRDefault="00182E1C" w:rsidP="009C7002">
      <w:pPr>
        <w:rPr>
          <w:lang w:val="en-GB"/>
        </w:rPr>
      </w:pPr>
    </w:p>
    <w:p w14:paraId="483CE417" w14:textId="4F3581C2" w:rsidR="00182E1C" w:rsidRDefault="00244D11" w:rsidP="00244D11">
      <w:pPr>
        <w:pStyle w:val="Geenafstand"/>
        <w:rPr>
          <w:lang w:val="en-GB"/>
        </w:rPr>
      </w:pPr>
      <w:r>
        <w:rPr>
          <w:lang w:val="en-GB"/>
        </w:rPr>
        <w:t xml:space="preserve">Fields and degrees you need to apply to any of these jobs: </w:t>
      </w:r>
    </w:p>
    <w:p w14:paraId="6253F45D" w14:textId="77777777" w:rsidR="00244D11" w:rsidRPr="00244D11" w:rsidRDefault="00244D11" w:rsidP="009C7002">
      <w:pPr>
        <w:rPr>
          <w:b/>
          <w:bCs/>
          <w:lang w:val="en-GB"/>
        </w:rPr>
      </w:pPr>
      <w:r w:rsidRPr="00244D11">
        <w:rPr>
          <w:b/>
          <w:bCs/>
          <w:lang w:val="en-GB"/>
        </w:rPr>
        <w:t xml:space="preserve">Fields: </w:t>
      </w:r>
    </w:p>
    <w:p w14:paraId="4B7A12D7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Applied Information Technology </w:t>
      </w:r>
    </w:p>
    <w:p w14:paraId="554C2114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Computer Science </w:t>
      </w:r>
    </w:p>
    <w:p w14:paraId="16091D09" w14:textId="77777777" w:rsidR="00244D11" w:rsidRPr="00244D11" w:rsidRDefault="00244D11" w:rsidP="00244D11">
      <w:pPr>
        <w:pStyle w:val="Lijstalinea"/>
        <w:numPr>
          <w:ilvl w:val="0"/>
          <w:numId w:val="17"/>
        </w:numPr>
        <w:rPr>
          <w:lang w:val="en-GB"/>
        </w:rPr>
      </w:pPr>
      <w:r w:rsidRPr="00244D11">
        <w:rPr>
          <w:lang w:val="en-GB"/>
        </w:rPr>
        <w:t xml:space="preserve">Computer Engineering </w:t>
      </w:r>
    </w:p>
    <w:p w14:paraId="3134BFB2" w14:textId="77777777" w:rsidR="00244D11" w:rsidRDefault="00244D11" w:rsidP="009C7002">
      <w:pPr>
        <w:rPr>
          <w:lang w:val="en-GB"/>
        </w:rPr>
      </w:pPr>
    </w:p>
    <w:p w14:paraId="2BB8F78C" w14:textId="77777777" w:rsidR="00244D11" w:rsidRPr="00244D11" w:rsidRDefault="00244D11" w:rsidP="009C7002">
      <w:pPr>
        <w:rPr>
          <w:b/>
          <w:bCs/>
          <w:lang w:val="en-GB"/>
        </w:rPr>
      </w:pPr>
      <w:r w:rsidRPr="00244D11">
        <w:rPr>
          <w:b/>
          <w:bCs/>
          <w:lang w:val="en-GB"/>
        </w:rPr>
        <w:t xml:space="preserve">Degrees: </w:t>
      </w:r>
    </w:p>
    <w:p w14:paraId="00B468BD" w14:textId="5B7D1D5A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 xml:space="preserve">Bachelor’s degree / Bachelor of Science (BSc) </w:t>
      </w:r>
    </w:p>
    <w:p w14:paraId="6EC6615E" w14:textId="77777777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 xml:space="preserve">Associate’s degree (2 years) </w:t>
      </w:r>
    </w:p>
    <w:p w14:paraId="2649CFAE" w14:textId="625B9740" w:rsidR="00244D11" w:rsidRPr="00244D11" w:rsidRDefault="00244D11" w:rsidP="00244D11">
      <w:pPr>
        <w:pStyle w:val="Lijstalinea"/>
        <w:numPr>
          <w:ilvl w:val="0"/>
          <w:numId w:val="16"/>
        </w:numPr>
        <w:rPr>
          <w:lang w:val="en-GB"/>
        </w:rPr>
      </w:pPr>
      <w:r w:rsidRPr="00244D11">
        <w:rPr>
          <w:lang w:val="en-GB"/>
        </w:rPr>
        <w:t>Master of Science (Msc)</w:t>
      </w:r>
    </w:p>
    <w:p w14:paraId="63072DC1" w14:textId="6397C666" w:rsidR="00182E1C" w:rsidRDefault="00F4702B" w:rsidP="00F4702B">
      <w:pPr>
        <w:pStyle w:val="Kop2"/>
      </w:pPr>
      <w:bookmarkStart w:id="2" w:name="_Toc161152117"/>
      <w:r>
        <w:t xml:space="preserve">At a </w:t>
      </w:r>
      <w:proofErr w:type="spellStart"/>
      <w:r>
        <w:t>crossroads</w:t>
      </w:r>
      <w:bookmarkEnd w:id="2"/>
      <w:proofErr w:type="spellEnd"/>
    </w:p>
    <w:p w14:paraId="09DEFBDF" w14:textId="331467CC" w:rsidR="00AA13B7" w:rsidRPr="00EF1705" w:rsidRDefault="00EF1705" w:rsidP="00144664">
      <w:pPr>
        <w:pStyle w:val="Geenafstand"/>
        <w:rPr>
          <w:lang w:val="en-GB"/>
        </w:rPr>
      </w:pPr>
      <w:r w:rsidRPr="00EF1705">
        <w:rPr>
          <w:lang w:val="en-GB"/>
        </w:rPr>
        <w:t xml:space="preserve">Table with different situation </w:t>
      </w:r>
      <w:r>
        <w:rPr>
          <w:lang w:val="en-GB"/>
        </w:rPr>
        <w:t>to greet someone or close your mail</w:t>
      </w:r>
      <w:r w:rsidR="00144664">
        <w:rPr>
          <w:lang w:val="en-GB"/>
        </w:rPr>
        <w:t>:</w:t>
      </w:r>
    </w:p>
    <w:p w14:paraId="2573386E" w14:textId="2D1377D3" w:rsidR="00182E1C" w:rsidRPr="0022624A" w:rsidRDefault="002B6DCD" w:rsidP="009C7002">
      <w:pPr>
        <w:rPr>
          <w:lang w:val="en-GB"/>
        </w:rPr>
      </w:pPr>
      <w:r w:rsidRPr="002B6DCD">
        <w:rPr>
          <w:noProof/>
          <w:lang w:val="en-GB"/>
        </w:rPr>
        <w:drawing>
          <wp:inline distT="0" distB="0" distL="0" distR="0" wp14:anchorId="5EE8A088" wp14:editId="370DB3EC">
            <wp:extent cx="5379720" cy="2079771"/>
            <wp:effectExtent l="0" t="0" r="0" b="0"/>
            <wp:docPr id="24204315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3157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926" cy="2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57" w14:textId="77777777" w:rsidR="00182E1C" w:rsidRPr="0022624A" w:rsidRDefault="00182E1C" w:rsidP="009C7002">
      <w:pPr>
        <w:rPr>
          <w:lang w:val="en-GB"/>
        </w:rPr>
      </w:pPr>
    </w:p>
    <w:p w14:paraId="0CA2A148" w14:textId="2374D723" w:rsidR="00182E1C" w:rsidRPr="0022624A" w:rsidRDefault="00DD7A52" w:rsidP="00DD7A52">
      <w:pPr>
        <w:pStyle w:val="Geenafstand"/>
        <w:rPr>
          <w:lang w:val="en-GB"/>
        </w:rPr>
      </w:pPr>
      <w:r>
        <w:rPr>
          <w:lang w:val="en-GB"/>
        </w:rPr>
        <w:t>Formal ways to greet someone or close your mail:</w:t>
      </w:r>
    </w:p>
    <w:p w14:paraId="0AE2C95D" w14:textId="545523ED" w:rsidR="00182E1C" w:rsidRPr="0022624A" w:rsidRDefault="00AC2E71" w:rsidP="009C7002">
      <w:pPr>
        <w:rPr>
          <w:lang w:val="en-GB"/>
        </w:rPr>
      </w:pPr>
      <w:r w:rsidRPr="00AC2E71">
        <w:rPr>
          <w:noProof/>
          <w:lang w:val="en-GB"/>
        </w:rPr>
        <w:drawing>
          <wp:inline distT="0" distB="0" distL="0" distR="0" wp14:anchorId="615030E2" wp14:editId="6ECBD62A">
            <wp:extent cx="4114800" cy="1703257"/>
            <wp:effectExtent l="0" t="0" r="0" b="0"/>
            <wp:docPr id="144334685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6855" name="Afbeelding 1" descr="Afbeelding met tekst, schermopname, Lettertyp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154" cy="17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916" w14:textId="49871B57" w:rsidR="004C623B" w:rsidRDefault="00AC2E71" w:rsidP="00302AA2">
      <w:pPr>
        <w:pStyle w:val="Geenafstand"/>
        <w:rPr>
          <w:lang w:val="en-GB"/>
        </w:rPr>
      </w:pPr>
      <w:r>
        <w:rPr>
          <w:lang w:val="en-GB"/>
        </w:rPr>
        <w:lastRenderedPageBreak/>
        <w:t xml:space="preserve">Writing polite mails: </w:t>
      </w:r>
    </w:p>
    <w:p w14:paraId="799EAE2E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 xml:space="preserve">Add </w:t>
      </w:r>
      <w:r w:rsidRPr="00302AA2">
        <w:rPr>
          <w:b/>
          <w:bCs/>
          <w:lang w:val="en-GB"/>
        </w:rPr>
        <w:t>please</w:t>
      </w:r>
      <w:r w:rsidRPr="00302AA2">
        <w:rPr>
          <w:lang w:val="en-GB"/>
        </w:rPr>
        <w:t xml:space="preserve"> to sentences </w:t>
      </w:r>
    </w:p>
    <w:p w14:paraId="6A0ACD0E" w14:textId="40E31103" w:rsidR="00F365E5" w:rsidRPr="00302AA2" w:rsidRDefault="00F365E5" w:rsidP="00302AA2">
      <w:pPr>
        <w:pStyle w:val="Lijstalinea"/>
        <w:numPr>
          <w:ilvl w:val="1"/>
          <w:numId w:val="18"/>
        </w:numPr>
        <w:rPr>
          <w:lang w:val="en-GB"/>
        </w:rPr>
      </w:pPr>
      <w:r w:rsidRPr="00302AA2">
        <w:rPr>
          <w:lang w:val="en-GB"/>
        </w:rPr>
        <w:t xml:space="preserve">Could </w:t>
      </w:r>
      <w:r w:rsidR="00302AA2" w:rsidRPr="00302AA2">
        <w:rPr>
          <w:lang w:val="en-GB"/>
        </w:rPr>
        <w:t>you</w:t>
      </w:r>
      <w:r w:rsidRPr="00302AA2">
        <w:rPr>
          <w:lang w:val="en-GB"/>
        </w:rPr>
        <w:t xml:space="preserve"> please let me know when the next information session will take place? </w:t>
      </w:r>
    </w:p>
    <w:p w14:paraId="4B5E5C72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>Use ‘</w:t>
      </w:r>
      <w:r w:rsidRPr="00302AA2">
        <w:rPr>
          <w:b/>
          <w:bCs/>
          <w:lang w:val="en-GB"/>
        </w:rPr>
        <w:t>could’</w:t>
      </w:r>
      <w:r w:rsidRPr="00302AA2">
        <w:rPr>
          <w:lang w:val="en-GB"/>
        </w:rPr>
        <w:t xml:space="preserve"> or </w:t>
      </w:r>
      <w:r w:rsidRPr="00302AA2">
        <w:rPr>
          <w:b/>
          <w:bCs/>
          <w:lang w:val="en-GB"/>
        </w:rPr>
        <w:t>‘would like’</w:t>
      </w:r>
      <w:r w:rsidRPr="00302AA2">
        <w:rPr>
          <w:lang w:val="en-GB"/>
        </w:rPr>
        <w:t xml:space="preserve"> </w:t>
      </w:r>
    </w:p>
    <w:p w14:paraId="100EAC93" w14:textId="0BFBE457" w:rsidR="00F365E5" w:rsidRPr="00302AA2" w:rsidRDefault="00F365E5" w:rsidP="00302AA2">
      <w:pPr>
        <w:pStyle w:val="Lijstalinea"/>
        <w:numPr>
          <w:ilvl w:val="1"/>
          <w:numId w:val="18"/>
        </w:numPr>
        <w:rPr>
          <w:lang w:val="en-GB"/>
        </w:rPr>
      </w:pPr>
      <w:r w:rsidRPr="00302AA2">
        <w:rPr>
          <w:lang w:val="en-GB"/>
        </w:rPr>
        <w:t>I would like to inquire about the price of tickets</w:t>
      </w:r>
      <w:r w:rsidR="00302AA2">
        <w:rPr>
          <w:lang w:val="en-GB"/>
        </w:rPr>
        <w:t>.</w:t>
      </w:r>
      <w:r w:rsidRPr="00302AA2">
        <w:rPr>
          <w:lang w:val="en-GB"/>
        </w:rPr>
        <w:t xml:space="preserve"> </w:t>
      </w:r>
    </w:p>
    <w:p w14:paraId="733C41AD" w14:textId="77777777" w:rsidR="00F365E5" w:rsidRPr="00302AA2" w:rsidRDefault="00F365E5" w:rsidP="00302AA2">
      <w:pPr>
        <w:pStyle w:val="Lijstalinea"/>
        <w:numPr>
          <w:ilvl w:val="0"/>
          <w:numId w:val="18"/>
        </w:numPr>
        <w:rPr>
          <w:lang w:val="en-GB"/>
        </w:rPr>
      </w:pPr>
      <w:r w:rsidRPr="00302AA2">
        <w:rPr>
          <w:lang w:val="en-GB"/>
        </w:rPr>
        <w:t xml:space="preserve">Avoid </w:t>
      </w:r>
      <w:r w:rsidRPr="00302AA2">
        <w:rPr>
          <w:b/>
          <w:bCs/>
          <w:lang w:val="en-GB"/>
        </w:rPr>
        <w:t>imperatives</w:t>
      </w:r>
      <w:r w:rsidRPr="00302AA2">
        <w:rPr>
          <w:lang w:val="en-GB"/>
        </w:rPr>
        <w:t xml:space="preserve">, even when adding please </w:t>
      </w:r>
    </w:p>
    <w:p w14:paraId="6CD29336" w14:textId="4818CE73" w:rsidR="00AC2E71" w:rsidRPr="00302AA2" w:rsidRDefault="00302AA2" w:rsidP="00302AA2">
      <w:pPr>
        <w:pStyle w:val="Lijstalinea"/>
        <w:numPr>
          <w:ilvl w:val="1"/>
          <w:numId w:val="18"/>
        </w:numPr>
        <w:rPr>
          <w:lang w:val="en-GB"/>
        </w:rPr>
      </w:pPr>
      <w:r>
        <w:rPr>
          <w:lang w:val="en-GB"/>
        </w:rPr>
        <w:t>Can you please s</w:t>
      </w:r>
      <w:r w:rsidR="00F365E5" w:rsidRPr="00302AA2">
        <w:rPr>
          <w:lang w:val="en-GB"/>
        </w:rPr>
        <w:t>end me more information on this product</w:t>
      </w:r>
      <w:r>
        <w:rPr>
          <w:lang w:val="en-GB"/>
        </w:rPr>
        <w:t>?</w:t>
      </w:r>
    </w:p>
    <w:p w14:paraId="598A8296" w14:textId="77777777" w:rsidR="004C623B" w:rsidRPr="0022624A" w:rsidRDefault="004C623B" w:rsidP="009C7002">
      <w:pPr>
        <w:rPr>
          <w:lang w:val="en-GB"/>
        </w:rPr>
      </w:pPr>
    </w:p>
    <w:p w14:paraId="31C0AD47" w14:textId="77BFE706" w:rsidR="004C623B" w:rsidRDefault="005D54F8" w:rsidP="005D54F8">
      <w:pPr>
        <w:pStyle w:val="Geenafstand"/>
      </w:pPr>
      <w:r>
        <w:t>Exchanging information:</w:t>
      </w:r>
    </w:p>
    <w:p w14:paraId="0AD6F61D" w14:textId="2FCFD94B" w:rsidR="005D54F8" w:rsidRDefault="005D54F8" w:rsidP="00065BBB">
      <w:pPr>
        <w:pStyle w:val="Lijstalinea"/>
        <w:numPr>
          <w:ilvl w:val="0"/>
          <w:numId w:val="19"/>
        </w:numPr>
      </w:pPr>
      <w:proofErr w:type="spellStart"/>
      <w:r>
        <w:t>Requesting</w:t>
      </w:r>
      <w:proofErr w:type="spellEnd"/>
      <w:r w:rsidR="001553E5">
        <w:t xml:space="preserve"> information</w:t>
      </w:r>
    </w:p>
    <w:p w14:paraId="50A9F5F5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I would be grateful if you could … </w:t>
      </w:r>
    </w:p>
    <w:p w14:paraId="725D849D" w14:textId="77777777" w:rsidR="00065BBB" w:rsidRPr="001753CF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Would you be able to help …? </w:t>
      </w:r>
    </w:p>
    <w:p w14:paraId="59D1D94B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Could you please send me …? </w:t>
      </w:r>
    </w:p>
    <w:p w14:paraId="56C79ED6" w14:textId="52BB1697" w:rsidR="00065BBB" w:rsidRDefault="00065BBB" w:rsidP="00065BBB">
      <w:pPr>
        <w:pStyle w:val="Lijstalinea"/>
        <w:numPr>
          <w:ilvl w:val="0"/>
          <w:numId w:val="19"/>
        </w:numPr>
      </w:pPr>
      <w:proofErr w:type="spellStart"/>
      <w:r>
        <w:t>Replies</w:t>
      </w:r>
      <w:proofErr w:type="spellEnd"/>
    </w:p>
    <w:p w14:paraId="67299B88" w14:textId="77777777" w:rsidR="00065BBB" w:rsidRPr="001753CF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Thank you for your inquiry/email. </w:t>
      </w:r>
    </w:p>
    <w:p w14:paraId="09A8E7AF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Thank you for your interest. </w:t>
      </w:r>
    </w:p>
    <w:p w14:paraId="6E65CFFF" w14:textId="49093977" w:rsidR="00065BBB" w:rsidRPr="00065BBB" w:rsidRDefault="00065BBB" w:rsidP="00065BBB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Attachments</w:t>
      </w:r>
      <w:proofErr w:type="spellEnd"/>
    </w:p>
    <w:p w14:paraId="6A50631D" w14:textId="77777777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Attached please find … </w:t>
      </w:r>
    </w:p>
    <w:p w14:paraId="15C8F275" w14:textId="590A2142" w:rsidR="00065BBB" w:rsidRPr="00065BBB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 xml:space="preserve">Please find attached … </w:t>
      </w:r>
    </w:p>
    <w:p w14:paraId="6A9B19EC" w14:textId="31C96232" w:rsidR="001553E5" w:rsidRDefault="00065BBB" w:rsidP="00065BBB">
      <w:pPr>
        <w:pStyle w:val="Lijstalinea"/>
        <w:numPr>
          <w:ilvl w:val="1"/>
          <w:numId w:val="19"/>
        </w:numPr>
        <w:rPr>
          <w:lang w:val="en-GB"/>
        </w:rPr>
      </w:pPr>
      <w:r w:rsidRPr="00065BBB">
        <w:rPr>
          <w:lang w:val="en-GB"/>
        </w:rPr>
        <w:t>I am pleased to send you …</w:t>
      </w:r>
    </w:p>
    <w:p w14:paraId="5B301910" w14:textId="0FBBA625" w:rsidR="002352D1" w:rsidRPr="002352D1" w:rsidRDefault="002352D1" w:rsidP="002352D1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Giving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1FDA1E69" w14:textId="1ABD1BB2" w:rsidR="002352D1" w:rsidRDefault="002352D1" w:rsidP="002352D1">
      <w:pPr>
        <w:pStyle w:val="Lijstalinea"/>
        <w:numPr>
          <w:ilvl w:val="1"/>
          <w:numId w:val="19"/>
        </w:numPr>
        <w:rPr>
          <w:lang w:val="en-GB"/>
        </w:rPr>
      </w:pPr>
      <w:r w:rsidRPr="002352D1">
        <w:rPr>
          <w:lang w:val="en-GB"/>
        </w:rPr>
        <w:t>I am delighted to inform you that …</w:t>
      </w:r>
    </w:p>
    <w:p w14:paraId="13E08909" w14:textId="6D36BC66" w:rsidR="002352D1" w:rsidRPr="004242BE" w:rsidRDefault="002352D1" w:rsidP="002352D1">
      <w:pPr>
        <w:pStyle w:val="Lijstalinea"/>
        <w:numPr>
          <w:ilvl w:val="0"/>
          <w:numId w:val="19"/>
        </w:numPr>
        <w:rPr>
          <w:lang w:val="en-GB"/>
        </w:rPr>
      </w:pPr>
      <w:proofErr w:type="spellStart"/>
      <w:r>
        <w:t>Giving</w:t>
      </w:r>
      <w:proofErr w:type="spellEnd"/>
      <w:r>
        <w:t xml:space="preserve"> bad </w:t>
      </w:r>
      <w:proofErr w:type="spellStart"/>
      <w:r>
        <w:t>news</w:t>
      </w:r>
      <w:proofErr w:type="spellEnd"/>
    </w:p>
    <w:p w14:paraId="27C2B35C" w14:textId="50A1AA42" w:rsidR="004242BE" w:rsidRDefault="004242BE" w:rsidP="004242BE">
      <w:pPr>
        <w:pStyle w:val="Lijstalinea"/>
        <w:numPr>
          <w:ilvl w:val="1"/>
          <w:numId w:val="19"/>
        </w:numPr>
        <w:rPr>
          <w:lang w:val="en-GB"/>
        </w:rPr>
      </w:pPr>
      <w:r w:rsidRPr="004242BE">
        <w:rPr>
          <w:lang w:val="en-GB"/>
        </w:rPr>
        <w:t>I regret to tell you that …</w:t>
      </w:r>
    </w:p>
    <w:p w14:paraId="11389460" w14:textId="77777777" w:rsidR="004242BE" w:rsidRDefault="004242BE" w:rsidP="004242BE">
      <w:pPr>
        <w:pStyle w:val="Lijstalinea"/>
        <w:ind w:left="1440"/>
        <w:rPr>
          <w:lang w:val="en-GB"/>
        </w:rPr>
      </w:pPr>
    </w:p>
    <w:p w14:paraId="51ED4699" w14:textId="0C41A742" w:rsidR="004242BE" w:rsidRPr="004242BE" w:rsidRDefault="004242BE" w:rsidP="004242BE">
      <w:pPr>
        <w:pStyle w:val="Geenafstand"/>
        <w:rPr>
          <w:lang w:val="en-GB"/>
        </w:rPr>
      </w:pPr>
      <w:r w:rsidRPr="00884E04">
        <w:rPr>
          <w:lang w:val="en-GB"/>
        </w:rPr>
        <w:t>Return-on-data:</w:t>
      </w:r>
    </w:p>
    <w:p w14:paraId="349A9D5A" w14:textId="6B1352F0" w:rsidR="00884E04" w:rsidRDefault="00884E04" w:rsidP="009C7002">
      <w:pPr>
        <w:rPr>
          <w:lang w:val="en-GB"/>
        </w:rPr>
      </w:pPr>
      <w:r w:rsidRPr="00BF3C8F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446CB66B" wp14:editId="097E0E5C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450342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472" y="21405"/>
                <wp:lineTo x="21472" y="0"/>
                <wp:lineTo x="0" y="0"/>
              </wp:wrapPolygon>
            </wp:wrapTight>
            <wp:docPr id="40185566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5667" name="Afbeelding 1" descr="Afbeelding met tekst, schermopname, Lettertype, nummer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B4412" w14:textId="456070A0" w:rsidR="00884E04" w:rsidRDefault="00884E04" w:rsidP="009C7002">
      <w:pPr>
        <w:rPr>
          <w:lang w:val="en-GB"/>
        </w:rPr>
      </w:pPr>
    </w:p>
    <w:p w14:paraId="3505A577" w14:textId="77777777" w:rsidR="00884E04" w:rsidRDefault="00884E04" w:rsidP="009C7002">
      <w:pPr>
        <w:rPr>
          <w:lang w:val="en-GB"/>
        </w:rPr>
      </w:pPr>
    </w:p>
    <w:p w14:paraId="42734007" w14:textId="77777777" w:rsidR="00884E04" w:rsidRDefault="00884E04" w:rsidP="009C7002">
      <w:pPr>
        <w:rPr>
          <w:lang w:val="en-GB"/>
        </w:rPr>
      </w:pPr>
    </w:p>
    <w:p w14:paraId="6EDD8FDF" w14:textId="77777777" w:rsidR="00AA5D86" w:rsidRDefault="00AA5D86" w:rsidP="009C7002">
      <w:pPr>
        <w:rPr>
          <w:lang w:val="en-GB"/>
        </w:rPr>
      </w:pPr>
    </w:p>
    <w:p w14:paraId="65590D00" w14:textId="77777777" w:rsidR="00884E04" w:rsidRDefault="00884E04" w:rsidP="009C7002">
      <w:pPr>
        <w:rPr>
          <w:lang w:val="en-GB"/>
        </w:rPr>
      </w:pPr>
    </w:p>
    <w:p w14:paraId="47C44F24" w14:textId="42E87668" w:rsidR="004C623B" w:rsidRPr="0022624A" w:rsidRDefault="00884E04" w:rsidP="009C7002">
      <w:pPr>
        <w:rPr>
          <w:lang w:val="en-GB"/>
        </w:rPr>
      </w:pPr>
      <w:r>
        <w:rPr>
          <w:lang w:val="en-GB"/>
        </w:rPr>
        <w:t>Data engineer is the most important job of all IT.</w:t>
      </w:r>
    </w:p>
    <w:p w14:paraId="511CE375" w14:textId="57BDDE14" w:rsidR="004C623B" w:rsidRPr="0022624A" w:rsidRDefault="004C623B" w:rsidP="009C7002">
      <w:pPr>
        <w:rPr>
          <w:lang w:val="en-GB"/>
        </w:rPr>
      </w:pPr>
    </w:p>
    <w:p w14:paraId="5C4ECF00" w14:textId="77777777" w:rsidR="004C623B" w:rsidRPr="0022624A" w:rsidRDefault="004C623B" w:rsidP="009C7002">
      <w:pPr>
        <w:rPr>
          <w:lang w:val="en-GB"/>
        </w:rPr>
      </w:pPr>
    </w:p>
    <w:p w14:paraId="5668287D" w14:textId="77777777" w:rsidR="004C623B" w:rsidRPr="0022624A" w:rsidRDefault="004C623B" w:rsidP="009C7002">
      <w:pPr>
        <w:rPr>
          <w:lang w:val="en-GB"/>
        </w:rPr>
      </w:pPr>
    </w:p>
    <w:p w14:paraId="74E6160E" w14:textId="77777777" w:rsidR="004C623B" w:rsidRPr="0022624A" w:rsidRDefault="004C623B" w:rsidP="009C7002">
      <w:pPr>
        <w:rPr>
          <w:lang w:val="en-GB"/>
        </w:rPr>
      </w:pPr>
    </w:p>
    <w:p w14:paraId="39E8FE56" w14:textId="77777777" w:rsidR="00803E6F" w:rsidRPr="0022624A" w:rsidRDefault="00803E6F" w:rsidP="009C7002">
      <w:pPr>
        <w:rPr>
          <w:lang w:val="en-GB"/>
        </w:rPr>
      </w:pPr>
    </w:p>
    <w:p w14:paraId="3A720EC5" w14:textId="77777777" w:rsidR="00803E6F" w:rsidRPr="0022624A" w:rsidRDefault="00803E6F" w:rsidP="009C7002">
      <w:pPr>
        <w:rPr>
          <w:lang w:val="en-GB"/>
        </w:rPr>
      </w:pPr>
    </w:p>
    <w:p w14:paraId="44AD7A20" w14:textId="1C5E02D8" w:rsidR="00A53FA1" w:rsidRDefault="00592739" w:rsidP="00592739">
      <w:pPr>
        <w:pStyle w:val="Geenafstand"/>
        <w:rPr>
          <w:lang w:val="en-GB"/>
        </w:rPr>
      </w:pPr>
      <w:r>
        <w:rPr>
          <w:lang w:val="en-GB"/>
        </w:rPr>
        <w:t>What is a data engineer?</w:t>
      </w:r>
    </w:p>
    <w:p w14:paraId="5B257D9F" w14:textId="248FD349" w:rsidR="00592739" w:rsidRPr="0022624A" w:rsidRDefault="00592739" w:rsidP="009C7002">
      <w:pPr>
        <w:rPr>
          <w:lang w:val="en-GB"/>
        </w:rPr>
      </w:pPr>
      <w:r>
        <w:rPr>
          <w:lang w:val="en-GB"/>
        </w:rPr>
        <w:t xml:space="preserve">he/she </w:t>
      </w:r>
      <w:r w:rsidRPr="00592739">
        <w:rPr>
          <w:b/>
          <w:bCs/>
          <w:lang w:val="en-GB"/>
        </w:rPr>
        <w:t>manages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and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organizes</w:t>
      </w:r>
      <w:r>
        <w:rPr>
          <w:lang w:val="en-GB"/>
        </w:rPr>
        <w:t xml:space="preserve"> </w:t>
      </w:r>
      <w:r w:rsidRPr="00592739">
        <w:rPr>
          <w:b/>
          <w:bCs/>
          <w:lang w:val="en-GB"/>
        </w:rPr>
        <w:t>data</w:t>
      </w:r>
      <w:r>
        <w:rPr>
          <w:lang w:val="en-GB"/>
        </w:rPr>
        <w:t xml:space="preserve"> and works it out if there are certain trends or inconsistencies that may have an impact on business goals.</w:t>
      </w:r>
    </w:p>
    <w:p w14:paraId="4E33004E" w14:textId="77777777" w:rsidR="00A56E21" w:rsidRDefault="00A56E21" w:rsidP="009C7002">
      <w:pPr>
        <w:rPr>
          <w:lang w:val="en-GB"/>
        </w:rPr>
      </w:pPr>
    </w:p>
    <w:p w14:paraId="25DC35EF" w14:textId="77777777" w:rsidR="00BF1D82" w:rsidRDefault="00BF1D82" w:rsidP="009C7002">
      <w:pPr>
        <w:rPr>
          <w:lang w:val="en-GB"/>
        </w:rPr>
      </w:pPr>
    </w:p>
    <w:p w14:paraId="0B2B208C" w14:textId="77777777" w:rsidR="00BF1D82" w:rsidRDefault="00BF1D82" w:rsidP="009C7002">
      <w:pPr>
        <w:rPr>
          <w:lang w:val="en-GB"/>
        </w:rPr>
      </w:pPr>
    </w:p>
    <w:p w14:paraId="73B4133F" w14:textId="77777777" w:rsidR="00BF1D82" w:rsidRDefault="00BF1D82" w:rsidP="009C7002">
      <w:pPr>
        <w:rPr>
          <w:lang w:val="en-GB"/>
        </w:rPr>
      </w:pPr>
    </w:p>
    <w:p w14:paraId="3A8D4863" w14:textId="77777777" w:rsidR="00BF1D82" w:rsidRPr="0022624A" w:rsidRDefault="00BF1D82" w:rsidP="009C7002">
      <w:pPr>
        <w:rPr>
          <w:lang w:val="en-GB"/>
        </w:rPr>
      </w:pPr>
    </w:p>
    <w:p w14:paraId="159F92A5" w14:textId="7365A443" w:rsidR="00A56E21" w:rsidRPr="0022624A" w:rsidRDefault="005F1B96" w:rsidP="005F1B96">
      <w:pPr>
        <w:pStyle w:val="Geenafstand"/>
        <w:rPr>
          <w:lang w:val="en-GB"/>
        </w:rPr>
      </w:pPr>
      <w:r>
        <w:rPr>
          <w:lang w:val="en-GB"/>
        </w:rPr>
        <w:lastRenderedPageBreak/>
        <w:t>What is big data?</w:t>
      </w:r>
    </w:p>
    <w:p w14:paraId="242F334F" w14:textId="0E557681" w:rsidR="00BF1D82" w:rsidRPr="00BF1D82" w:rsidRDefault="00BF1D82" w:rsidP="00BF1D82">
      <w:pPr>
        <w:pStyle w:val="Lijstalinea"/>
        <w:numPr>
          <w:ilvl w:val="0"/>
          <w:numId w:val="20"/>
        </w:numPr>
        <w:rPr>
          <w:lang w:val="en-GB"/>
        </w:rPr>
      </w:pPr>
      <w:r w:rsidRPr="00BF1D82">
        <w:rPr>
          <w:lang w:val="en-GB"/>
        </w:rPr>
        <w:t xml:space="preserve">Big data is the result of </w:t>
      </w:r>
      <w:r w:rsidRPr="006D782C">
        <w:rPr>
          <w:b/>
          <w:bCs/>
          <w:lang w:val="en-GB"/>
        </w:rPr>
        <w:t>data sets</w:t>
      </w:r>
      <w:r w:rsidRPr="00BF1D82">
        <w:rPr>
          <w:lang w:val="en-GB"/>
        </w:rPr>
        <w:t xml:space="preserve"> that are </w:t>
      </w:r>
      <w:r w:rsidRPr="006D782C">
        <w:rPr>
          <w:b/>
          <w:bCs/>
          <w:lang w:val="en-GB"/>
        </w:rPr>
        <w:t>large</w:t>
      </w:r>
      <w:r w:rsidRPr="00BF1D82">
        <w:rPr>
          <w:lang w:val="en-GB"/>
        </w:rPr>
        <w:t xml:space="preserve"> and </w:t>
      </w:r>
      <w:r w:rsidRPr="006D782C">
        <w:rPr>
          <w:b/>
          <w:bCs/>
          <w:lang w:val="en-GB"/>
        </w:rPr>
        <w:t>complex</w:t>
      </w:r>
      <w:r w:rsidRPr="00BF1D82">
        <w:rPr>
          <w:lang w:val="en-GB"/>
        </w:rPr>
        <w:t xml:space="preserve">, making traditional data processing applications inadequate. Big data presents both challenges and opportunities based on three dimensions: </w:t>
      </w:r>
    </w:p>
    <w:p w14:paraId="41D018F8" w14:textId="1AD3C164" w:rsidR="00BF1D82" w:rsidRPr="00BF1D82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volume</w:t>
      </w:r>
      <w:r w:rsidRPr="00BF1D82">
        <w:rPr>
          <w:lang w:val="en-GB"/>
        </w:rPr>
        <w:t xml:space="preserve"> or quantity of data </w:t>
      </w:r>
    </w:p>
    <w:p w14:paraId="675AAF91" w14:textId="7777AF89" w:rsidR="00BF1D82" w:rsidRPr="00BF1D82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variety</w:t>
      </w:r>
      <w:r w:rsidRPr="00BF1D82">
        <w:rPr>
          <w:lang w:val="en-GB"/>
        </w:rPr>
        <w:t xml:space="preserve"> or range of data types and sources </w:t>
      </w:r>
    </w:p>
    <w:p w14:paraId="1CAC3ABF" w14:textId="77777777" w:rsidR="008A115F" w:rsidRDefault="00BF1D82" w:rsidP="00BF1D82">
      <w:pPr>
        <w:pStyle w:val="Lijstalinea"/>
        <w:numPr>
          <w:ilvl w:val="1"/>
          <w:numId w:val="20"/>
        </w:numPr>
        <w:rPr>
          <w:lang w:val="en-GB"/>
        </w:rPr>
      </w:pPr>
      <w:r w:rsidRPr="00BF1D82">
        <w:rPr>
          <w:lang w:val="en-GB"/>
        </w:rPr>
        <w:t xml:space="preserve">The </w:t>
      </w:r>
      <w:r w:rsidRPr="00BF1D82">
        <w:rPr>
          <w:b/>
          <w:bCs/>
          <w:lang w:val="en-GB"/>
        </w:rPr>
        <w:t>velocity</w:t>
      </w:r>
      <w:r w:rsidRPr="00BF1D82">
        <w:rPr>
          <w:lang w:val="en-GB"/>
        </w:rPr>
        <w:t xml:space="preserve"> of data These three dimensions are also known as the </w:t>
      </w:r>
    </w:p>
    <w:p w14:paraId="3EC300DA" w14:textId="695C8020" w:rsidR="0086358B" w:rsidRPr="00BF1D82" w:rsidRDefault="00BF1D82" w:rsidP="008A115F">
      <w:pPr>
        <w:pStyle w:val="Lijstalinea"/>
        <w:numPr>
          <w:ilvl w:val="2"/>
          <w:numId w:val="20"/>
        </w:numPr>
        <w:rPr>
          <w:lang w:val="en-GB"/>
        </w:rPr>
      </w:pPr>
      <w:r w:rsidRPr="00BF1D82">
        <w:rPr>
          <w:lang w:val="en-GB"/>
        </w:rPr>
        <w:t>3 Rs, i.e. Volume, Variety, Velocity.</w:t>
      </w:r>
    </w:p>
    <w:p w14:paraId="5A047D64" w14:textId="77777777" w:rsidR="0086358B" w:rsidRDefault="0086358B" w:rsidP="009C7002">
      <w:pPr>
        <w:rPr>
          <w:lang w:val="en-GB"/>
        </w:rPr>
      </w:pPr>
    </w:p>
    <w:p w14:paraId="22CE01A3" w14:textId="77777777" w:rsidR="00476579" w:rsidRDefault="00476579" w:rsidP="00476579">
      <w:pPr>
        <w:pStyle w:val="Geenafstand"/>
        <w:rPr>
          <w:lang w:val="en-GB"/>
        </w:rPr>
      </w:pPr>
      <w:r w:rsidRPr="00476579">
        <w:rPr>
          <w:lang w:val="en-GB"/>
        </w:rPr>
        <w:t xml:space="preserve">Why do companies need a Data Engineer? </w:t>
      </w:r>
    </w:p>
    <w:p w14:paraId="4F59E940" w14:textId="5E74AA0D" w:rsidR="006D782C" w:rsidRPr="00476579" w:rsidRDefault="00476579" w:rsidP="009C7002">
      <w:pPr>
        <w:rPr>
          <w:lang w:val="en-GB"/>
        </w:rPr>
      </w:pPr>
      <w:r w:rsidRPr="00476579">
        <w:rPr>
          <w:lang w:val="en-GB"/>
        </w:rPr>
        <w:t xml:space="preserve">Many enterprises in different sectors such as marketing, healthcare, ... collect big data but they often lack the necessary expertise. This is where the Data Engineer comes in: </w:t>
      </w:r>
      <w:r w:rsidRPr="00405107">
        <w:rPr>
          <w:b/>
          <w:bCs/>
          <w:lang w:val="en-GB"/>
        </w:rPr>
        <w:t>he effectively manages the overflow of data at a company</w:t>
      </w:r>
      <w:r w:rsidR="0040411B">
        <w:rPr>
          <w:b/>
          <w:bCs/>
          <w:lang w:val="en-GB"/>
        </w:rPr>
        <w:t>.</w:t>
      </w:r>
    </w:p>
    <w:p w14:paraId="794B4921" w14:textId="77777777" w:rsidR="0086358B" w:rsidRDefault="0086358B" w:rsidP="009C7002">
      <w:pPr>
        <w:rPr>
          <w:lang w:val="en-GB"/>
        </w:rPr>
      </w:pPr>
    </w:p>
    <w:p w14:paraId="2568A9EF" w14:textId="7BE75090" w:rsidR="00727AD1" w:rsidRPr="0022624A" w:rsidRDefault="00727AD1" w:rsidP="00727AD1">
      <w:pPr>
        <w:pStyle w:val="Geenafstand"/>
        <w:rPr>
          <w:lang w:val="en-GB"/>
        </w:rPr>
      </w:pPr>
      <w:r>
        <w:rPr>
          <w:lang w:val="en-GB"/>
        </w:rPr>
        <w:t>Meaning of three different words:</w:t>
      </w:r>
    </w:p>
    <w:p w14:paraId="16F4CB05" w14:textId="5E4F4D39" w:rsidR="00B63DAD" w:rsidRDefault="00E26773" w:rsidP="009C7002">
      <w:pPr>
        <w:rPr>
          <w:lang w:val="en-GB"/>
        </w:rPr>
      </w:pPr>
      <w:r w:rsidRPr="00E26773">
        <w:rPr>
          <w:lang w:val="en-GB"/>
        </w:rPr>
        <w:t xml:space="preserve">[Satori] is a transparent </w:t>
      </w:r>
      <w:r w:rsidRPr="00FA30BE">
        <w:rPr>
          <w:b/>
          <w:bCs/>
          <w:lang w:val="en-GB"/>
        </w:rPr>
        <w:t>data proxy</w:t>
      </w:r>
      <w:r w:rsidRPr="00E26773">
        <w:rPr>
          <w:lang w:val="en-GB"/>
        </w:rPr>
        <w:t xml:space="preserve"> that analyses </w:t>
      </w:r>
      <w:r w:rsidRPr="00FA30BE">
        <w:rPr>
          <w:b/>
          <w:bCs/>
          <w:lang w:val="en-GB"/>
        </w:rPr>
        <w:t>queries</w:t>
      </w:r>
      <w:r w:rsidRPr="00E26773">
        <w:rPr>
          <w:lang w:val="en-GB"/>
        </w:rPr>
        <w:t xml:space="preserve"> for data and builds a comprehensive view of what data you have, where it’s located and how it’s being used and provides tools to enforce security and </w:t>
      </w:r>
      <w:r w:rsidRPr="00FA30BE">
        <w:rPr>
          <w:b/>
          <w:bCs/>
          <w:lang w:val="en-GB"/>
        </w:rPr>
        <w:t>privacy policies</w:t>
      </w:r>
      <w:r w:rsidRPr="00E26773">
        <w:rPr>
          <w:lang w:val="en-GB"/>
        </w:rPr>
        <w:t xml:space="preserve"> on data access.</w:t>
      </w:r>
    </w:p>
    <w:p w14:paraId="25529F92" w14:textId="74CB5B15" w:rsidR="00B63DAD" w:rsidRPr="00FA30BE" w:rsidRDefault="00B63DAD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Data proxy: </w:t>
      </w:r>
    </w:p>
    <w:p w14:paraId="0C34513D" w14:textId="554D1E26" w:rsidR="00B63DAD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 xml:space="preserve">Gateway </w:t>
      </w:r>
      <w:r w:rsidR="00B63DAD" w:rsidRPr="00FA30BE">
        <w:rPr>
          <w:lang w:val="en-GB"/>
        </w:rPr>
        <w:t xml:space="preserve">between you and the internet (e.g. </w:t>
      </w:r>
      <w:r w:rsidRPr="00FA30BE">
        <w:rPr>
          <w:lang w:val="en-GB"/>
        </w:rPr>
        <w:t>Firewall</w:t>
      </w:r>
      <w:r w:rsidR="00B63DAD" w:rsidRPr="00FA30BE">
        <w:rPr>
          <w:lang w:val="en-GB"/>
        </w:rPr>
        <w:t>, web filter)</w:t>
      </w:r>
    </w:p>
    <w:p w14:paraId="211EC045" w14:textId="556D8ACF" w:rsidR="00B63DAD" w:rsidRDefault="00B63DAD" w:rsidP="00FA30BE">
      <w:pPr>
        <w:rPr>
          <w:lang w:val="en-GB"/>
        </w:rPr>
      </w:pPr>
    </w:p>
    <w:p w14:paraId="6873E657" w14:textId="7EDCFA17" w:rsidR="00B63DAD" w:rsidRPr="00FA30BE" w:rsidRDefault="00FA30BE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Data </w:t>
      </w:r>
      <w:r w:rsidR="00B63DAD" w:rsidRPr="00FA30BE">
        <w:rPr>
          <w:lang w:val="en-GB"/>
        </w:rPr>
        <w:t xml:space="preserve">query: </w:t>
      </w:r>
    </w:p>
    <w:p w14:paraId="3D47E02F" w14:textId="25034BC1" w:rsidR="00B63DAD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 xml:space="preserve">Keyword </w:t>
      </w:r>
      <w:r w:rsidR="00B63DAD" w:rsidRPr="00FA30BE">
        <w:rPr>
          <w:lang w:val="en-GB"/>
        </w:rPr>
        <w:t>or command you use to look for data (in a DB)</w:t>
      </w:r>
    </w:p>
    <w:p w14:paraId="21BCEF4F" w14:textId="77777777" w:rsidR="00FA30BE" w:rsidRDefault="00FA30BE" w:rsidP="00FA30BE">
      <w:pPr>
        <w:rPr>
          <w:lang w:val="en-GB"/>
        </w:rPr>
      </w:pPr>
    </w:p>
    <w:p w14:paraId="62F3B121" w14:textId="1AB14E71" w:rsidR="00FA30BE" w:rsidRPr="00FA30BE" w:rsidRDefault="00FA30BE" w:rsidP="00FA30BE">
      <w:pPr>
        <w:pStyle w:val="Lijstalinea"/>
        <w:numPr>
          <w:ilvl w:val="0"/>
          <w:numId w:val="20"/>
        </w:numPr>
        <w:rPr>
          <w:lang w:val="en-GB"/>
        </w:rPr>
      </w:pPr>
      <w:r w:rsidRPr="00FA30BE">
        <w:rPr>
          <w:lang w:val="en-GB"/>
        </w:rPr>
        <w:t xml:space="preserve">Privacy policies: </w:t>
      </w:r>
    </w:p>
    <w:p w14:paraId="423FE449" w14:textId="6C3DFC5D" w:rsidR="00FA30BE" w:rsidRPr="00FA30BE" w:rsidRDefault="00FA30BE" w:rsidP="00FA30BE">
      <w:pPr>
        <w:pStyle w:val="Lijstalinea"/>
        <w:numPr>
          <w:ilvl w:val="1"/>
          <w:numId w:val="20"/>
        </w:numPr>
        <w:rPr>
          <w:lang w:val="en-GB"/>
        </w:rPr>
      </w:pPr>
      <w:r w:rsidRPr="00FA30BE">
        <w:rPr>
          <w:lang w:val="en-GB"/>
        </w:rPr>
        <w:t>(sg. Policy) = guidelines that have been officially agreed upon by a group of people</w:t>
      </w:r>
    </w:p>
    <w:p w14:paraId="6235E82B" w14:textId="77777777" w:rsidR="0086358B" w:rsidRPr="0022624A" w:rsidRDefault="0086358B" w:rsidP="009C7002">
      <w:pPr>
        <w:rPr>
          <w:lang w:val="en-GB"/>
        </w:rPr>
      </w:pPr>
    </w:p>
    <w:p w14:paraId="49189A47" w14:textId="77777777" w:rsidR="0086358B" w:rsidRPr="0022624A" w:rsidRDefault="0086358B" w:rsidP="009C7002">
      <w:pPr>
        <w:rPr>
          <w:lang w:val="en-GB"/>
        </w:rPr>
      </w:pPr>
    </w:p>
    <w:p w14:paraId="4FE37BC5" w14:textId="77777777" w:rsidR="0086358B" w:rsidRPr="0022624A" w:rsidRDefault="0086358B" w:rsidP="009C7002">
      <w:pPr>
        <w:rPr>
          <w:lang w:val="en-GB"/>
        </w:rPr>
      </w:pPr>
    </w:p>
    <w:p w14:paraId="65101692" w14:textId="77777777" w:rsidR="0086358B" w:rsidRPr="0022624A" w:rsidRDefault="0086358B" w:rsidP="009C7002">
      <w:pPr>
        <w:rPr>
          <w:lang w:val="en-GB"/>
        </w:rPr>
      </w:pPr>
    </w:p>
    <w:p w14:paraId="353ECF5C" w14:textId="77777777" w:rsidR="0086358B" w:rsidRPr="0022624A" w:rsidRDefault="0086358B" w:rsidP="009C7002">
      <w:pPr>
        <w:rPr>
          <w:lang w:val="en-GB"/>
        </w:rPr>
      </w:pPr>
    </w:p>
    <w:p w14:paraId="45A5BA9D" w14:textId="77777777" w:rsidR="0086358B" w:rsidRPr="0022624A" w:rsidRDefault="0086358B" w:rsidP="009C7002">
      <w:pPr>
        <w:rPr>
          <w:lang w:val="en-GB"/>
        </w:rPr>
      </w:pPr>
    </w:p>
    <w:p w14:paraId="01F4E9BD" w14:textId="77777777" w:rsidR="0086358B" w:rsidRPr="0022624A" w:rsidRDefault="0086358B" w:rsidP="009C7002">
      <w:pPr>
        <w:rPr>
          <w:lang w:val="en-GB"/>
        </w:rPr>
      </w:pPr>
    </w:p>
    <w:p w14:paraId="2BB79CD3" w14:textId="77777777" w:rsidR="0086358B" w:rsidRPr="0022624A" w:rsidRDefault="0086358B" w:rsidP="009C7002">
      <w:pPr>
        <w:rPr>
          <w:lang w:val="en-GB"/>
        </w:rPr>
      </w:pPr>
    </w:p>
    <w:p w14:paraId="3E082817" w14:textId="77777777" w:rsidR="0086358B" w:rsidRPr="0022624A" w:rsidRDefault="0086358B" w:rsidP="009C7002">
      <w:pPr>
        <w:rPr>
          <w:lang w:val="en-GB"/>
        </w:rPr>
      </w:pPr>
    </w:p>
    <w:p w14:paraId="59F6D83D" w14:textId="77777777" w:rsidR="0086358B" w:rsidRPr="0022624A" w:rsidRDefault="0086358B" w:rsidP="009C7002">
      <w:pPr>
        <w:rPr>
          <w:lang w:val="en-GB"/>
        </w:rPr>
      </w:pPr>
    </w:p>
    <w:p w14:paraId="6DD28CDA" w14:textId="77777777" w:rsidR="0086358B" w:rsidRPr="0022624A" w:rsidRDefault="0086358B" w:rsidP="009C7002">
      <w:pPr>
        <w:rPr>
          <w:lang w:val="en-GB"/>
        </w:rPr>
      </w:pPr>
    </w:p>
    <w:p w14:paraId="4172683A" w14:textId="77777777" w:rsidR="0086358B" w:rsidRPr="0022624A" w:rsidRDefault="0086358B" w:rsidP="009C7002">
      <w:pPr>
        <w:rPr>
          <w:lang w:val="en-GB"/>
        </w:rPr>
      </w:pPr>
    </w:p>
    <w:p w14:paraId="5D155B99" w14:textId="77777777" w:rsidR="0086358B" w:rsidRPr="0022624A" w:rsidRDefault="0086358B" w:rsidP="009C7002">
      <w:pPr>
        <w:rPr>
          <w:lang w:val="en-GB"/>
        </w:rPr>
      </w:pPr>
    </w:p>
    <w:p w14:paraId="1767F751" w14:textId="77777777" w:rsidR="0086358B" w:rsidRPr="0022624A" w:rsidRDefault="0086358B" w:rsidP="009C7002">
      <w:pPr>
        <w:rPr>
          <w:lang w:val="en-GB"/>
        </w:rPr>
      </w:pPr>
    </w:p>
    <w:p w14:paraId="0A87A623" w14:textId="77777777" w:rsidR="0086358B" w:rsidRPr="0022624A" w:rsidRDefault="0086358B" w:rsidP="009C7002">
      <w:pPr>
        <w:rPr>
          <w:lang w:val="en-GB"/>
        </w:rPr>
      </w:pPr>
    </w:p>
    <w:p w14:paraId="10FD39AD" w14:textId="77777777" w:rsidR="0086358B" w:rsidRPr="0022624A" w:rsidRDefault="0086358B" w:rsidP="009C7002">
      <w:pPr>
        <w:rPr>
          <w:lang w:val="en-GB"/>
        </w:rPr>
      </w:pPr>
    </w:p>
    <w:p w14:paraId="5D9A54B9" w14:textId="77777777" w:rsidR="0086358B" w:rsidRPr="0022624A" w:rsidRDefault="0086358B" w:rsidP="009C7002">
      <w:pPr>
        <w:rPr>
          <w:lang w:val="en-GB"/>
        </w:rPr>
      </w:pPr>
    </w:p>
    <w:p w14:paraId="04B123DD" w14:textId="77777777" w:rsidR="0086358B" w:rsidRPr="0022624A" w:rsidRDefault="0086358B" w:rsidP="009C7002">
      <w:pPr>
        <w:rPr>
          <w:lang w:val="en-GB"/>
        </w:rPr>
      </w:pPr>
    </w:p>
    <w:p w14:paraId="1AB982EB" w14:textId="77777777" w:rsidR="0086358B" w:rsidRPr="0022624A" w:rsidRDefault="0086358B" w:rsidP="009C7002">
      <w:pPr>
        <w:rPr>
          <w:lang w:val="en-GB"/>
        </w:rPr>
      </w:pPr>
    </w:p>
    <w:p w14:paraId="59E03C99" w14:textId="77777777" w:rsidR="0086358B" w:rsidRPr="0022624A" w:rsidRDefault="0086358B" w:rsidP="009C7002">
      <w:pPr>
        <w:rPr>
          <w:lang w:val="en-GB"/>
        </w:rPr>
      </w:pPr>
    </w:p>
    <w:p w14:paraId="0A81A183" w14:textId="77777777" w:rsidR="0086358B" w:rsidRPr="0022624A" w:rsidRDefault="0086358B" w:rsidP="009C7002">
      <w:pPr>
        <w:rPr>
          <w:lang w:val="en-GB"/>
        </w:rPr>
      </w:pPr>
    </w:p>
    <w:p w14:paraId="2A1DCF98" w14:textId="77777777" w:rsidR="0086358B" w:rsidRPr="0022624A" w:rsidRDefault="0086358B" w:rsidP="009C7002">
      <w:pPr>
        <w:rPr>
          <w:lang w:val="en-GB"/>
        </w:rPr>
      </w:pPr>
    </w:p>
    <w:p w14:paraId="54B1CC1D" w14:textId="77777777" w:rsidR="0086358B" w:rsidRPr="0022624A" w:rsidRDefault="0086358B" w:rsidP="009C7002">
      <w:pPr>
        <w:rPr>
          <w:lang w:val="en-GB"/>
        </w:rPr>
      </w:pPr>
    </w:p>
    <w:p w14:paraId="43F062D4" w14:textId="1EB5B68D" w:rsidR="0086358B" w:rsidRDefault="00BF0297" w:rsidP="00BA0477">
      <w:pPr>
        <w:pStyle w:val="Kop1"/>
        <w:rPr>
          <w:lang w:val="en-GB"/>
        </w:rPr>
      </w:pPr>
      <w:r>
        <w:rPr>
          <w:lang w:val="en-GB"/>
        </w:rPr>
        <w:lastRenderedPageBreak/>
        <w:t xml:space="preserve">Unit 3: </w:t>
      </w:r>
    </w:p>
    <w:p w14:paraId="0EEFD548" w14:textId="02F1BD90" w:rsidR="00BF0297" w:rsidRDefault="00BF0297" w:rsidP="00BA0477">
      <w:pPr>
        <w:pStyle w:val="Geenafstand"/>
        <w:rPr>
          <w:lang w:val="en-GB"/>
        </w:rPr>
      </w:pPr>
      <w:r>
        <w:rPr>
          <w:lang w:val="en-GB"/>
        </w:rPr>
        <w:t xml:space="preserve">What does a network engineer do? </w:t>
      </w:r>
    </w:p>
    <w:p w14:paraId="56D01A74" w14:textId="39D4D455" w:rsidR="00BF0297" w:rsidRPr="00BA0477" w:rsidRDefault="00BF0297" w:rsidP="00BA0477">
      <w:pPr>
        <w:pStyle w:val="Lijstalinea"/>
        <w:numPr>
          <w:ilvl w:val="0"/>
          <w:numId w:val="21"/>
        </w:numPr>
        <w:rPr>
          <w:lang w:val="en-GB"/>
        </w:rPr>
      </w:pPr>
      <w:r w:rsidRPr="00BA0477">
        <w:rPr>
          <w:lang w:val="en-GB"/>
        </w:rPr>
        <w:t>D</w:t>
      </w:r>
      <w:r w:rsidR="00EA174B" w:rsidRPr="00BA0477">
        <w:rPr>
          <w:lang w:val="en-GB"/>
        </w:rPr>
        <w:t xml:space="preserve">esigns, builds, implements &amp; </w:t>
      </w:r>
      <w:r w:rsidR="00BA0477" w:rsidRPr="00BA0477">
        <w:rPr>
          <w:lang w:val="en-GB"/>
        </w:rPr>
        <w:t>maintains</w:t>
      </w:r>
      <w:r w:rsidR="00EA174B" w:rsidRPr="00BA0477">
        <w:rPr>
          <w:lang w:val="en-GB"/>
        </w:rPr>
        <w:t xml:space="preserve">  the computer networks organisations or business use: intranet, extranet, phone, LAN, MAN, WAN, GAN</w:t>
      </w:r>
    </w:p>
    <w:p w14:paraId="614697AB" w14:textId="687B7CB8" w:rsidR="00BA0477" w:rsidRDefault="00BA0477" w:rsidP="00BA0477">
      <w:pPr>
        <w:pStyle w:val="Lijstalinea"/>
        <w:numPr>
          <w:ilvl w:val="0"/>
          <w:numId w:val="21"/>
        </w:numPr>
        <w:rPr>
          <w:lang w:val="en-GB"/>
        </w:rPr>
      </w:pPr>
      <w:r>
        <w:rPr>
          <w:lang w:val="en-GB"/>
        </w:rPr>
        <w:t>M</w:t>
      </w:r>
      <w:r w:rsidRPr="00BA0477">
        <w:rPr>
          <w:lang w:val="en-GB"/>
        </w:rPr>
        <w:t xml:space="preserve">aintenance, monitoring, troubleshooting &amp; innovation of these critical systems. </w:t>
      </w:r>
    </w:p>
    <w:p w14:paraId="59C71503" w14:textId="4D247AC4" w:rsidR="00EA3CBC" w:rsidRDefault="00EA3CBC" w:rsidP="00EA3CBC">
      <w:pPr>
        <w:pStyle w:val="Lijstalinea"/>
        <w:numPr>
          <w:ilvl w:val="1"/>
          <w:numId w:val="21"/>
        </w:numPr>
        <w:rPr>
          <w:lang w:val="en-GB"/>
        </w:rPr>
      </w:pPr>
      <w:r>
        <w:rPr>
          <w:lang w:val="en-GB"/>
        </w:rPr>
        <w:t>Job satisfaction</w:t>
      </w:r>
    </w:p>
    <w:p w14:paraId="437FB772" w14:textId="03814686" w:rsidR="00EA3CBC" w:rsidRDefault="00EA3CBC" w:rsidP="00EA3CBC">
      <w:pPr>
        <w:pStyle w:val="Lijstalinea"/>
        <w:numPr>
          <w:ilvl w:val="1"/>
          <w:numId w:val="21"/>
        </w:numPr>
        <w:rPr>
          <w:lang w:val="en-GB"/>
        </w:rPr>
      </w:pPr>
      <w:r>
        <w:rPr>
          <w:lang w:val="en-GB"/>
        </w:rPr>
        <w:t>Lifestyle &amp; pay</w:t>
      </w:r>
    </w:p>
    <w:p w14:paraId="3CB746C7" w14:textId="42D0508C" w:rsidR="00EA3CBC" w:rsidRDefault="00EA3CBC" w:rsidP="00EA3CBC">
      <w:pPr>
        <w:pStyle w:val="Lijstalinea"/>
        <w:numPr>
          <w:ilvl w:val="1"/>
          <w:numId w:val="21"/>
        </w:numPr>
        <w:rPr>
          <w:lang w:val="en-GB"/>
        </w:rPr>
      </w:pPr>
      <w:r>
        <w:rPr>
          <w:lang w:val="en-GB"/>
        </w:rPr>
        <w:t>Flexibility</w:t>
      </w:r>
    </w:p>
    <w:p w14:paraId="6B3547F5" w14:textId="64B092A5" w:rsidR="00EA3CBC" w:rsidRDefault="00EA3CBC" w:rsidP="00EA3CBC">
      <w:pPr>
        <w:pStyle w:val="Lijstalinea"/>
        <w:numPr>
          <w:ilvl w:val="1"/>
          <w:numId w:val="21"/>
        </w:numPr>
        <w:rPr>
          <w:lang w:val="en-GB"/>
        </w:rPr>
      </w:pPr>
      <w:r>
        <w:rPr>
          <w:lang w:val="en-GB"/>
        </w:rPr>
        <w:t>Potential for growth</w:t>
      </w:r>
    </w:p>
    <w:p w14:paraId="3361A99F" w14:textId="68F4AE9B" w:rsidR="00250C19" w:rsidRDefault="0054607C" w:rsidP="00EA3CBC">
      <w:pPr>
        <w:pStyle w:val="Lijstalinea"/>
        <w:numPr>
          <w:ilvl w:val="1"/>
          <w:numId w:val="21"/>
        </w:numPr>
        <w:rPr>
          <w:lang w:val="en-GB"/>
        </w:rPr>
      </w:pPr>
      <w:r>
        <w:rPr>
          <w:lang w:val="en-GB"/>
        </w:rPr>
        <w:t>Variety</w:t>
      </w:r>
      <w:r w:rsidR="00250C19">
        <w:rPr>
          <w:lang w:val="en-GB"/>
        </w:rPr>
        <w:t xml:space="preserve"> of work</w:t>
      </w:r>
    </w:p>
    <w:p w14:paraId="796933C2" w14:textId="1D22C41F" w:rsidR="001F3822" w:rsidRDefault="001F3822" w:rsidP="001F3822">
      <w:pPr>
        <w:rPr>
          <w:lang w:val="en-GB"/>
        </w:rPr>
      </w:pPr>
    </w:p>
    <w:p w14:paraId="5DC89650" w14:textId="77777777" w:rsidR="001F3822" w:rsidRPr="001F3822" w:rsidRDefault="001F3822" w:rsidP="001F3822">
      <w:pPr>
        <w:rPr>
          <w:lang w:val="en-GB"/>
        </w:rPr>
      </w:pPr>
    </w:p>
    <w:p w14:paraId="780C473D" w14:textId="77777777" w:rsidR="0086358B" w:rsidRPr="0022624A" w:rsidRDefault="0086358B" w:rsidP="009C7002">
      <w:pPr>
        <w:rPr>
          <w:lang w:val="en-GB"/>
        </w:rPr>
      </w:pPr>
    </w:p>
    <w:p w14:paraId="0A15E267" w14:textId="77777777" w:rsidR="0086358B" w:rsidRPr="0022624A" w:rsidRDefault="0086358B" w:rsidP="009C7002">
      <w:pPr>
        <w:rPr>
          <w:lang w:val="en-GB"/>
        </w:rPr>
      </w:pPr>
    </w:p>
    <w:p w14:paraId="049B4AFC" w14:textId="77777777" w:rsidR="0086358B" w:rsidRPr="0022624A" w:rsidRDefault="0086358B" w:rsidP="009C7002">
      <w:pPr>
        <w:rPr>
          <w:lang w:val="en-GB"/>
        </w:rPr>
      </w:pPr>
    </w:p>
    <w:p w14:paraId="5498568D" w14:textId="77777777" w:rsidR="0086358B" w:rsidRPr="0022624A" w:rsidRDefault="0086358B" w:rsidP="009C7002">
      <w:pPr>
        <w:rPr>
          <w:lang w:val="en-GB"/>
        </w:rPr>
      </w:pPr>
    </w:p>
    <w:p w14:paraId="733D311E" w14:textId="77777777" w:rsidR="0086358B" w:rsidRPr="0022624A" w:rsidRDefault="0086358B" w:rsidP="009C7002">
      <w:pPr>
        <w:rPr>
          <w:lang w:val="en-GB"/>
        </w:rPr>
      </w:pPr>
    </w:p>
    <w:p w14:paraId="0D923A32" w14:textId="77777777" w:rsidR="0086358B" w:rsidRPr="0022624A" w:rsidRDefault="0086358B" w:rsidP="009C7002">
      <w:pPr>
        <w:rPr>
          <w:lang w:val="en-GB"/>
        </w:rPr>
      </w:pPr>
    </w:p>
    <w:p w14:paraId="3DCF5207" w14:textId="77777777" w:rsidR="0086358B" w:rsidRPr="0022624A" w:rsidRDefault="0086358B" w:rsidP="009C7002">
      <w:pPr>
        <w:rPr>
          <w:lang w:val="en-GB"/>
        </w:rPr>
      </w:pPr>
    </w:p>
    <w:p w14:paraId="558AA36B" w14:textId="77777777" w:rsidR="0086358B" w:rsidRPr="0022624A" w:rsidRDefault="0086358B" w:rsidP="009C7002">
      <w:pPr>
        <w:rPr>
          <w:lang w:val="en-GB"/>
        </w:rPr>
      </w:pPr>
    </w:p>
    <w:p w14:paraId="42AC27A6" w14:textId="77777777" w:rsidR="0086358B" w:rsidRPr="0022624A" w:rsidRDefault="0086358B" w:rsidP="009C7002">
      <w:pPr>
        <w:rPr>
          <w:lang w:val="en-GB"/>
        </w:rPr>
      </w:pPr>
    </w:p>
    <w:p w14:paraId="6179D4BC" w14:textId="77777777" w:rsidR="0086358B" w:rsidRPr="0022624A" w:rsidRDefault="0086358B" w:rsidP="009C7002">
      <w:pPr>
        <w:rPr>
          <w:lang w:val="en-GB"/>
        </w:rPr>
      </w:pPr>
    </w:p>
    <w:p w14:paraId="19E30A70" w14:textId="77777777" w:rsidR="0086358B" w:rsidRPr="0022624A" w:rsidRDefault="0086358B" w:rsidP="009C7002">
      <w:pPr>
        <w:rPr>
          <w:lang w:val="en-GB"/>
        </w:rPr>
      </w:pPr>
    </w:p>
    <w:p w14:paraId="361431DF" w14:textId="77777777" w:rsidR="0086358B" w:rsidRPr="0022624A" w:rsidRDefault="0086358B" w:rsidP="009C7002">
      <w:pPr>
        <w:rPr>
          <w:lang w:val="en-GB"/>
        </w:rPr>
      </w:pPr>
    </w:p>
    <w:p w14:paraId="3FCA00EB" w14:textId="77777777" w:rsidR="0086358B" w:rsidRPr="0022624A" w:rsidRDefault="0086358B" w:rsidP="009C7002">
      <w:pPr>
        <w:rPr>
          <w:lang w:val="en-GB"/>
        </w:rPr>
      </w:pPr>
    </w:p>
    <w:p w14:paraId="43920718" w14:textId="77777777" w:rsidR="0086358B" w:rsidRPr="0022624A" w:rsidRDefault="0086358B" w:rsidP="009C7002">
      <w:pPr>
        <w:rPr>
          <w:lang w:val="en-GB"/>
        </w:rPr>
      </w:pPr>
    </w:p>
    <w:p w14:paraId="542707BF" w14:textId="77777777" w:rsidR="0086358B" w:rsidRPr="0022624A" w:rsidRDefault="0086358B" w:rsidP="009C7002">
      <w:pPr>
        <w:rPr>
          <w:lang w:val="en-GB"/>
        </w:rPr>
      </w:pPr>
    </w:p>
    <w:p w14:paraId="78611708" w14:textId="77777777" w:rsidR="0086358B" w:rsidRPr="0022624A" w:rsidRDefault="0086358B" w:rsidP="009C7002">
      <w:pPr>
        <w:rPr>
          <w:lang w:val="en-GB"/>
        </w:rPr>
      </w:pPr>
    </w:p>
    <w:p w14:paraId="3FBD7648" w14:textId="77777777" w:rsidR="0086358B" w:rsidRPr="0022624A" w:rsidRDefault="0086358B" w:rsidP="009C7002">
      <w:pPr>
        <w:rPr>
          <w:lang w:val="en-GB"/>
        </w:rPr>
      </w:pPr>
    </w:p>
    <w:p w14:paraId="626F830B" w14:textId="77777777" w:rsidR="0086358B" w:rsidRPr="0022624A" w:rsidRDefault="0086358B" w:rsidP="009C7002">
      <w:pPr>
        <w:rPr>
          <w:lang w:val="en-GB"/>
        </w:rPr>
      </w:pPr>
    </w:p>
    <w:p w14:paraId="6B03237F" w14:textId="77777777" w:rsidR="0086358B" w:rsidRPr="0022624A" w:rsidRDefault="0086358B" w:rsidP="009C7002">
      <w:pPr>
        <w:rPr>
          <w:lang w:val="en-GB"/>
        </w:rPr>
      </w:pPr>
    </w:p>
    <w:p w14:paraId="7275AB8E" w14:textId="77777777" w:rsidR="0086358B" w:rsidRPr="0022624A" w:rsidRDefault="0086358B" w:rsidP="009C7002">
      <w:pPr>
        <w:rPr>
          <w:lang w:val="en-GB"/>
        </w:rPr>
      </w:pPr>
    </w:p>
    <w:p w14:paraId="2743607F" w14:textId="77777777" w:rsidR="008B5EC8" w:rsidRPr="0022624A" w:rsidRDefault="008B5EC8" w:rsidP="009C7002">
      <w:pPr>
        <w:rPr>
          <w:lang w:val="en-GB"/>
        </w:rPr>
      </w:pPr>
    </w:p>
    <w:p w14:paraId="5ED9AFFE" w14:textId="77777777" w:rsidR="008B5EC8" w:rsidRPr="0022624A" w:rsidRDefault="008B5EC8" w:rsidP="009C7002">
      <w:pPr>
        <w:rPr>
          <w:lang w:val="en-GB"/>
        </w:rPr>
      </w:pPr>
    </w:p>
    <w:p w14:paraId="60418487" w14:textId="77777777" w:rsidR="008B5EC8" w:rsidRPr="0022624A" w:rsidRDefault="008B5EC8" w:rsidP="009C7002">
      <w:pPr>
        <w:rPr>
          <w:lang w:val="en-GB"/>
        </w:rPr>
      </w:pPr>
    </w:p>
    <w:p w14:paraId="4C862667" w14:textId="77777777" w:rsidR="008B5EC8" w:rsidRPr="0022624A" w:rsidRDefault="008B5EC8" w:rsidP="009C7002">
      <w:pPr>
        <w:rPr>
          <w:lang w:val="en-GB"/>
        </w:rPr>
      </w:pPr>
    </w:p>
    <w:p w14:paraId="517C24D1" w14:textId="77777777" w:rsidR="008B5EC8" w:rsidRPr="0022624A" w:rsidRDefault="008B5EC8" w:rsidP="009C7002">
      <w:pPr>
        <w:rPr>
          <w:lang w:val="en-GB"/>
        </w:rPr>
      </w:pPr>
    </w:p>
    <w:p w14:paraId="229D593E" w14:textId="77777777" w:rsidR="008B5EC8" w:rsidRPr="0022624A" w:rsidRDefault="008B5EC8" w:rsidP="009C7002">
      <w:pPr>
        <w:rPr>
          <w:lang w:val="en-GB"/>
        </w:rPr>
      </w:pPr>
    </w:p>
    <w:p w14:paraId="097567E8" w14:textId="77777777" w:rsidR="008B5EC8" w:rsidRPr="0022624A" w:rsidRDefault="008B5EC8" w:rsidP="009C7002">
      <w:pPr>
        <w:rPr>
          <w:lang w:val="en-GB"/>
        </w:rPr>
      </w:pPr>
    </w:p>
    <w:p w14:paraId="781FF496" w14:textId="77777777" w:rsidR="008B5EC8" w:rsidRPr="0022624A" w:rsidRDefault="008B5EC8" w:rsidP="009C7002">
      <w:pPr>
        <w:rPr>
          <w:lang w:val="en-GB"/>
        </w:rPr>
      </w:pPr>
    </w:p>
    <w:p w14:paraId="7CF71F5E" w14:textId="77777777" w:rsidR="008B5EC8" w:rsidRPr="0022624A" w:rsidRDefault="008B5EC8" w:rsidP="009C7002">
      <w:pPr>
        <w:rPr>
          <w:lang w:val="en-GB"/>
        </w:rPr>
      </w:pPr>
    </w:p>
    <w:p w14:paraId="2F7B432C" w14:textId="77777777" w:rsidR="008B5EC8" w:rsidRPr="0022624A" w:rsidRDefault="008B5EC8" w:rsidP="009C7002">
      <w:pPr>
        <w:rPr>
          <w:lang w:val="en-GB"/>
        </w:rPr>
      </w:pPr>
    </w:p>
    <w:p w14:paraId="26CCC9B9" w14:textId="77777777" w:rsidR="008B5EC8" w:rsidRPr="0022624A" w:rsidRDefault="008B5EC8" w:rsidP="009C7002">
      <w:pPr>
        <w:rPr>
          <w:lang w:val="en-GB"/>
        </w:rPr>
      </w:pPr>
    </w:p>
    <w:p w14:paraId="196396C6" w14:textId="77777777" w:rsidR="008B5EC8" w:rsidRPr="0022624A" w:rsidRDefault="008B5EC8" w:rsidP="009C7002">
      <w:pPr>
        <w:rPr>
          <w:lang w:val="en-GB"/>
        </w:rPr>
      </w:pPr>
    </w:p>
    <w:p w14:paraId="1C9BF83B" w14:textId="77777777" w:rsidR="008B5EC8" w:rsidRPr="0022624A" w:rsidRDefault="008B5EC8" w:rsidP="009C7002">
      <w:pPr>
        <w:rPr>
          <w:lang w:val="en-GB"/>
        </w:rPr>
      </w:pPr>
    </w:p>
    <w:p w14:paraId="268EC228" w14:textId="77777777" w:rsidR="008B5EC8" w:rsidRPr="0022624A" w:rsidRDefault="008B5EC8" w:rsidP="009C7002">
      <w:pPr>
        <w:rPr>
          <w:lang w:val="en-GB"/>
        </w:rPr>
      </w:pPr>
    </w:p>
    <w:p w14:paraId="4DBB4063" w14:textId="77777777" w:rsidR="008B5EC8" w:rsidRPr="0022624A" w:rsidRDefault="008B5EC8" w:rsidP="009C7002">
      <w:pPr>
        <w:rPr>
          <w:lang w:val="en-GB"/>
        </w:rPr>
      </w:pPr>
    </w:p>
    <w:p w14:paraId="23A1F739" w14:textId="77777777" w:rsidR="008B5EC8" w:rsidRPr="0022624A" w:rsidRDefault="008B5EC8" w:rsidP="009C7002">
      <w:pPr>
        <w:rPr>
          <w:lang w:val="en-GB"/>
        </w:rPr>
      </w:pPr>
    </w:p>
    <w:p w14:paraId="179616B5" w14:textId="77777777" w:rsidR="00D30083" w:rsidRPr="0022624A" w:rsidRDefault="00D30083" w:rsidP="009C7002">
      <w:pPr>
        <w:rPr>
          <w:lang w:val="en-GB"/>
        </w:rPr>
      </w:pPr>
    </w:p>
    <w:sectPr w:rsidR="00D30083" w:rsidRPr="0022624A" w:rsidSect="00CA608A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2780" w14:textId="77777777" w:rsidR="00CA608A" w:rsidRDefault="00CA608A" w:rsidP="00CB3CC2">
      <w:r>
        <w:separator/>
      </w:r>
    </w:p>
  </w:endnote>
  <w:endnote w:type="continuationSeparator" w:id="0">
    <w:p w14:paraId="7C2B0C2D" w14:textId="77777777" w:rsidR="00CA608A" w:rsidRDefault="00CA608A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F5B2" w14:textId="77777777" w:rsidR="00CA608A" w:rsidRDefault="00CA608A" w:rsidP="00CB3CC2">
      <w:r>
        <w:separator/>
      </w:r>
    </w:p>
  </w:footnote>
  <w:footnote w:type="continuationSeparator" w:id="0">
    <w:p w14:paraId="35273292" w14:textId="77777777" w:rsidR="00CA608A" w:rsidRDefault="00CA608A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A4F"/>
    <w:multiLevelType w:val="hybridMultilevel"/>
    <w:tmpl w:val="4F866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A94539"/>
    <w:multiLevelType w:val="hybridMultilevel"/>
    <w:tmpl w:val="B734E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642"/>
    <w:multiLevelType w:val="hybridMultilevel"/>
    <w:tmpl w:val="F9165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E1E3A"/>
    <w:multiLevelType w:val="hybridMultilevel"/>
    <w:tmpl w:val="ADBA5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262C4"/>
    <w:multiLevelType w:val="hybridMultilevel"/>
    <w:tmpl w:val="7AB03F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606FA"/>
    <w:multiLevelType w:val="hybridMultilevel"/>
    <w:tmpl w:val="90B293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20"/>
  </w:num>
  <w:num w:numId="2" w16cid:durableId="1427070340">
    <w:abstractNumId w:val="1"/>
  </w:num>
  <w:num w:numId="3" w16cid:durableId="623736477">
    <w:abstractNumId w:val="17"/>
  </w:num>
  <w:num w:numId="4" w16cid:durableId="1551720532">
    <w:abstractNumId w:val="4"/>
  </w:num>
  <w:num w:numId="5" w16cid:durableId="232862333">
    <w:abstractNumId w:val="16"/>
  </w:num>
  <w:num w:numId="6" w16cid:durableId="730154176">
    <w:abstractNumId w:val="6"/>
  </w:num>
  <w:num w:numId="7" w16cid:durableId="787428412">
    <w:abstractNumId w:val="8"/>
  </w:num>
  <w:num w:numId="8" w16cid:durableId="533662778">
    <w:abstractNumId w:val="9"/>
  </w:num>
  <w:num w:numId="9" w16cid:durableId="1874875834">
    <w:abstractNumId w:val="11"/>
  </w:num>
  <w:num w:numId="10" w16cid:durableId="1343362779">
    <w:abstractNumId w:val="19"/>
  </w:num>
  <w:num w:numId="11" w16cid:durableId="839855557">
    <w:abstractNumId w:val="7"/>
  </w:num>
  <w:num w:numId="12" w16cid:durableId="1201165770">
    <w:abstractNumId w:val="18"/>
  </w:num>
  <w:num w:numId="13" w16cid:durableId="844856358">
    <w:abstractNumId w:val="5"/>
  </w:num>
  <w:num w:numId="14" w16cid:durableId="1803499529">
    <w:abstractNumId w:val="14"/>
  </w:num>
  <w:num w:numId="15" w16cid:durableId="1256477795">
    <w:abstractNumId w:val="3"/>
  </w:num>
  <w:num w:numId="16" w16cid:durableId="435373602">
    <w:abstractNumId w:val="12"/>
  </w:num>
  <w:num w:numId="17" w16cid:durableId="645092297">
    <w:abstractNumId w:val="0"/>
  </w:num>
  <w:num w:numId="18" w16cid:durableId="19479521">
    <w:abstractNumId w:val="15"/>
  </w:num>
  <w:num w:numId="19" w16cid:durableId="1968659305">
    <w:abstractNumId w:val="2"/>
  </w:num>
  <w:num w:numId="20" w16cid:durableId="77485196">
    <w:abstractNumId w:val="10"/>
  </w:num>
  <w:num w:numId="21" w16cid:durableId="308681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30BF1"/>
    <w:rsid w:val="000339E2"/>
    <w:rsid w:val="00054531"/>
    <w:rsid w:val="000601B2"/>
    <w:rsid w:val="000657FE"/>
    <w:rsid w:val="00065BBB"/>
    <w:rsid w:val="00071E70"/>
    <w:rsid w:val="000B15AB"/>
    <w:rsid w:val="000D5276"/>
    <w:rsid w:val="000E16E6"/>
    <w:rsid w:val="000E7BA9"/>
    <w:rsid w:val="00100A15"/>
    <w:rsid w:val="00144664"/>
    <w:rsid w:val="001553E5"/>
    <w:rsid w:val="00172D42"/>
    <w:rsid w:val="001753CF"/>
    <w:rsid w:val="00182E1C"/>
    <w:rsid w:val="00193857"/>
    <w:rsid w:val="001B7D59"/>
    <w:rsid w:val="001C0739"/>
    <w:rsid w:val="001E501D"/>
    <w:rsid w:val="001F3822"/>
    <w:rsid w:val="001F4EED"/>
    <w:rsid w:val="00201CD6"/>
    <w:rsid w:val="0022624A"/>
    <w:rsid w:val="002352D1"/>
    <w:rsid w:val="00240398"/>
    <w:rsid w:val="00243BCC"/>
    <w:rsid w:val="00244D11"/>
    <w:rsid w:val="00250C19"/>
    <w:rsid w:val="0025105E"/>
    <w:rsid w:val="00261AC8"/>
    <w:rsid w:val="002A157E"/>
    <w:rsid w:val="002B6DCD"/>
    <w:rsid w:val="002F4857"/>
    <w:rsid w:val="00302AA2"/>
    <w:rsid w:val="003416C9"/>
    <w:rsid w:val="00346271"/>
    <w:rsid w:val="00351E05"/>
    <w:rsid w:val="003671C5"/>
    <w:rsid w:val="003825B4"/>
    <w:rsid w:val="003B380B"/>
    <w:rsid w:val="003C4165"/>
    <w:rsid w:val="003D69B9"/>
    <w:rsid w:val="003E0013"/>
    <w:rsid w:val="003E367E"/>
    <w:rsid w:val="0040411B"/>
    <w:rsid w:val="00405107"/>
    <w:rsid w:val="00413201"/>
    <w:rsid w:val="004236BC"/>
    <w:rsid w:val="004242BE"/>
    <w:rsid w:val="0045430A"/>
    <w:rsid w:val="0045465F"/>
    <w:rsid w:val="00462F6C"/>
    <w:rsid w:val="00473FEE"/>
    <w:rsid w:val="00476579"/>
    <w:rsid w:val="004765D0"/>
    <w:rsid w:val="004A7DE9"/>
    <w:rsid w:val="004B13A8"/>
    <w:rsid w:val="004B5CCE"/>
    <w:rsid w:val="004C623B"/>
    <w:rsid w:val="004E0ACB"/>
    <w:rsid w:val="004E5DBE"/>
    <w:rsid w:val="00513C70"/>
    <w:rsid w:val="0054607C"/>
    <w:rsid w:val="005542BD"/>
    <w:rsid w:val="00577817"/>
    <w:rsid w:val="00592739"/>
    <w:rsid w:val="005B2888"/>
    <w:rsid w:val="005B2C48"/>
    <w:rsid w:val="005D3A15"/>
    <w:rsid w:val="005D54F8"/>
    <w:rsid w:val="005F1B96"/>
    <w:rsid w:val="005F7298"/>
    <w:rsid w:val="0061202D"/>
    <w:rsid w:val="00642E1C"/>
    <w:rsid w:val="00654BC7"/>
    <w:rsid w:val="00663DC4"/>
    <w:rsid w:val="00677AA0"/>
    <w:rsid w:val="006A4EB8"/>
    <w:rsid w:val="006A5AF7"/>
    <w:rsid w:val="006B4064"/>
    <w:rsid w:val="006D782C"/>
    <w:rsid w:val="006F1A24"/>
    <w:rsid w:val="00714964"/>
    <w:rsid w:val="00727AD1"/>
    <w:rsid w:val="0073255F"/>
    <w:rsid w:val="0078242E"/>
    <w:rsid w:val="00786CFE"/>
    <w:rsid w:val="007A6FB4"/>
    <w:rsid w:val="007D1224"/>
    <w:rsid w:val="007E67E0"/>
    <w:rsid w:val="0080078C"/>
    <w:rsid w:val="00803D6A"/>
    <w:rsid w:val="00803E6F"/>
    <w:rsid w:val="0081417F"/>
    <w:rsid w:val="008222D6"/>
    <w:rsid w:val="00847CEF"/>
    <w:rsid w:val="00847D08"/>
    <w:rsid w:val="0086358B"/>
    <w:rsid w:val="00884E04"/>
    <w:rsid w:val="008950CF"/>
    <w:rsid w:val="008A115F"/>
    <w:rsid w:val="008B3E47"/>
    <w:rsid w:val="008B5EC8"/>
    <w:rsid w:val="008C29B3"/>
    <w:rsid w:val="008C7EBA"/>
    <w:rsid w:val="008F2DFA"/>
    <w:rsid w:val="008F7FCA"/>
    <w:rsid w:val="00915EA3"/>
    <w:rsid w:val="00920C8E"/>
    <w:rsid w:val="009257BA"/>
    <w:rsid w:val="00931628"/>
    <w:rsid w:val="009355F3"/>
    <w:rsid w:val="009440E1"/>
    <w:rsid w:val="0096495E"/>
    <w:rsid w:val="00967DB4"/>
    <w:rsid w:val="009833CD"/>
    <w:rsid w:val="009C65FF"/>
    <w:rsid w:val="009C7002"/>
    <w:rsid w:val="009D4402"/>
    <w:rsid w:val="009D529F"/>
    <w:rsid w:val="009E41EE"/>
    <w:rsid w:val="009E4358"/>
    <w:rsid w:val="009E57AC"/>
    <w:rsid w:val="009F1891"/>
    <w:rsid w:val="00A01C47"/>
    <w:rsid w:val="00A01FBE"/>
    <w:rsid w:val="00A50434"/>
    <w:rsid w:val="00A53FA1"/>
    <w:rsid w:val="00A5575E"/>
    <w:rsid w:val="00A56E21"/>
    <w:rsid w:val="00A6568A"/>
    <w:rsid w:val="00AA13B7"/>
    <w:rsid w:val="00AA5D86"/>
    <w:rsid w:val="00AB1DEB"/>
    <w:rsid w:val="00AB4C04"/>
    <w:rsid w:val="00AC2E71"/>
    <w:rsid w:val="00AD3A47"/>
    <w:rsid w:val="00AE2E95"/>
    <w:rsid w:val="00AF4829"/>
    <w:rsid w:val="00B00625"/>
    <w:rsid w:val="00B355C6"/>
    <w:rsid w:val="00B376FA"/>
    <w:rsid w:val="00B63DAD"/>
    <w:rsid w:val="00B77703"/>
    <w:rsid w:val="00B83D92"/>
    <w:rsid w:val="00BA0477"/>
    <w:rsid w:val="00BA176F"/>
    <w:rsid w:val="00BB5A3C"/>
    <w:rsid w:val="00BB7E42"/>
    <w:rsid w:val="00BD77BC"/>
    <w:rsid w:val="00BF0297"/>
    <w:rsid w:val="00BF1D82"/>
    <w:rsid w:val="00BF2EAC"/>
    <w:rsid w:val="00BF3C8F"/>
    <w:rsid w:val="00BF43C9"/>
    <w:rsid w:val="00C633D3"/>
    <w:rsid w:val="00C90EC2"/>
    <w:rsid w:val="00CA28F8"/>
    <w:rsid w:val="00CA608A"/>
    <w:rsid w:val="00CA7934"/>
    <w:rsid w:val="00CB3CC2"/>
    <w:rsid w:val="00CD305F"/>
    <w:rsid w:val="00D016EF"/>
    <w:rsid w:val="00D05A70"/>
    <w:rsid w:val="00D1132E"/>
    <w:rsid w:val="00D30083"/>
    <w:rsid w:val="00D44379"/>
    <w:rsid w:val="00D536AC"/>
    <w:rsid w:val="00D640FC"/>
    <w:rsid w:val="00D71B8B"/>
    <w:rsid w:val="00DA0E0D"/>
    <w:rsid w:val="00DB367A"/>
    <w:rsid w:val="00DC096E"/>
    <w:rsid w:val="00DD4739"/>
    <w:rsid w:val="00DD76E0"/>
    <w:rsid w:val="00DD7A52"/>
    <w:rsid w:val="00E041A2"/>
    <w:rsid w:val="00E060DB"/>
    <w:rsid w:val="00E17959"/>
    <w:rsid w:val="00E26773"/>
    <w:rsid w:val="00E545F6"/>
    <w:rsid w:val="00E935C8"/>
    <w:rsid w:val="00EA174B"/>
    <w:rsid w:val="00EA3CBC"/>
    <w:rsid w:val="00EC44C3"/>
    <w:rsid w:val="00ED66A8"/>
    <w:rsid w:val="00ED767E"/>
    <w:rsid w:val="00EF1705"/>
    <w:rsid w:val="00F17B08"/>
    <w:rsid w:val="00F20B72"/>
    <w:rsid w:val="00F365E5"/>
    <w:rsid w:val="00F4702B"/>
    <w:rsid w:val="00F62EC6"/>
    <w:rsid w:val="00F80464"/>
    <w:rsid w:val="00F9439C"/>
    <w:rsid w:val="00F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5F1B96"/>
    <w:pPr>
      <w:spacing w:after="0" w:line="240" w:lineRule="auto"/>
    </w:pPr>
    <w:rPr>
      <w:b/>
      <w:color w:val="7030A0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6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48</cp:revision>
  <dcterms:created xsi:type="dcterms:W3CDTF">2024-02-07T19:59:00Z</dcterms:created>
  <dcterms:modified xsi:type="dcterms:W3CDTF">2024-03-13T09:07:00Z</dcterms:modified>
</cp:coreProperties>
</file>