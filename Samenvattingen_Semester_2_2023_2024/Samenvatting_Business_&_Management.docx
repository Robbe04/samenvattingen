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DEDFB" w14:textId="77777777" w:rsidR="005B2C48" w:rsidRDefault="0045430A">
      <w:r>
        <w:rPr>
          <w:noProof/>
        </w:rPr>
        <w:drawing>
          <wp:anchor distT="0" distB="0" distL="114300" distR="114300" simplePos="0" relativeHeight="251658240" behindDoc="0" locked="0" layoutInCell="1" allowOverlap="1" wp14:anchorId="73F1DECA" wp14:editId="20FCDEB3">
            <wp:simplePos x="0" y="0"/>
            <wp:positionH relativeFrom="margin">
              <wp:posOffset>337185</wp:posOffset>
            </wp:positionH>
            <wp:positionV relativeFrom="margin">
              <wp:posOffset>235585</wp:posOffset>
            </wp:positionV>
            <wp:extent cx="5467350" cy="2660015"/>
            <wp:effectExtent l="228600" t="228600" r="209550" b="216535"/>
            <wp:wrapSquare wrapText="bothSides"/>
            <wp:docPr id="347538603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538603" name="Afbeelding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66001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E4F8814" w14:textId="77777777" w:rsidR="00577817" w:rsidRDefault="00CB3CC2">
      <w:r>
        <w:t xml:space="preserve">Inhoudsopgave: </w:t>
      </w:r>
      <w:r w:rsidR="00D71B8B">
        <w:tab/>
      </w:r>
      <w:r w:rsidR="00D71B8B">
        <w:tab/>
      </w:r>
      <w:r w:rsidR="00D71B8B">
        <w:tab/>
      </w:r>
      <w:r w:rsidR="00D71B8B">
        <w:tab/>
      </w:r>
      <w:r w:rsidR="00D71B8B">
        <w:tab/>
      </w:r>
      <w:r w:rsidR="00D71B8B">
        <w:tab/>
      </w:r>
      <w:r w:rsidR="00D71B8B">
        <w:tab/>
      </w:r>
      <w:r w:rsidR="00D71B8B">
        <w:tab/>
        <w:t xml:space="preserve">    Datum:</w:t>
      </w:r>
    </w:p>
    <w:p w14:paraId="719607BF" w14:textId="1100B3B9" w:rsidR="00BA1E4E" w:rsidRDefault="00BA1E4E">
      <w:pPr>
        <w:pStyle w:val="Inhopg1"/>
        <w:rPr>
          <w:rFonts w:eastAsiaTheme="minorEastAsia"/>
          <w:b w:val="0"/>
          <w:noProof/>
          <w:kern w:val="2"/>
          <w:sz w:val="22"/>
          <w:lang w:eastAsia="nl-BE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9082383" w:history="1">
        <w:r w:rsidRPr="00BC3B81">
          <w:rPr>
            <w:rStyle w:val="Hyperlink"/>
            <w:noProof/>
          </w:rPr>
          <w:t>1</w:t>
        </w:r>
        <w:r>
          <w:rPr>
            <w:rFonts w:eastAsiaTheme="minorEastAsia"/>
            <w:b w:val="0"/>
            <w:noProof/>
            <w:kern w:val="2"/>
            <w:sz w:val="22"/>
            <w:lang w:eastAsia="nl-BE"/>
            <w14:ligatures w14:val="standardContextual"/>
          </w:rPr>
          <w:tab/>
        </w:r>
        <w:r w:rsidRPr="00BC3B81">
          <w:rPr>
            <w:rStyle w:val="Hyperlink"/>
            <w:noProof/>
          </w:rPr>
          <w:t>Hoofdstuk 1: Continuïteit en waardecreatie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_Toc159082383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3B41144" w14:textId="6A35931A" w:rsidR="00BA1E4E" w:rsidRDefault="00BA1E4E">
      <w:pPr>
        <w:pStyle w:val="Inhopg1"/>
        <w:rPr>
          <w:rFonts w:eastAsiaTheme="minorEastAsia"/>
          <w:b w:val="0"/>
          <w:noProof/>
          <w:kern w:val="2"/>
          <w:sz w:val="22"/>
          <w:lang w:eastAsia="nl-BE"/>
          <w14:ligatures w14:val="standardContextual"/>
        </w:rPr>
      </w:pPr>
      <w:hyperlink w:anchor="_Toc159082384" w:history="1">
        <w:r w:rsidRPr="00BC3B81">
          <w:rPr>
            <w:rStyle w:val="Hyperlink"/>
            <w:noProof/>
          </w:rPr>
          <w:t>2</w:t>
        </w:r>
        <w:r>
          <w:rPr>
            <w:rFonts w:eastAsiaTheme="minorEastAsia"/>
            <w:b w:val="0"/>
            <w:noProof/>
            <w:kern w:val="2"/>
            <w:sz w:val="22"/>
            <w:lang w:eastAsia="nl-BE"/>
            <w14:ligatures w14:val="standardContextual"/>
          </w:rPr>
          <w:tab/>
        </w:r>
        <w:r w:rsidRPr="00BC3B81">
          <w:rPr>
            <w:rStyle w:val="Hyperlink"/>
            <w:noProof/>
          </w:rPr>
          <w:t>Hoofds</w:t>
        </w:r>
        <w:r w:rsidRPr="00BC3B81">
          <w:rPr>
            <w:rStyle w:val="Hyperlink"/>
            <w:noProof/>
          </w:rPr>
          <w:t>t</w:t>
        </w:r>
        <w:r w:rsidRPr="00BC3B81">
          <w:rPr>
            <w:rStyle w:val="Hyperlink"/>
            <w:noProof/>
          </w:rPr>
          <w:t>uk 2: Macro-omgevingsanalyse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_Toc159082384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C24558F" w14:textId="4E072050" w:rsidR="00803D6A" w:rsidRDefault="00BA1E4E">
      <w:r>
        <w:fldChar w:fldCharType="end"/>
      </w:r>
    </w:p>
    <w:p w14:paraId="18F3372D" w14:textId="77777777" w:rsidR="00803D6A" w:rsidRDefault="00803D6A"/>
    <w:p w14:paraId="4598864D" w14:textId="77777777" w:rsidR="00803D6A" w:rsidRDefault="00803D6A" w:rsidP="00CB3CC2">
      <w:pPr>
        <w:sectPr w:rsidR="00803D6A" w:rsidSect="00135BB3">
          <w:pgSz w:w="11906" w:h="16838"/>
          <w:pgMar w:top="1134" w:right="1134" w:bottom="1134" w:left="1134" w:header="709" w:footer="709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08"/>
          <w:titlePg/>
          <w:docGrid w:linePitch="360"/>
        </w:sectPr>
      </w:pPr>
    </w:p>
    <w:p w14:paraId="0765005B" w14:textId="6A4CFA32" w:rsidR="00182E1C" w:rsidRPr="00967DB4" w:rsidRDefault="006F651A" w:rsidP="004B4A9B">
      <w:pPr>
        <w:pStyle w:val="Kop1"/>
      </w:pPr>
      <w:bookmarkStart w:id="0" w:name="_Toc159082383"/>
      <w:r>
        <w:lastRenderedPageBreak/>
        <w:t xml:space="preserve">Hoofdstuk 1: </w:t>
      </w:r>
      <w:r w:rsidR="004B4A9B">
        <w:t>Continuïteit en waardecreatie</w:t>
      </w:r>
      <w:bookmarkEnd w:id="0"/>
    </w:p>
    <w:p w14:paraId="00642F81" w14:textId="30029C53" w:rsidR="00E42142" w:rsidRPr="00E42142" w:rsidRDefault="00BA1E4E" w:rsidP="00E42142">
      <w:pPr>
        <w:pStyle w:val="Geenafstand"/>
      </w:pPr>
      <w:r>
        <w:t>W</w:t>
      </w:r>
      <w:r w:rsidR="00E42142">
        <w:t>at is een business?</w:t>
      </w:r>
    </w:p>
    <w:p w14:paraId="5F5EAE3D" w14:textId="77777777" w:rsidR="00E42142" w:rsidRPr="00E42142" w:rsidRDefault="00E42142" w:rsidP="00E42142">
      <w:pPr>
        <w:pStyle w:val="Lijstalinea"/>
        <w:numPr>
          <w:ilvl w:val="0"/>
          <w:numId w:val="16"/>
        </w:numPr>
        <w:rPr>
          <w:rFonts w:ascii="Segoe UI Symbol" w:hAnsi="Segoe UI Symbol" w:cs="Segoe UI Symbol"/>
        </w:rPr>
      </w:pPr>
      <w:r>
        <w:t xml:space="preserve">Een zaak die met een </w:t>
      </w:r>
      <w:r w:rsidRPr="00E42142">
        <w:rPr>
          <w:b/>
          <w:bCs/>
        </w:rPr>
        <w:t>commercieel doel</w:t>
      </w:r>
      <w:r>
        <w:t xml:space="preserve"> wordt opgericht </w:t>
      </w:r>
    </w:p>
    <w:p w14:paraId="15F9006A" w14:textId="649F6980" w:rsidR="00E42142" w:rsidRDefault="00E42142" w:rsidP="00E42142">
      <w:pPr>
        <w:pStyle w:val="Lijstalinea"/>
        <w:numPr>
          <w:ilvl w:val="0"/>
          <w:numId w:val="16"/>
        </w:numPr>
      </w:pPr>
      <w:r>
        <w:t>De activiteiten die nodig zijn om een zaak draaiende te houden</w:t>
      </w:r>
    </w:p>
    <w:p w14:paraId="017717D5" w14:textId="77777777" w:rsidR="00ED22C1" w:rsidRPr="00E42142" w:rsidRDefault="00ED22C1" w:rsidP="00ED22C1">
      <w:pPr>
        <w:pStyle w:val="Lijstalinea"/>
      </w:pPr>
    </w:p>
    <w:p w14:paraId="092D12F6" w14:textId="381E2833" w:rsidR="007D5552" w:rsidRDefault="00ED22C1" w:rsidP="007D5552">
      <w:pPr>
        <w:pStyle w:val="Geenafstand"/>
      </w:pPr>
      <w:r w:rsidRPr="00363270">
        <w:rPr>
          <w:noProof/>
        </w:rPr>
        <w:drawing>
          <wp:anchor distT="0" distB="0" distL="114300" distR="114300" simplePos="0" relativeHeight="251642368" behindDoc="1" locked="0" layoutInCell="1" allowOverlap="1" wp14:anchorId="0F039E9F" wp14:editId="4846FF14">
            <wp:simplePos x="0" y="0"/>
            <wp:positionH relativeFrom="column">
              <wp:posOffset>3409950</wp:posOffset>
            </wp:positionH>
            <wp:positionV relativeFrom="paragraph">
              <wp:posOffset>71120</wp:posOffset>
            </wp:positionV>
            <wp:extent cx="2736850" cy="1184275"/>
            <wp:effectExtent l="0" t="0" r="0" b="0"/>
            <wp:wrapTight wrapText="bothSides">
              <wp:wrapPolygon edited="0">
                <wp:start x="0" y="0"/>
                <wp:lineTo x="0" y="21195"/>
                <wp:lineTo x="21500" y="21195"/>
                <wp:lineTo x="21500" y="0"/>
                <wp:lineTo x="0" y="0"/>
              </wp:wrapPolygon>
            </wp:wrapTight>
            <wp:docPr id="146587039" name="Afbeelding 1" descr="Afbeelding met tekst, Lettertype, schermopname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7039" name="Afbeelding 1" descr="Afbeelding met tekst, Lettertype, schermopname, lijn&#10;&#10;Automatisch gegenereerde beschrijvi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5552">
        <w:t>continuïteitskring:</w:t>
      </w:r>
    </w:p>
    <w:p w14:paraId="2871D899" w14:textId="24C73445" w:rsidR="00363270" w:rsidRDefault="00363270" w:rsidP="007D5552">
      <w:r>
        <w:t xml:space="preserve">Een organisatie die wilt voortbestaan streeft naar continuïteit. Deze continuïteit wordt hieronder weergegeven als een zich steeds </w:t>
      </w:r>
      <w:r w:rsidRPr="00363270">
        <w:rPr>
          <w:b/>
          <w:bCs/>
        </w:rPr>
        <w:t>herhalend proces</w:t>
      </w:r>
      <w:r>
        <w:t>. De continuïteitskring bevat bouwstenen die onderneming helpen om dit doel te realiseren.</w:t>
      </w:r>
    </w:p>
    <w:p w14:paraId="59634F58" w14:textId="77777777" w:rsidR="008266B6" w:rsidRDefault="008266B6" w:rsidP="00363270"/>
    <w:p w14:paraId="30790472" w14:textId="2DC11A4E" w:rsidR="00363270" w:rsidRDefault="008266B6" w:rsidP="008266B6">
      <w:pPr>
        <w:pStyle w:val="Geenafstand"/>
      </w:pPr>
      <w:proofErr w:type="spellStart"/>
      <w:r>
        <w:t>Categoriën</w:t>
      </w:r>
      <w:proofErr w:type="spellEnd"/>
      <w:r w:rsidR="004517C2">
        <w:t xml:space="preserve"> uitgelegd</w:t>
      </w:r>
      <w:r>
        <w:t>:</w:t>
      </w:r>
    </w:p>
    <w:p w14:paraId="4D739AFD" w14:textId="77777777" w:rsidR="00BA1602" w:rsidRDefault="00363270" w:rsidP="00BA1602">
      <w:r>
        <w:t xml:space="preserve">Producten: </w:t>
      </w:r>
    </w:p>
    <w:p w14:paraId="16DBE6B7" w14:textId="6A72B416" w:rsidR="00363270" w:rsidRDefault="00363270" w:rsidP="00BA1602">
      <w:pPr>
        <w:pStyle w:val="Lijstalinea"/>
        <w:numPr>
          <w:ilvl w:val="0"/>
          <w:numId w:val="18"/>
        </w:numPr>
      </w:pPr>
      <w:r>
        <w:t>je denkt dat je nuttige producten kan aanbieden aan de klant.</w:t>
      </w:r>
    </w:p>
    <w:p w14:paraId="00B3BC22" w14:textId="01C14EF4" w:rsidR="00363270" w:rsidRDefault="008266B6" w:rsidP="004517C2">
      <w:pPr>
        <w:pStyle w:val="Lijstalinea"/>
        <w:numPr>
          <w:ilvl w:val="0"/>
          <w:numId w:val="17"/>
        </w:numPr>
      </w:pPr>
      <w:r w:rsidRPr="004517C2">
        <w:rPr>
          <w:b/>
          <w:bCs/>
        </w:rPr>
        <w:t>Goederen</w:t>
      </w:r>
      <w:r>
        <w:t xml:space="preserve"> of </w:t>
      </w:r>
      <w:r w:rsidRPr="004517C2">
        <w:rPr>
          <w:b/>
          <w:bCs/>
        </w:rPr>
        <w:t>diensten</w:t>
      </w:r>
      <w:r>
        <w:t xml:space="preserve"> laten de organisatie toe te beantwoorden aan klantenbehoeften en klantenwens. Vaak zijn goederen een combinatie van goederen en diensten.</w:t>
      </w:r>
    </w:p>
    <w:p w14:paraId="230024F8" w14:textId="77777777" w:rsidR="00BA1602" w:rsidRDefault="004517C2" w:rsidP="004517C2">
      <w:pPr>
        <w:pStyle w:val="Lijstalinea"/>
        <w:numPr>
          <w:ilvl w:val="0"/>
          <w:numId w:val="17"/>
        </w:numPr>
      </w:pPr>
      <w:r>
        <w:t xml:space="preserve">Supermarkt is een </w:t>
      </w:r>
      <w:r w:rsidRPr="004517C2">
        <w:rPr>
          <w:b/>
          <w:bCs/>
          <w:color w:val="FF0000"/>
        </w:rPr>
        <w:t>distributief bedrijf</w:t>
      </w:r>
      <w:r>
        <w:t xml:space="preserve">. </w:t>
      </w:r>
    </w:p>
    <w:p w14:paraId="77FEB666" w14:textId="79D2B1E9" w:rsidR="004517C2" w:rsidRDefault="00305AF3" w:rsidP="00BA1602">
      <w:pPr>
        <w:pStyle w:val="Lijstalinea"/>
        <w:numPr>
          <w:ilvl w:val="1"/>
          <w:numId w:val="17"/>
        </w:numPr>
      </w:pPr>
      <w:r w:rsidRPr="00BA1602">
        <w:rPr>
          <w:b/>
          <w:bCs/>
        </w:rPr>
        <w:t>Dienst</w:t>
      </w:r>
      <w:r>
        <w:t xml:space="preserve"> = verzamelen van producten, niet zelf maken.</w:t>
      </w:r>
    </w:p>
    <w:p w14:paraId="115673A4" w14:textId="2F92973C" w:rsidR="00BA1602" w:rsidRDefault="00BA1602" w:rsidP="00BA1602"/>
    <w:p w14:paraId="1658237C" w14:textId="1DF542C9" w:rsidR="00BA1602" w:rsidRDefault="00BA1602" w:rsidP="00BA1602">
      <w:r>
        <w:t xml:space="preserve">Klantenbehoeften: </w:t>
      </w:r>
    </w:p>
    <w:p w14:paraId="72698204" w14:textId="650FD363" w:rsidR="00BA1602" w:rsidRDefault="00720A14" w:rsidP="00BA1602">
      <w:pPr>
        <w:pStyle w:val="Lijstalinea"/>
        <w:numPr>
          <w:ilvl w:val="0"/>
          <w:numId w:val="19"/>
        </w:numPr>
      </w:pPr>
      <w:r w:rsidRPr="0016501B">
        <w:rPr>
          <w:noProof/>
        </w:rPr>
        <w:drawing>
          <wp:anchor distT="0" distB="0" distL="114300" distR="114300" simplePos="0" relativeHeight="251646464" behindDoc="1" locked="0" layoutInCell="1" allowOverlap="1" wp14:anchorId="65CC5249" wp14:editId="16649123">
            <wp:simplePos x="0" y="0"/>
            <wp:positionH relativeFrom="column">
              <wp:posOffset>3897630</wp:posOffset>
            </wp:positionH>
            <wp:positionV relativeFrom="paragraph">
              <wp:posOffset>6985</wp:posOffset>
            </wp:positionV>
            <wp:extent cx="2225040" cy="709930"/>
            <wp:effectExtent l="0" t="0" r="0" b="0"/>
            <wp:wrapTight wrapText="bothSides">
              <wp:wrapPolygon edited="0">
                <wp:start x="0" y="0"/>
                <wp:lineTo x="0" y="20866"/>
                <wp:lineTo x="21452" y="20866"/>
                <wp:lineTo x="21452" y="0"/>
                <wp:lineTo x="0" y="0"/>
              </wp:wrapPolygon>
            </wp:wrapTight>
            <wp:docPr id="985981508" name="Afbeelding 1" descr="Afbeelding met emoticon, smiley, clipar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981508" name="Afbeelding 1" descr="Afbeelding met emoticon, smiley, clipart&#10;&#10;Automatisch gegenereerde beschrijvi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1602">
        <w:t xml:space="preserve">Klanten kopen producten omdat ze een </w:t>
      </w:r>
      <w:r w:rsidR="00BA1602" w:rsidRPr="007A5784">
        <w:rPr>
          <w:b/>
          <w:bCs/>
        </w:rPr>
        <w:t>tekort</w:t>
      </w:r>
      <w:r w:rsidR="00BA1602">
        <w:t xml:space="preserve"> ervaren</w:t>
      </w:r>
    </w:p>
    <w:p w14:paraId="13F96C67" w14:textId="32DD1C8A" w:rsidR="00BA1602" w:rsidRDefault="00BA1602" w:rsidP="00BA1602">
      <w:pPr>
        <w:pStyle w:val="Lijstalinea"/>
        <w:numPr>
          <w:ilvl w:val="0"/>
          <w:numId w:val="19"/>
        </w:numPr>
      </w:pPr>
      <w:r w:rsidRPr="00BA1602">
        <w:rPr>
          <w:b/>
          <w:bCs/>
        </w:rPr>
        <w:t>Inzicht</w:t>
      </w:r>
      <w:r>
        <w:t xml:space="preserve"> hebben in klantbehoefte hebben is heel belangrijk.</w:t>
      </w:r>
    </w:p>
    <w:p w14:paraId="23442EBD" w14:textId="71A99AED" w:rsidR="00BA1602" w:rsidRPr="00BA1602" w:rsidRDefault="00BA1602" w:rsidP="00BA1602">
      <w:pPr>
        <w:pStyle w:val="Lijstalinea"/>
        <w:numPr>
          <w:ilvl w:val="0"/>
          <w:numId w:val="19"/>
        </w:numPr>
        <w:rPr>
          <w:b/>
          <w:bCs/>
          <w:color w:val="FF0000"/>
        </w:rPr>
      </w:pPr>
      <w:r w:rsidRPr="00BA1602">
        <w:rPr>
          <w:b/>
          <w:bCs/>
          <w:color w:val="FF0000"/>
        </w:rPr>
        <w:t>Hoe beter je je klanten kent, hoe beter.</w:t>
      </w:r>
    </w:p>
    <w:p w14:paraId="3970DA9D" w14:textId="77777777" w:rsidR="00BA1602" w:rsidRDefault="00BA1602" w:rsidP="00BA1602"/>
    <w:p w14:paraId="16ED8FEC" w14:textId="0C1CE9CB" w:rsidR="00BA1602" w:rsidRDefault="00BA1602" w:rsidP="00BA1602">
      <w:r>
        <w:t xml:space="preserve">Waardecreatie: </w:t>
      </w:r>
    </w:p>
    <w:p w14:paraId="142DF812" w14:textId="76E6E300" w:rsidR="00BA1602" w:rsidRDefault="00A30B52" w:rsidP="0016501B">
      <w:pPr>
        <w:pStyle w:val="Lijstalinea"/>
        <w:numPr>
          <w:ilvl w:val="0"/>
          <w:numId w:val="20"/>
        </w:numPr>
      </w:pPr>
      <w:r>
        <w:t>Wanneer de producten worden verkocht ontstaat er waarde voor de organisatie onder de vorm van omzet, winst, cash flow, ….</w:t>
      </w:r>
    </w:p>
    <w:p w14:paraId="7C0606E1" w14:textId="26BE263F" w:rsidR="00A30B52" w:rsidRDefault="00A30B52" w:rsidP="0016501B">
      <w:pPr>
        <w:pStyle w:val="Lijstalinea"/>
        <w:numPr>
          <w:ilvl w:val="0"/>
          <w:numId w:val="20"/>
        </w:numPr>
      </w:pPr>
      <w:r>
        <w:t xml:space="preserve">Dankzij </w:t>
      </w:r>
      <w:r w:rsidRPr="00720A14">
        <w:rPr>
          <w:b/>
          <w:bCs/>
        </w:rPr>
        <w:t>waardecreatie krijg je geld om competenties</w:t>
      </w:r>
      <w:r>
        <w:t xml:space="preserve"> te beheren.</w:t>
      </w:r>
    </w:p>
    <w:p w14:paraId="4DA74104" w14:textId="2CB3A820" w:rsidR="007D5552" w:rsidRDefault="007D5552" w:rsidP="0016501B">
      <w:pPr>
        <w:pStyle w:val="Lijstalinea"/>
        <w:numPr>
          <w:ilvl w:val="0"/>
          <w:numId w:val="20"/>
        </w:numPr>
      </w:pPr>
      <w:r>
        <w:t>Je moet altijd tevreden zijn met je product.</w:t>
      </w:r>
    </w:p>
    <w:p w14:paraId="07C87ED6" w14:textId="77777777" w:rsidR="00BA1602" w:rsidRDefault="00BA1602" w:rsidP="00BA1602"/>
    <w:p w14:paraId="452F9C2F" w14:textId="4B84F525" w:rsidR="00BA1602" w:rsidRDefault="00BA1602" w:rsidP="00BA1602">
      <w:r>
        <w:t>Comp</w:t>
      </w:r>
      <w:r w:rsidR="00720A14">
        <w:t>e</w:t>
      </w:r>
      <w:r>
        <w:t>tenties:</w:t>
      </w:r>
    </w:p>
    <w:p w14:paraId="28524871" w14:textId="5DBFFA12" w:rsidR="00BA1602" w:rsidRDefault="004D6630" w:rsidP="004D6630">
      <w:pPr>
        <w:pStyle w:val="Lijstalinea"/>
        <w:numPr>
          <w:ilvl w:val="0"/>
          <w:numId w:val="22"/>
        </w:numPr>
      </w:pPr>
      <w:r>
        <w:t>Bedrijfsopbrengsten investeren in kennis en middelen om nieuwe producten te ontwikkelen</w:t>
      </w:r>
    </w:p>
    <w:p w14:paraId="59D461D6" w14:textId="4B7AD4CE" w:rsidR="004D6630" w:rsidRDefault="004D6630" w:rsidP="004D6630">
      <w:pPr>
        <w:pStyle w:val="Lijstalinea"/>
        <w:numPr>
          <w:ilvl w:val="0"/>
          <w:numId w:val="22"/>
        </w:numPr>
      </w:pPr>
      <w:r>
        <w:t xml:space="preserve">Goed personeel </w:t>
      </w:r>
      <w:r w:rsidRPr="004D6630">
        <w:rPr>
          <w:b/>
          <w:bCs/>
        </w:rPr>
        <w:t>hebben/onderhouden</w:t>
      </w:r>
      <w:r>
        <w:t xml:space="preserve"> is heel belangrijk.</w:t>
      </w:r>
    </w:p>
    <w:p w14:paraId="53BEDA22" w14:textId="77777777" w:rsidR="004D6630" w:rsidRDefault="004D6630" w:rsidP="004D6630"/>
    <w:p w14:paraId="7F6AB865" w14:textId="26C0F68A" w:rsidR="00BA1602" w:rsidRDefault="00BA1602" w:rsidP="004D6630">
      <w:r>
        <w:t>Stakeholders:</w:t>
      </w:r>
    </w:p>
    <w:p w14:paraId="50AF0535" w14:textId="70438277" w:rsidR="00ED22C1" w:rsidRDefault="00ED22C1" w:rsidP="004D6630">
      <w:pPr>
        <w:pStyle w:val="Lijstalinea"/>
        <w:numPr>
          <w:ilvl w:val="0"/>
          <w:numId w:val="23"/>
        </w:numPr>
      </w:pPr>
      <w:r>
        <w:t>Bedrijfsopbrengsten uitkeren aan belanghebbenden: aandeelhouders, medewerkers, belangengroepen, ...</w:t>
      </w:r>
    </w:p>
    <w:p w14:paraId="2707A022" w14:textId="4817B607" w:rsidR="00305AF3" w:rsidRDefault="007D5552" w:rsidP="004D6630">
      <w:pPr>
        <w:pStyle w:val="Lijstalinea"/>
        <w:numPr>
          <w:ilvl w:val="0"/>
          <w:numId w:val="23"/>
        </w:numPr>
      </w:pPr>
      <w:r>
        <w:t xml:space="preserve">Belanghebbende, zij hebben </w:t>
      </w:r>
      <w:r w:rsidRPr="00ED22C1">
        <w:rPr>
          <w:b/>
          <w:bCs/>
        </w:rPr>
        <w:t xml:space="preserve">invloed op de acties </w:t>
      </w:r>
      <w:r>
        <w:t>die je onderneemt in je bedrijf.</w:t>
      </w:r>
    </w:p>
    <w:p w14:paraId="2872BB15" w14:textId="77777777" w:rsidR="00B27C3E" w:rsidRDefault="00B27C3E" w:rsidP="00B27C3E"/>
    <w:p w14:paraId="77FEB8F9" w14:textId="77777777" w:rsidR="00B27C3E" w:rsidRDefault="00B27C3E" w:rsidP="00B27C3E">
      <w:pPr>
        <w:pStyle w:val="Geenafstand"/>
      </w:pPr>
    </w:p>
    <w:p w14:paraId="7DBCB440" w14:textId="77777777" w:rsidR="00B27C3E" w:rsidRDefault="00B27C3E" w:rsidP="00B27C3E">
      <w:pPr>
        <w:pStyle w:val="Geenafstand"/>
      </w:pPr>
    </w:p>
    <w:p w14:paraId="6CEB29A4" w14:textId="3582EF09" w:rsidR="00B27C3E" w:rsidRDefault="00B27C3E" w:rsidP="00B27C3E">
      <w:pPr>
        <w:pStyle w:val="Geenafstand"/>
      </w:pPr>
      <w:r>
        <w:t xml:space="preserve">Waardecreatie: </w:t>
      </w:r>
    </w:p>
    <w:p w14:paraId="02B1CE1B" w14:textId="77777777" w:rsidR="003E341F" w:rsidRDefault="003E341F" w:rsidP="003E341F">
      <w:pPr>
        <w:pStyle w:val="Lijstalinea"/>
        <w:numPr>
          <w:ilvl w:val="0"/>
          <w:numId w:val="24"/>
        </w:numPr>
      </w:pPr>
      <w:r>
        <w:lastRenderedPageBreak/>
        <w:t xml:space="preserve">Om waardecreatie te kunnen realiseren zal de organisatie de competenties </w:t>
      </w:r>
      <w:r w:rsidRPr="003E341F">
        <w:rPr>
          <w:b/>
          <w:bCs/>
        </w:rPr>
        <w:t xml:space="preserve">voortdurend moeten aanvullen, aanpassen, </w:t>
      </w:r>
      <w:r>
        <w:t xml:space="preserve">… </w:t>
      </w:r>
    </w:p>
    <w:p w14:paraId="197A1899" w14:textId="70297D1E" w:rsidR="00BA1602" w:rsidRDefault="003E341F" w:rsidP="003E341F">
      <w:pPr>
        <w:pStyle w:val="Lijstalinea"/>
        <w:numPr>
          <w:ilvl w:val="0"/>
          <w:numId w:val="24"/>
        </w:numPr>
      </w:pPr>
      <w:r>
        <w:t>Zo worden telkens weer producten aangeboden om in de huidige behoeften te voorzien</w:t>
      </w:r>
    </w:p>
    <w:p w14:paraId="7E38DE67" w14:textId="77777777" w:rsidR="00214A28" w:rsidRDefault="00214A28" w:rsidP="00214A28">
      <w:pPr>
        <w:pStyle w:val="Lijstalinea"/>
        <w:numPr>
          <w:ilvl w:val="0"/>
          <w:numId w:val="24"/>
        </w:numPr>
      </w:pPr>
      <w:r>
        <w:t xml:space="preserve">Waardecreatie gebeurt als er 3 voorwaarden vervuld zijn. Deze </w:t>
      </w:r>
      <w:r w:rsidRPr="007C0D75">
        <w:rPr>
          <w:b/>
          <w:bCs/>
        </w:rPr>
        <w:t>3 elementen</w:t>
      </w:r>
      <w:r>
        <w:t xml:space="preserve"> vormen de basis voor goede bedrijfsvoering: </w:t>
      </w:r>
    </w:p>
    <w:p w14:paraId="6315423D" w14:textId="77777777" w:rsidR="00214A28" w:rsidRDefault="00214A28" w:rsidP="00214A28">
      <w:pPr>
        <w:pStyle w:val="Lijstalinea"/>
        <w:numPr>
          <w:ilvl w:val="1"/>
          <w:numId w:val="24"/>
        </w:numPr>
      </w:pPr>
      <w:r>
        <w:t xml:space="preserve">1) Ontdekken van klantenbehoeften </w:t>
      </w:r>
    </w:p>
    <w:p w14:paraId="71A4841C" w14:textId="530FE5BD" w:rsidR="00214A28" w:rsidRDefault="00214A28" w:rsidP="00214A28">
      <w:pPr>
        <w:pStyle w:val="Lijstalinea"/>
        <w:numPr>
          <w:ilvl w:val="1"/>
          <w:numId w:val="24"/>
        </w:numPr>
      </w:pPr>
      <w:r>
        <w:t xml:space="preserve">2) Klantwaarde creëren </w:t>
      </w:r>
      <w:r w:rsidR="0003111F">
        <w:t xml:space="preserve">– Het </w:t>
      </w:r>
      <w:r w:rsidR="0003111F" w:rsidRPr="0003111F">
        <w:rPr>
          <w:b/>
          <w:bCs/>
        </w:rPr>
        <w:t>verkopen van producten</w:t>
      </w:r>
      <w:r w:rsidR="0003111F">
        <w:t xml:space="preserve"> aan de klanten</w:t>
      </w:r>
    </w:p>
    <w:p w14:paraId="125D65C1" w14:textId="419AFB39" w:rsidR="008266B6" w:rsidRDefault="00214A28" w:rsidP="00214A28">
      <w:pPr>
        <w:pStyle w:val="Lijstalinea"/>
        <w:numPr>
          <w:ilvl w:val="1"/>
          <w:numId w:val="24"/>
        </w:numPr>
      </w:pPr>
      <w:r>
        <w:t>3) Belofte nakomen</w:t>
      </w:r>
    </w:p>
    <w:p w14:paraId="363AA9D7" w14:textId="55596D68" w:rsidR="0003111F" w:rsidRDefault="0003111F" w:rsidP="0003111F"/>
    <w:p w14:paraId="6334742A" w14:textId="72512E3B" w:rsidR="0003111F" w:rsidRDefault="0003111F" w:rsidP="0003111F">
      <w:pPr>
        <w:pStyle w:val="Geenafstand"/>
      </w:pPr>
      <w:r>
        <w:t xml:space="preserve">Ontdekken van klantenbehoeften: </w:t>
      </w:r>
    </w:p>
    <w:p w14:paraId="69540B55" w14:textId="0D26C4EF" w:rsidR="0003111F" w:rsidRDefault="00776C6F" w:rsidP="00776C6F">
      <w:pPr>
        <w:pStyle w:val="Lijstalinea"/>
        <w:numPr>
          <w:ilvl w:val="0"/>
          <w:numId w:val="25"/>
        </w:numPr>
      </w:pPr>
      <w:r>
        <w:t xml:space="preserve">Een product heeft pas </w:t>
      </w:r>
      <w:r w:rsidRPr="00776C6F">
        <w:rPr>
          <w:b/>
          <w:bCs/>
        </w:rPr>
        <w:t>waarde</w:t>
      </w:r>
      <w:r>
        <w:t xml:space="preserve"> voor de klant wanneer die </w:t>
      </w:r>
      <w:r w:rsidRPr="00776C6F">
        <w:rPr>
          <w:b/>
          <w:bCs/>
        </w:rPr>
        <w:t>behoeftebevrediging</w:t>
      </w:r>
      <w:r>
        <w:t xml:space="preserve"> ervaart.</w:t>
      </w:r>
    </w:p>
    <w:p w14:paraId="3C1BD141" w14:textId="26DCAA49" w:rsidR="00A81F87" w:rsidRDefault="00A81F87" w:rsidP="00A81F87">
      <w:pPr>
        <w:pStyle w:val="Lijstalinea"/>
        <w:numPr>
          <w:ilvl w:val="1"/>
          <w:numId w:val="25"/>
        </w:numPr>
      </w:pPr>
      <w:r>
        <w:t>Vraag naar auto’s: benzine, diesel, elektrisch.</w:t>
      </w:r>
    </w:p>
    <w:p w14:paraId="4C7E0188" w14:textId="13AE0865" w:rsidR="00494403" w:rsidRDefault="00494403" w:rsidP="00A81F87">
      <w:pPr>
        <w:pStyle w:val="Lijstalinea"/>
        <w:numPr>
          <w:ilvl w:val="1"/>
          <w:numId w:val="25"/>
        </w:numPr>
      </w:pPr>
      <w:r>
        <w:t>Alternatieven in bv.  vervoelsmiddelen zorgen voor daling/stijging van bepaalde transportmiddelen (fiets, step, elektrisch/manuele auto).</w:t>
      </w:r>
    </w:p>
    <w:p w14:paraId="5D92B0D3" w14:textId="59D0B622" w:rsidR="00A81F87" w:rsidRDefault="00A81F87" w:rsidP="00776C6F">
      <w:pPr>
        <w:pStyle w:val="Lijstalinea"/>
        <w:numPr>
          <w:ilvl w:val="0"/>
          <w:numId w:val="25"/>
        </w:numPr>
      </w:pPr>
      <w:r>
        <w:t xml:space="preserve">Welke </w:t>
      </w:r>
      <w:r w:rsidRPr="00C81F4A">
        <w:rPr>
          <w:b/>
          <w:bCs/>
        </w:rPr>
        <w:t>voordelen</w:t>
      </w:r>
      <w:r>
        <w:t xml:space="preserve"> vergroten de behoeftebevrediging bij de klanten?</w:t>
      </w:r>
    </w:p>
    <w:p w14:paraId="0F429D01" w14:textId="5794F38F" w:rsidR="00776C6F" w:rsidRDefault="00A81F87" w:rsidP="00A81F87">
      <w:pPr>
        <w:pStyle w:val="Lijstalinea"/>
        <w:numPr>
          <w:ilvl w:val="0"/>
          <w:numId w:val="25"/>
        </w:numPr>
      </w:pPr>
      <w:r>
        <w:t>Er zijn 2 bronnen van klantwaarde.</w:t>
      </w:r>
    </w:p>
    <w:p w14:paraId="75A84CB2" w14:textId="22694B23" w:rsidR="00353C20" w:rsidRDefault="00353C20" w:rsidP="00974EC5">
      <w:pPr>
        <w:pStyle w:val="Geenafstand"/>
      </w:pPr>
    </w:p>
    <w:p w14:paraId="6A1AFED2" w14:textId="659BC848" w:rsidR="004C5FC8" w:rsidRDefault="007536F2" w:rsidP="004C5FC8">
      <w:pPr>
        <w:pStyle w:val="Geenafstand"/>
      </w:pPr>
      <w:r w:rsidRPr="00353C20">
        <w:rPr>
          <w:noProof/>
        </w:rPr>
        <w:drawing>
          <wp:anchor distT="0" distB="0" distL="114300" distR="114300" simplePos="0" relativeHeight="251651584" behindDoc="1" locked="0" layoutInCell="1" allowOverlap="1" wp14:anchorId="7A477F53" wp14:editId="4CAA83C9">
            <wp:simplePos x="0" y="0"/>
            <wp:positionH relativeFrom="column">
              <wp:posOffset>4293870</wp:posOffset>
            </wp:positionH>
            <wp:positionV relativeFrom="paragraph">
              <wp:posOffset>34290</wp:posOffset>
            </wp:positionV>
            <wp:extent cx="1828958" cy="3581710"/>
            <wp:effectExtent l="0" t="0" r="0" b="0"/>
            <wp:wrapTight wrapText="bothSides">
              <wp:wrapPolygon edited="0">
                <wp:start x="0" y="0"/>
                <wp:lineTo x="0" y="21485"/>
                <wp:lineTo x="21375" y="21485"/>
                <wp:lineTo x="21375" y="0"/>
                <wp:lineTo x="0" y="0"/>
              </wp:wrapPolygon>
            </wp:wrapTight>
            <wp:docPr id="607883987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88398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4EC5">
        <w:t>Bronnen van klanten (waargenomen nut)</w:t>
      </w:r>
      <w:r w:rsidR="004C5FC8">
        <w:t>:</w:t>
      </w:r>
    </w:p>
    <w:p w14:paraId="7A776063" w14:textId="30262FC7" w:rsidR="00353C20" w:rsidRDefault="00353C20" w:rsidP="004C5FC8">
      <w:r>
        <w:t xml:space="preserve">Product: </w:t>
      </w:r>
    </w:p>
    <w:p w14:paraId="3B970220" w14:textId="57721712" w:rsidR="00353C20" w:rsidRDefault="00353C20" w:rsidP="00353C20">
      <w:pPr>
        <w:pStyle w:val="Lijstalinea"/>
        <w:numPr>
          <w:ilvl w:val="0"/>
          <w:numId w:val="26"/>
        </w:numPr>
      </w:pPr>
      <w:r>
        <w:t>Kwaliteit, functies, design (bv. elektrische auto).</w:t>
      </w:r>
    </w:p>
    <w:p w14:paraId="7EDC79AB" w14:textId="11C9C7F7" w:rsidR="00353C20" w:rsidRDefault="00353C20" w:rsidP="00353C20">
      <w:pPr>
        <w:pStyle w:val="Lijstalinea"/>
        <w:numPr>
          <w:ilvl w:val="0"/>
          <w:numId w:val="26"/>
        </w:numPr>
      </w:pPr>
      <w:r>
        <w:t>Voortdurend</w:t>
      </w:r>
      <w:r w:rsidR="00F76368">
        <w:t xml:space="preserve"> meevolgen van </w:t>
      </w:r>
      <w:r w:rsidR="00F76368" w:rsidRPr="00F76368">
        <w:rPr>
          <w:b/>
          <w:bCs/>
        </w:rPr>
        <w:t>technologieën</w:t>
      </w:r>
    </w:p>
    <w:p w14:paraId="2D95C66A" w14:textId="53E66A63" w:rsidR="00F76368" w:rsidRPr="00F76368" w:rsidRDefault="00F76368" w:rsidP="00353C20">
      <w:pPr>
        <w:pStyle w:val="Lijstalinea"/>
        <w:numPr>
          <w:ilvl w:val="0"/>
          <w:numId w:val="26"/>
        </w:numPr>
        <w:rPr>
          <w:b/>
          <w:bCs/>
          <w:color w:val="FF0000"/>
        </w:rPr>
      </w:pPr>
      <w:r w:rsidRPr="00F76368">
        <w:rPr>
          <w:b/>
          <w:bCs/>
          <w:color w:val="FF0000"/>
        </w:rPr>
        <w:t>Oog voor detail (design)</w:t>
      </w:r>
    </w:p>
    <w:p w14:paraId="44B316AE" w14:textId="2185F820" w:rsidR="00353C20" w:rsidRDefault="00353C20" w:rsidP="00353C20"/>
    <w:p w14:paraId="25F568D1" w14:textId="4A81E96E" w:rsidR="008266B6" w:rsidRDefault="007F4894" w:rsidP="00363270">
      <w:r>
        <w:t xml:space="preserve">Service: </w:t>
      </w:r>
    </w:p>
    <w:p w14:paraId="4EE99B7C" w14:textId="77777777" w:rsidR="00731F1B" w:rsidRDefault="007F4894" w:rsidP="007F4894">
      <w:pPr>
        <w:pStyle w:val="Lijstalinea"/>
        <w:numPr>
          <w:ilvl w:val="0"/>
          <w:numId w:val="27"/>
        </w:numPr>
      </w:pPr>
      <w:r>
        <w:t>Garantie</w:t>
      </w:r>
    </w:p>
    <w:p w14:paraId="21623ED5" w14:textId="1BB9A079" w:rsidR="00731F1B" w:rsidRDefault="007F4894" w:rsidP="00731F1B">
      <w:pPr>
        <w:pStyle w:val="Lijstalinea"/>
        <w:numPr>
          <w:ilvl w:val="0"/>
          <w:numId w:val="27"/>
        </w:numPr>
      </w:pPr>
      <w:r>
        <w:t>installati</w:t>
      </w:r>
      <w:r w:rsidR="00731F1B">
        <w:t>e</w:t>
      </w:r>
      <w:r>
        <w:t xml:space="preserve"> </w:t>
      </w:r>
    </w:p>
    <w:p w14:paraId="39462F91" w14:textId="362CB63D" w:rsidR="00731F1B" w:rsidRDefault="00731F1B" w:rsidP="00731F1B">
      <w:pPr>
        <w:pStyle w:val="Lijstalinea"/>
        <w:numPr>
          <w:ilvl w:val="1"/>
          <w:numId w:val="27"/>
        </w:numPr>
      </w:pPr>
      <w:r>
        <w:t xml:space="preserve">bv. bedrijf </w:t>
      </w:r>
      <w:r w:rsidRPr="00AF0A2E">
        <w:rPr>
          <w:b/>
          <w:bCs/>
        </w:rPr>
        <w:t>installeren</w:t>
      </w:r>
      <w:r>
        <w:t xml:space="preserve"> dingen </w:t>
      </w:r>
      <w:r w:rsidRPr="00AF0A2E">
        <w:rPr>
          <w:b/>
          <w:bCs/>
        </w:rPr>
        <w:t>voor jou</w:t>
      </w:r>
      <w:r>
        <w:t xml:space="preserve"> ipv jijzelf.</w:t>
      </w:r>
    </w:p>
    <w:p w14:paraId="4C161C27" w14:textId="77777777" w:rsidR="00731F1B" w:rsidRDefault="007F4894" w:rsidP="00731F1B">
      <w:pPr>
        <w:pStyle w:val="Lijstalinea"/>
        <w:numPr>
          <w:ilvl w:val="0"/>
          <w:numId w:val="27"/>
        </w:numPr>
      </w:pPr>
      <w:r>
        <w:t xml:space="preserve">onderhoud … </w:t>
      </w:r>
    </w:p>
    <w:p w14:paraId="0E318AC3" w14:textId="75CE4685" w:rsidR="007F4894" w:rsidRDefault="007F4894" w:rsidP="00731F1B">
      <w:pPr>
        <w:pStyle w:val="Lijstalinea"/>
        <w:numPr>
          <w:ilvl w:val="1"/>
          <w:numId w:val="27"/>
        </w:numPr>
      </w:pPr>
      <w:r>
        <w:t>bv. garagist</w:t>
      </w:r>
      <w:r w:rsidR="00731F1B">
        <w:t xml:space="preserve"> aan de auto</w:t>
      </w:r>
      <w:r w:rsidR="00AF0A2E">
        <w:t>/herstelling producten.</w:t>
      </w:r>
    </w:p>
    <w:p w14:paraId="3F1593CB" w14:textId="77777777" w:rsidR="00731F1B" w:rsidRDefault="00731F1B" w:rsidP="00731F1B"/>
    <w:p w14:paraId="23421FD0" w14:textId="075D0AF8" w:rsidR="00AF0A2E" w:rsidRDefault="00FB4A02" w:rsidP="00731F1B">
      <w:r>
        <w:t>Merk (imago):</w:t>
      </w:r>
    </w:p>
    <w:p w14:paraId="53A7F212" w14:textId="589C6422" w:rsidR="0060615E" w:rsidRDefault="00C11EEA" w:rsidP="0035635A">
      <w:pPr>
        <w:pStyle w:val="Lijstalinea"/>
        <w:numPr>
          <w:ilvl w:val="0"/>
          <w:numId w:val="28"/>
        </w:numPr>
      </w:pPr>
      <w:r>
        <w:t>Perceptie</w:t>
      </w:r>
    </w:p>
    <w:p w14:paraId="614A4D02" w14:textId="3BB3A750" w:rsidR="00C11EEA" w:rsidRDefault="007536F2" w:rsidP="00C11EEA">
      <w:pPr>
        <w:pStyle w:val="Lijstalinea"/>
        <w:numPr>
          <w:ilvl w:val="0"/>
          <w:numId w:val="28"/>
        </w:numPr>
      </w:pPr>
      <w:r>
        <w:t>Psychologische</w:t>
      </w:r>
    </w:p>
    <w:p w14:paraId="6336E963" w14:textId="367379A5" w:rsidR="007536F2" w:rsidRDefault="007536F2" w:rsidP="007536F2">
      <w:pPr>
        <w:pStyle w:val="Lijstalinea"/>
        <w:numPr>
          <w:ilvl w:val="1"/>
          <w:numId w:val="28"/>
        </w:numPr>
      </w:pPr>
      <w:r>
        <w:t>Met wel merk wil jij geassocieerd worden (Apple of Samsung …</w:t>
      </w:r>
      <w:r w:rsidR="0060615E">
        <w:t xml:space="preserve"> identieke wagen dat Citroën en Peugeot maakt, jij wil toch de Peugeot ondanks zelfde auto</w:t>
      </w:r>
      <w:r>
        <w:t>)</w:t>
      </w:r>
    </w:p>
    <w:p w14:paraId="5428F6EE" w14:textId="3D3E5901" w:rsidR="00FB4A02" w:rsidRDefault="007536F2" w:rsidP="00C11EEA">
      <w:pPr>
        <w:pStyle w:val="Lijstalinea"/>
        <w:numPr>
          <w:ilvl w:val="0"/>
          <w:numId w:val="28"/>
        </w:numPr>
      </w:pPr>
      <w:r>
        <w:t>Behoeften</w:t>
      </w:r>
    </w:p>
    <w:p w14:paraId="39E56A1B" w14:textId="098E15C3" w:rsidR="007536F2" w:rsidRDefault="007536F2" w:rsidP="007536F2">
      <w:pPr>
        <w:pStyle w:val="Lijstalinea"/>
        <w:numPr>
          <w:ilvl w:val="1"/>
          <w:numId w:val="28"/>
        </w:numPr>
      </w:pPr>
      <w:r>
        <w:t xml:space="preserve">We hebben een </w:t>
      </w:r>
      <w:r w:rsidRPr="007536F2">
        <w:rPr>
          <w:b/>
          <w:bCs/>
        </w:rPr>
        <w:t>goede ervaring</w:t>
      </w:r>
      <w:r>
        <w:t xml:space="preserve"> of horen dat van andere en voelen ons </w:t>
      </w:r>
      <w:r w:rsidRPr="007536F2">
        <w:rPr>
          <w:b/>
          <w:bCs/>
        </w:rPr>
        <w:t>vertrouwt</w:t>
      </w:r>
      <w:r>
        <w:t xml:space="preserve"> bij hun.</w:t>
      </w:r>
    </w:p>
    <w:p w14:paraId="7A9AAFF0" w14:textId="77777777" w:rsidR="00C11EEA" w:rsidRDefault="00C11EEA" w:rsidP="00C11EEA"/>
    <w:p w14:paraId="2C660A1C" w14:textId="77777777" w:rsidR="0035635A" w:rsidRDefault="0035635A" w:rsidP="00C11EEA"/>
    <w:p w14:paraId="1AAF9281" w14:textId="77777777" w:rsidR="0035635A" w:rsidRDefault="0035635A" w:rsidP="00C11EEA"/>
    <w:p w14:paraId="3936F244" w14:textId="77777777" w:rsidR="0035635A" w:rsidRDefault="0035635A" w:rsidP="00C11EEA"/>
    <w:p w14:paraId="3A6FE638" w14:textId="060A48C5" w:rsidR="00C11EEA" w:rsidRDefault="00C11EEA" w:rsidP="00C11EEA">
      <w:r>
        <w:t xml:space="preserve">Relationele voordelen: </w:t>
      </w:r>
    </w:p>
    <w:p w14:paraId="4AD397A4" w14:textId="04F989DB" w:rsidR="00C11EEA" w:rsidRDefault="00C11EEA" w:rsidP="00C11EEA">
      <w:pPr>
        <w:pStyle w:val="Lijstalinea"/>
        <w:numPr>
          <w:ilvl w:val="0"/>
          <w:numId w:val="29"/>
        </w:numPr>
      </w:pPr>
      <w:r>
        <w:t>Relaties opbouwen (ook online), ...</w:t>
      </w:r>
      <w:r w:rsidR="0035635A">
        <w:t xml:space="preserve"> Hoe is het contact met je klant.</w:t>
      </w:r>
    </w:p>
    <w:p w14:paraId="69EC9D1B" w14:textId="052A581F" w:rsidR="0035635A" w:rsidRDefault="0035635A" w:rsidP="0035635A">
      <w:pPr>
        <w:pStyle w:val="Lijstalinea"/>
        <w:numPr>
          <w:ilvl w:val="1"/>
          <w:numId w:val="29"/>
        </w:numPr>
      </w:pPr>
      <w:r>
        <w:t xml:space="preserve">Een goede relatie tussen </w:t>
      </w:r>
      <w:r w:rsidR="00E264CE">
        <w:t xml:space="preserve">klant en kapper is </w:t>
      </w:r>
      <w:r w:rsidR="00E264CE" w:rsidRPr="00E264CE">
        <w:rPr>
          <w:b/>
          <w:bCs/>
        </w:rPr>
        <w:t>leuk en belangrijk</w:t>
      </w:r>
      <w:r w:rsidR="00E264CE">
        <w:t>.</w:t>
      </w:r>
    </w:p>
    <w:p w14:paraId="5F7573DF" w14:textId="23BA87F1" w:rsidR="00720BAC" w:rsidRDefault="00720BAC" w:rsidP="0035635A">
      <w:pPr>
        <w:pStyle w:val="Lijstalinea"/>
        <w:numPr>
          <w:ilvl w:val="1"/>
          <w:numId w:val="29"/>
        </w:numPr>
      </w:pPr>
      <w:r w:rsidRPr="00FF4C2E">
        <w:rPr>
          <w:b/>
          <w:bCs/>
        </w:rPr>
        <w:t>Sociale med</w:t>
      </w:r>
      <w:r>
        <w:t>ia is een goed voorbeeld om relatie op te bouwen met algemene doelgroep</w:t>
      </w:r>
      <w:r w:rsidR="00FF4C2E">
        <w:t xml:space="preserve"> (</w:t>
      </w:r>
      <w:proofErr w:type="spellStart"/>
      <w:r w:rsidR="00FF4C2E">
        <w:t>youtubereclame</w:t>
      </w:r>
      <w:proofErr w:type="spellEnd"/>
      <w:r w:rsidR="00FF4C2E">
        <w:t>, Twitter)</w:t>
      </w:r>
    </w:p>
    <w:p w14:paraId="388CB798" w14:textId="77777777" w:rsidR="00FF4C2E" w:rsidRDefault="00FF4C2E" w:rsidP="00FF4C2E"/>
    <w:p w14:paraId="49E6F08D" w14:textId="74B8164F" w:rsidR="00FF4C2E" w:rsidRDefault="00FF4C2E" w:rsidP="00C279D9">
      <w:pPr>
        <w:pStyle w:val="Geenafstand"/>
      </w:pPr>
      <w:r>
        <w:lastRenderedPageBreak/>
        <w:t xml:space="preserve">Maatschappelijke voordelen: </w:t>
      </w:r>
    </w:p>
    <w:p w14:paraId="06E04A86" w14:textId="5114655F" w:rsidR="00C279D9" w:rsidRDefault="00FF4C2E" w:rsidP="00C279D9">
      <w:pPr>
        <w:pStyle w:val="Lijstalinea"/>
        <w:numPr>
          <w:ilvl w:val="0"/>
          <w:numId w:val="29"/>
        </w:numPr>
      </w:pPr>
      <w:r>
        <w:t>MVO</w:t>
      </w:r>
      <w:r w:rsidR="00B32C49">
        <w:t xml:space="preserve"> (Maatschappelijk Verantwoord Ondernemen)</w:t>
      </w:r>
    </w:p>
    <w:p w14:paraId="0F41021B" w14:textId="169AF306" w:rsidR="00FF4C2E" w:rsidRDefault="00FF4C2E" w:rsidP="00C279D9">
      <w:pPr>
        <w:pStyle w:val="Lijstalinea"/>
        <w:numPr>
          <w:ilvl w:val="0"/>
          <w:numId w:val="29"/>
        </w:numPr>
      </w:pPr>
      <w:r>
        <w:t xml:space="preserve">Duurzame </w:t>
      </w:r>
      <w:r w:rsidR="00B32C49">
        <w:t>initiatieven</w:t>
      </w:r>
    </w:p>
    <w:p w14:paraId="0E6D1AFB" w14:textId="00E564A7" w:rsidR="00B32C49" w:rsidRDefault="00B32C49" w:rsidP="00B32C49">
      <w:pPr>
        <w:pStyle w:val="Lijstalinea"/>
        <w:numPr>
          <w:ilvl w:val="1"/>
          <w:numId w:val="29"/>
        </w:numPr>
      </w:pPr>
      <w:r>
        <w:t>Zonnepanelen = betere investering voor het klimaat</w:t>
      </w:r>
      <w:r w:rsidR="00370A7A">
        <w:t xml:space="preserve"> (klimaatbescherming)</w:t>
      </w:r>
    </w:p>
    <w:p w14:paraId="35DC8016" w14:textId="5B351B59" w:rsidR="00B32C49" w:rsidRDefault="00B32C49" w:rsidP="00B32C49">
      <w:pPr>
        <w:pStyle w:val="Lijstalinea"/>
        <w:numPr>
          <w:ilvl w:val="1"/>
          <w:numId w:val="29"/>
        </w:numPr>
      </w:pPr>
      <w:r>
        <w:t>Subsidies krijgen voor kopen elektrische auto</w:t>
      </w:r>
    </w:p>
    <w:p w14:paraId="70469933" w14:textId="7D213293" w:rsidR="00C279D9" w:rsidRDefault="00C279D9" w:rsidP="00C279D9">
      <w:pPr>
        <w:pStyle w:val="Lijstalinea"/>
        <w:numPr>
          <w:ilvl w:val="0"/>
          <w:numId w:val="29"/>
        </w:numPr>
      </w:pPr>
      <w:r>
        <w:t>Indien je beide niet hebt, zullen klanten afhaken</w:t>
      </w:r>
    </w:p>
    <w:p w14:paraId="131127D8" w14:textId="77777777" w:rsidR="0035635A" w:rsidRDefault="0035635A" w:rsidP="0035635A"/>
    <w:p w14:paraId="3E6FB8AA" w14:textId="633C4ACA" w:rsidR="00182E1C" w:rsidRPr="00974EC5" w:rsidRDefault="00974EC5" w:rsidP="00974EC5">
      <w:pPr>
        <w:pStyle w:val="Geenafstand"/>
      </w:pPr>
      <w:r w:rsidRPr="00974EC5">
        <w:t>Bronnen van klantwaarde (waargenomen kosten)</w:t>
      </w:r>
      <w:r w:rsidR="00B10F97">
        <w:t xml:space="preserve"> + alternatieven vergelijking</w:t>
      </w:r>
      <w:r w:rsidRPr="00974EC5">
        <w:t>:</w:t>
      </w:r>
    </w:p>
    <w:p w14:paraId="31AC3537" w14:textId="77777777" w:rsidR="00974EC5" w:rsidRDefault="00974EC5" w:rsidP="00974EC5">
      <w:pPr>
        <w:pStyle w:val="Lijstalinea"/>
        <w:numPr>
          <w:ilvl w:val="0"/>
          <w:numId w:val="26"/>
        </w:numPr>
      </w:pPr>
      <w:r>
        <w:t xml:space="preserve">Inspanning tegenover </w:t>
      </w:r>
      <w:r w:rsidRPr="00583249">
        <w:rPr>
          <w:b/>
          <w:bCs/>
        </w:rPr>
        <w:t>nuttigheid</w:t>
      </w:r>
      <w:r>
        <w:t xml:space="preserve"> afwegen </w:t>
      </w:r>
    </w:p>
    <w:p w14:paraId="36825A05" w14:textId="77777777" w:rsidR="00974EC5" w:rsidRDefault="00974EC5" w:rsidP="00974EC5">
      <w:pPr>
        <w:pStyle w:val="Lijstalinea"/>
        <w:numPr>
          <w:ilvl w:val="1"/>
          <w:numId w:val="26"/>
        </w:numPr>
      </w:pPr>
      <w:r>
        <w:t>Baten (waargenomen nut)</w:t>
      </w:r>
    </w:p>
    <w:p w14:paraId="41C43FE4" w14:textId="77777777" w:rsidR="00974EC5" w:rsidRDefault="00974EC5" w:rsidP="00974EC5">
      <w:pPr>
        <w:pStyle w:val="Lijstalinea"/>
        <w:numPr>
          <w:ilvl w:val="1"/>
          <w:numId w:val="26"/>
        </w:numPr>
      </w:pPr>
      <w:r>
        <w:t>Kosten (= waargenomen kosten)</w:t>
      </w:r>
    </w:p>
    <w:p w14:paraId="70EAFCC3" w14:textId="5C81B99B" w:rsidR="003613FB" w:rsidRDefault="000222FD" w:rsidP="003613FB">
      <w:r w:rsidRPr="003613FB">
        <w:rPr>
          <w:noProof/>
        </w:rPr>
        <w:drawing>
          <wp:anchor distT="0" distB="0" distL="114300" distR="114300" simplePos="0" relativeHeight="251663872" behindDoc="1" locked="0" layoutInCell="1" allowOverlap="1" wp14:anchorId="716C26AC" wp14:editId="63A388A0">
            <wp:simplePos x="0" y="0"/>
            <wp:positionH relativeFrom="column">
              <wp:posOffset>3810</wp:posOffset>
            </wp:positionH>
            <wp:positionV relativeFrom="paragraph">
              <wp:posOffset>70485</wp:posOffset>
            </wp:positionV>
            <wp:extent cx="2682240" cy="1738630"/>
            <wp:effectExtent l="0" t="0" r="0" b="0"/>
            <wp:wrapTight wrapText="bothSides">
              <wp:wrapPolygon edited="0">
                <wp:start x="0" y="0"/>
                <wp:lineTo x="0" y="21300"/>
                <wp:lineTo x="21477" y="21300"/>
                <wp:lineTo x="21477" y="0"/>
                <wp:lineTo x="0" y="0"/>
              </wp:wrapPolygon>
            </wp:wrapTight>
            <wp:docPr id="983316224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316224" name="Afbeelding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998D9F" w14:textId="3B5239D7" w:rsidR="00974EC5" w:rsidRDefault="00974EC5" w:rsidP="009C7002"/>
    <w:p w14:paraId="02251501" w14:textId="77777777" w:rsidR="00B10F97" w:rsidRPr="00967DB4" w:rsidRDefault="00B10F97" w:rsidP="009C7002"/>
    <w:p w14:paraId="0D31C76C" w14:textId="43C64A36" w:rsidR="00EB011D" w:rsidRPr="00BA1E4E" w:rsidRDefault="000222FD" w:rsidP="000222FD">
      <w:pPr>
        <w:pStyle w:val="Lijstalinea"/>
      </w:pPr>
      <w:r>
        <w:t>Je moet kijken</w:t>
      </w:r>
      <w:r w:rsidR="008150E1">
        <w:t xml:space="preserve"> naar de </w:t>
      </w:r>
      <w:r w:rsidR="008150E1" w:rsidRPr="00FE3CE8">
        <w:rPr>
          <w:b/>
          <w:bCs/>
        </w:rPr>
        <w:t>aanschaffingswaarde</w:t>
      </w:r>
      <w:r w:rsidR="008150E1">
        <w:t xml:space="preserve">, maar ook naar alle </w:t>
      </w:r>
      <w:r w:rsidR="008150E1" w:rsidRPr="00FE3CE8">
        <w:rPr>
          <w:b/>
          <w:bCs/>
        </w:rPr>
        <w:t>kosten daarna</w:t>
      </w:r>
      <w:r w:rsidR="008150E1">
        <w:t xml:space="preserve"> (gas, elektriciteit, onderhoud …</w:t>
      </w:r>
      <w:r>
        <w:t xml:space="preserve"> </w:t>
      </w:r>
      <w:r w:rsidRPr="00BA1E4E">
        <w:t xml:space="preserve">= </w:t>
      </w:r>
      <w:proofErr w:type="spellStart"/>
      <w:r w:rsidR="00EB011D" w:rsidRPr="00BA1E4E">
        <w:rPr>
          <w:b/>
          <w:bCs/>
        </w:rPr>
        <w:t>Cost</w:t>
      </w:r>
      <w:proofErr w:type="spellEnd"/>
      <w:r w:rsidR="00EB011D" w:rsidRPr="00BA1E4E">
        <w:rPr>
          <w:b/>
          <w:bCs/>
        </w:rPr>
        <w:t xml:space="preserve"> of    </w:t>
      </w:r>
      <w:proofErr w:type="spellStart"/>
      <w:r w:rsidR="00EB011D" w:rsidRPr="00BA1E4E">
        <w:rPr>
          <w:b/>
          <w:bCs/>
        </w:rPr>
        <w:t>Ownership</w:t>
      </w:r>
      <w:proofErr w:type="spellEnd"/>
      <w:r w:rsidR="00EB011D" w:rsidRPr="00BA1E4E">
        <w:rPr>
          <w:b/>
          <w:bCs/>
        </w:rPr>
        <w:t xml:space="preserve"> (TCO)</w:t>
      </w:r>
      <w:r w:rsidR="00EB011D" w:rsidRPr="00BA1E4E">
        <w:t xml:space="preserve"> In vergelijking met alternatieven </w:t>
      </w:r>
    </w:p>
    <w:p w14:paraId="6D9E8488" w14:textId="01D0A239" w:rsidR="00182E1C" w:rsidRPr="00BA1E4E" w:rsidRDefault="00182E1C" w:rsidP="009C7002"/>
    <w:p w14:paraId="754F4D5D" w14:textId="2EFA6C95" w:rsidR="00182E1C" w:rsidRPr="00BA1E4E" w:rsidRDefault="00182E1C" w:rsidP="009C7002"/>
    <w:p w14:paraId="3361CAA7" w14:textId="77777777" w:rsidR="00536569" w:rsidRPr="00BA1E4E" w:rsidRDefault="00536569" w:rsidP="009C7002"/>
    <w:p w14:paraId="0B84066F" w14:textId="62424790" w:rsidR="00182E1C" w:rsidRPr="00967DB4" w:rsidRDefault="00182E1C" w:rsidP="009C7002"/>
    <w:p w14:paraId="62F7982E" w14:textId="58246313" w:rsidR="00182E1C" w:rsidRDefault="00536569" w:rsidP="009C7002">
      <w:r w:rsidRPr="00CC5532">
        <w:rPr>
          <w:noProof/>
        </w:rPr>
        <w:drawing>
          <wp:anchor distT="0" distB="0" distL="114300" distR="114300" simplePos="0" relativeHeight="251670016" behindDoc="1" locked="0" layoutInCell="1" allowOverlap="1" wp14:anchorId="376CC3D0" wp14:editId="4E6AB92F">
            <wp:simplePos x="0" y="0"/>
            <wp:positionH relativeFrom="column">
              <wp:posOffset>2929890</wp:posOffset>
            </wp:positionH>
            <wp:positionV relativeFrom="paragraph">
              <wp:posOffset>8890</wp:posOffset>
            </wp:positionV>
            <wp:extent cx="3193415" cy="1397635"/>
            <wp:effectExtent l="0" t="0" r="0" b="0"/>
            <wp:wrapTight wrapText="bothSides">
              <wp:wrapPolygon edited="0">
                <wp:start x="0" y="0"/>
                <wp:lineTo x="0" y="21198"/>
                <wp:lineTo x="21518" y="21198"/>
                <wp:lineTo x="21518" y="0"/>
                <wp:lineTo x="0" y="0"/>
              </wp:wrapPolygon>
            </wp:wrapTight>
            <wp:docPr id="269271831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271831" name="Afbeelding 1" descr="Afbeelding met tekst, schermopname, Lettertype, nummer&#10;&#10;Automatisch gegenereerde beschrijvi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415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05E8">
        <w:t>Leasen &gt; verhuren in prijs.</w:t>
      </w:r>
    </w:p>
    <w:p w14:paraId="0C00D97A" w14:textId="5FADD3C1" w:rsidR="00E005E8" w:rsidRDefault="00536569" w:rsidP="009C7002">
      <w:r>
        <w:t>Vliegtuigmaatschappijen</w:t>
      </w:r>
      <w:r w:rsidR="00E005E8">
        <w:t xml:space="preserve"> leasen vliegtuigen altijd.</w:t>
      </w:r>
    </w:p>
    <w:p w14:paraId="12A62739" w14:textId="77777777" w:rsidR="00536569" w:rsidRDefault="00536569" w:rsidP="009C7002"/>
    <w:p w14:paraId="4DA85B5E" w14:textId="0476C9E1" w:rsidR="00FA6628" w:rsidRPr="00967DB4" w:rsidRDefault="00FA6628" w:rsidP="009C7002">
      <w:r>
        <w:t xml:space="preserve">Als je weet wat de </w:t>
      </w:r>
      <w:r w:rsidRPr="00536569">
        <w:rPr>
          <w:b/>
          <w:bCs/>
        </w:rPr>
        <w:t>problemen/frustraties</w:t>
      </w:r>
      <w:r>
        <w:t xml:space="preserve"> zijn van de </w:t>
      </w:r>
      <w:r w:rsidRPr="00536569">
        <w:rPr>
          <w:b/>
          <w:bCs/>
        </w:rPr>
        <w:t>klanten</w:t>
      </w:r>
      <w:r>
        <w:t xml:space="preserve">, kan je dit gebruiken om hun </w:t>
      </w:r>
      <w:r w:rsidR="00536569">
        <w:t xml:space="preserve">te </w:t>
      </w:r>
      <w:r w:rsidR="00536569" w:rsidRPr="00536569">
        <w:rPr>
          <w:b/>
          <w:bCs/>
        </w:rPr>
        <w:t>ontzorgen</w:t>
      </w:r>
      <w:r>
        <w:t>.</w:t>
      </w:r>
    </w:p>
    <w:p w14:paraId="4F95FDF8" w14:textId="77777777" w:rsidR="00182E1C" w:rsidRPr="00967DB4" w:rsidRDefault="00182E1C" w:rsidP="009C7002"/>
    <w:p w14:paraId="483CE417" w14:textId="1CA91C8E" w:rsidR="00182E1C" w:rsidRDefault="008A25E7" w:rsidP="004A12E0">
      <w:pPr>
        <w:pStyle w:val="Geenafstand"/>
      </w:pPr>
      <w:r>
        <w:t xml:space="preserve">Klantwaarde </w:t>
      </w:r>
      <w:r w:rsidR="00B1303D">
        <w:t>creëren</w:t>
      </w:r>
      <w:r>
        <w:t xml:space="preserve">: </w:t>
      </w:r>
    </w:p>
    <w:p w14:paraId="0D51DE0E" w14:textId="77777777" w:rsidR="008A25E7" w:rsidRDefault="008A25E7" w:rsidP="004A12E0">
      <w:pPr>
        <w:pStyle w:val="Lijstalinea"/>
        <w:numPr>
          <w:ilvl w:val="0"/>
          <w:numId w:val="26"/>
        </w:numPr>
      </w:pPr>
      <w:r>
        <w:t xml:space="preserve">Klantwaarde creëer je door je klanten te </w:t>
      </w:r>
      <w:r w:rsidRPr="004A12E0">
        <w:rPr>
          <w:b/>
          <w:bCs/>
        </w:rPr>
        <w:t>begrijpen</w:t>
      </w:r>
      <w:r>
        <w:t xml:space="preserve">. </w:t>
      </w:r>
    </w:p>
    <w:p w14:paraId="0580EAAF" w14:textId="77777777" w:rsidR="008A25E7" w:rsidRPr="004A12E0" w:rsidRDefault="008A25E7" w:rsidP="004A12E0">
      <w:pPr>
        <w:pStyle w:val="Lijstalinea"/>
        <w:numPr>
          <w:ilvl w:val="0"/>
          <w:numId w:val="26"/>
        </w:numPr>
        <w:rPr>
          <w:rFonts w:ascii="Segoe UI Symbol" w:hAnsi="Segoe UI Symbol" w:cs="Segoe UI Symbol"/>
          <w:b/>
          <w:bCs/>
        </w:rPr>
      </w:pPr>
      <w:r w:rsidRPr="004A12E0">
        <w:rPr>
          <w:b/>
          <w:bCs/>
        </w:rPr>
        <w:t xml:space="preserve">Je klanten ervaren waarde wanneer zij meer krijgen dan het hen kost. </w:t>
      </w:r>
    </w:p>
    <w:p w14:paraId="2DB97B6D" w14:textId="77777777" w:rsidR="008A25E7" w:rsidRPr="004A12E0" w:rsidRDefault="008A25E7" w:rsidP="004A12E0">
      <w:pPr>
        <w:pStyle w:val="Lijstalinea"/>
        <w:numPr>
          <w:ilvl w:val="1"/>
          <w:numId w:val="26"/>
        </w:numPr>
        <w:rPr>
          <w:rFonts w:ascii="Segoe UI Symbol" w:hAnsi="Segoe UI Symbol" w:cs="Segoe UI Symbol"/>
        </w:rPr>
      </w:pPr>
      <w:r>
        <w:t xml:space="preserve">De baten overtreffen de kosten </w:t>
      </w:r>
    </w:p>
    <w:p w14:paraId="11A27335" w14:textId="677C7C4D" w:rsidR="008A25E7" w:rsidRDefault="008A25E7" w:rsidP="004A12E0">
      <w:pPr>
        <w:pStyle w:val="Lijstalinea"/>
        <w:numPr>
          <w:ilvl w:val="1"/>
          <w:numId w:val="26"/>
        </w:numPr>
      </w:pPr>
      <w:r>
        <w:t>Beter presteren dan concurrentie</w:t>
      </w:r>
    </w:p>
    <w:p w14:paraId="2AE0E861" w14:textId="431CD2EF" w:rsidR="004A12E0" w:rsidRDefault="004A12E0" w:rsidP="004A12E0">
      <w:pPr>
        <w:pStyle w:val="Lijstalinea"/>
        <w:numPr>
          <w:ilvl w:val="0"/>
          <w:numId w:val="26"/>
        </w:numPr>
      </w:pPr>
      <w:r>
        <w:t xml:space="preserve">Basisbehoeften </w:t>
      </w:r>
      <w:r w:rsidR="00A50972">
        <w:t>creëren</w:t>
      </w:r>
    </w:p>
    <w:p w14:paraId="3147DB3F" w14:textId="10996087" w:rsidR="004A12E0" w:rsidRDefault="004A12E0" w:rsidP="004A12E0">
      <w:pPr>
        <w:pStyle w:val="Lijstalinea"/>
        <w:numPr>
          <w:ilvl w:val="1"/>
          <w:numId w:val="26"/>
        </w:numPr>
      </w:pPr>
      <w:r>
        <w:t xml:space="preserve">Warme koffie, </w:t>
      </w:r>
      <w:r w:rsidR="00A50972">
        <w:t>normale hoeveelheid</w:t>
      </w:r>
    </w:p>
    <w:p w14:paraId="12017432" w14:textId="77777777" w:rsidR="00A50972" w:rsidRDefault="00A50972" w:rsidP="00A50972">
      <w:pPr>
        <w:pStyle w:val="Lijstalinea"/>
        <w:numPr>
          <w:ilvl w:val="0"/>
          <w:numId w:val="26"/>
        </w:numPr>
      </w:pPr>
      <w:r w:rsidRPr="00F527E7">
        <w:rPr>
          <w:b/>
          <w:bCs/>
        </w:rPr>
        <w:t>Uniek aanbod creëren</w:t>
      </w:r>
      <w:r>
        <w:t xml:space="preserve">: nodig om zich te </w:t>
      </w:r>
      <w:r w:rsidRPr="00F527E7">
        <w:rPr>
          <w:b/>
          <w:bCs/>
        </w:rPr>
        <w:t>onderscheiden</w:t>
      </w:r>
      <w:r>
        <w:t xml:space="preserve"> van de </w:t>
      </w:r>
      <w:r w:rsidRPr="00F527E7">
        <w:rPr>
          <w:b/>
          <w:bCs/>
        </w:rPr>
        <w:t>concurrentie</w:t>
      </w:r>
      <w:r>
        <w:t xml:space="preserve"> door een eigen identiteit te creëren </w:t>
      </w:r>
    </w:p>
    <w:p w14:paraId="32FEB021" w14:textId="35C33060" w:rsidR="00F527E7" w:rsidRDefault="00F527E7" w:rsidP="00F527E7">
      <w:pPr>
        <w:pStyle w:val="Lijstalinea"/>
        <w:numPr>
          <w:ilvl w:val="1"/>
          <w:numId w:val="26"/>
        </w:numPr>
      </w:pPr>
      <w:r>
        <w:t xml:space="preserve">Starbucks: </w:t>
      </w:r>
      <w:r w:rsidR="00B1303D">
        <w:t>naam op beker ipv nummer, persoonlijke boodschap, praatje ….</w:t>
      </w:r>
    </w:p>
    <w:p w14:paraId="4063B736" w14:textId="2D193C8D" w:rsidR="00A50972" w:rsidRDefault="00A50972" w:rsidP="00A50972">
      <w:pPr>
        <w:pStyle w:val="Lijstalinea"/>
        <w:numPr>
          <w:ilvl w:val="0"/>
          <w:numId w:val="26"/>
        </w:numPr>
      </w:pPr>
      <w:r w:rsidRPr="00F527E7">
        <w:rPr>
          <w:b/>
          <w:bCs/>
        </w:rPr>
        <w:t>Extra</w:t>
      </w:r>
      <w:r w:rsidR="0006375C">
        <w:rPr>
          <w:b/>
          <w:bCs/>
        </w:rPr>
        <w:t xml:space="preserve"> m</w:t>
      </w:r>
      <w:r w:rsidRPr="00F527E7">
        <w:rPr>
          <w:b/>
          <w:bCs/>
        </w:rPr>
        <w:t>eerwaarde aanbieden</w:t>
      </w:r>
      <w:r>
        <w:t xml:space="preserve">: de verwachting van de klant overtreffen door meer </w:t>
      </w:r>
      <w:r w:rsidRPr="00F527E7">
        <w:rPr>
          <w:b/>
          <w:bCs/>
        </w:rPr>
        <w:t>voordelen</w:t>
      </w:r>
      <w:r>
        <w:t xml:space="preserve"> aan te bieden en zo de voorkeur krijgen</w:t>
      </w:r>
      <w:r w:rsidR="00A632B6">
        <w:t>.</w:t>
      </w:r>
    </w:p>
    <w:p w14:paraId="151D1F6D" w14:textId="2340636A" w:rsidR="008C3454" w:rsidRPr="00850AA4" w:rsidRDefault="008C3454" w:rsidP="008C3454">
      <w:pPr>
        <w:pStyle w:val="Lijstalinea"/>
        <w:numPr>
          <w:ilvl w:val="1"/>
          <w:numId w:val="26"/>
        </w:numPr>
        <w:rPr>
          <w:b/>
          <w:bCs/>
          <w:color w:val="FF0000"/>
        </w:rPr>
      </w:pPr>
      <w:r>
        <w:t xml:space="preserve">Online shoppen/functies die andere online sites heeft </w:t>
      </w:r>
      <w:r w:rsidRPr="00CE0255">
        <w:rPr>
          <w:b/>
          <w:bCs/>
          <w:color w:val="FF0000"/>
        </w:rPr>
        <w:t>improvement = puntensysteem</w:t>
      </w:r>
      <w:r>
        <w:rPr>
          <w:b/>
          <w:bCs/>
          <w:color w:val="FF0000"/>
        </w:rPr>
        <w:t xml:space="preserve"> toevoegen</w:t>
      </w:r>
      <w:r>
        <w:rPr>
          <w:color w:val="FF0000"/>
        </w:rPr>
        <w:t xml:space="preserve"> </w:t>
      </w:r>
      <w:r>
        <w:t>op voorhand bestellen, afhalen en weg.</w:t>
      </w:r>
    </w:p>
    <w:p w14:paraId="32435068" w14:textId="3377467D" w:rsidR="00850AA4" w:rsidRPr="00850AA4" w:rsidRDefault="00850AA4" w:rsidP="00850AA4"/>
    <w:p w14:paraId="5BD55D99" w14:textId="77777777" w:rsidR="00850AA4" w:rsidRPr="00850AA4" w:rsidRDefault="00850AA4" w:rsidP="00850AA4"/>
    <w:p w14:paraId="4BD7D9C2" w14:textId="77777777" w:rsidR="00850AA4" w:rsidRPr="00850AA4" w:rsidRDefault="00850AA4" w:rsidP="00850AA4"/>
    <w:p w14:paraId="7FA88200" w14:textId="77777777" w:rsidR="00850AA4" w:rsidRPr="00850AA4" w:rsidRDefault="00850AA4" w:rsidP="00850AA4"/>
    <w:p w14:paraId="74DE7436" w14:textId="7F9CA39C" w:rsidR="008C3454" w:rsidRDefault="00850AA4" w:rsidP="00850AA4">
      <w:pPr>
        <w:pStyle w:val="Geenafstand"/>
      </w:pPr>
      <w:r>
        <w:t xml:space="preserve">Belofte nakomen: </w:t>
      </w:r>
    </w:p>
    <w:p w14:paraId="4D27C09E" w14:textId="7DF94387" w:rsidR="00A632B6" w:rsidRPr="00967DB4" w:rsidRDefault="005D5B03" w:rsidP="005D5B03">
      <w:pPr>
        <w:pStyle w:val="Lijstalinea"/>
        <w:numPr>
          <w:ilvl w:val="0"/>
          <w:numId w:val="30"/>
        </w:numPr>
      </w:pPr>
      <w:r w:rsidRPr="005D5B03">
        <w:rPr>
          <w:noProof/>
        </w:rPr>
        <w:lastRenderedPageBreak/>
        <w:drawing>
          <wp:anchor distT="0" distB="0" distL="114300" distR="114300" simplePos="0" relativeHeight="251673088" behindDoc="1" locked="0" layoutInCell="1" allowOverlap="1" wp14:anchorId="45A52E2E" wp14:editId="27D25A59">
            <wp:simplePos x="0" y="0"/>
            <wp:positionH relativeFrom="column">
              <wp:posOffset>4179570</wp:posOffset>
            </wp:positionH>
            <wp:positionV relativeFrom="paragraph">
              <wp:posOffset>130175</wp:posOffset>
            </wp:positionV>
            <wp:extent cx="1943100" cy="954405"/>
            <wp:effectExtent l="0" t="0" r="0" b="0"/>
            <wp:wrapTight wrapText="bothSides">
              <wp:wrapPolygon edited="0">
                <wp:start x="0" y="0"/>
                <wp:lineTo x="0" y="21126"/>
                <wp:lineTo x="21388" y="21126"/>
                <wp:lineTo x="21388" y="0"/>
                <wp:lineTo x="0" y="0"/>
              </wp:wrapPolygon>
            </wp:wrapTight>
            <wp:docPr id="671294584" name="Afbeelding 1" descr="Afbeelding met emoticon, cirk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294584" name="Afbeelding 1" descr="Afbeelding met emoticon, cirkel&#10;&#10;Automatisch gegenereerde beschrijvi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0AA4">
        <w:t xml:space="preserve">Hoe groter de verwacht, </w:t>
      </w:r>
      <w:r w:rsidR="00850AA4" w:rsidRPr="00593D79">
        <w:rPr>
          <w:b/>
          <w:bCs/>
        </w:rPr>
        <w:t>hoe groter de teleurstelling</w:t>
      </w:r>
      <w:r w:rsidR="00850AA4">
        <w:t xml:space="preserve"> indien ze dat niet nakomen.</w:t>
      </w:r>
    </w:p>
    <w:p w14:paraId="59163FDA" w14:textId="76202B5F" w:rsidR="005D5B03" w:rsidRPr="005D5B03" w:rsidRDefault="005D5B03" w:rsidP="005D5B03">
      <w:pPr>
        <w:pStyle w:val="Lijstalinea"/>
        <w:numPr>
          <w:ilvl w:val="0"/>
          <w:numId w:val="30"/>
        </w:numPr>
        <w:rPr>
          <w:rFonts w:ascii="Segoe UI Symbol" w:hAnsi="Segoe UI Symbol" w:cs="Segoe UI Symbol"/>
        </w:rPr>
      </w:pPr>
      <w:r w:rsidRPr="00593D79">
        <w:rPr>
          <w:b/>
          <w:bCs/>
        </w:rPr>
        <w:t>Elk product belooft behoeftebevrediging</w:t>
      </w:r>
      <w:r>
        <w:t xml:space="preserve"> en wenst de aangeboden voordelen via communicatie op de klant over te brengen: </w:t>
      </w:r>
    </w:p>
    <w:p w14:paraId="748ACA27" w14:textId="77777777" w:rsidR="005D5B03" w:rsidRPr="005D5B03" w:rsidRDefault="005D5B03" w:rsidP="005D5B03">
      <w:pPr>
        <w:pStyle w:val="Lijstalinea"/>
        <w:numPr>
          <w:ilvl w:val="1"/>
          <w:numId w:val="30"/>
        </w:numPr>
        <w:rPr>
          <w:rFonts w:ascii="Segoe UI Symbol" w:hAnsi="Segoe UI Symbol" w:cs="Segoe UI Symbol"/>
        </w:rPr>
      </w:pPr>
      <w:r>
        <w:t xml:space="preserve">Perceptie van het </w:t>
      </w:r>
      <w:r w:rsidRPr="00593D79">
        <w:rPr>
          <w:b/>
          <w:bCs/>
        </w:rPr>
        <w:t>aangeboden product</w:t>
      </w:r>
      <w:r>
        <w:t xml:space="preserve"> </w:t>
      </w:r>
    </w:p>
    <w:p w14:paraId="2FB5EBFB" w14:textId="77777777" w:rsidR="005D5B03" w:rsidRPr="00593D79" w:rsidRDefault="005D5B03" w:rsidP="005D5B03">
      <w:pPr>
        <w:pStyle w:val="Lijstalinea"/>
        <w:numPr>
          <w:ilvl w:val="1"/>
          <w:numId w:val="30"/>
        </w:numPr>
        <w:rPr>
          <w:b/>
          <w:bCs/>
        </w:rPr>
      </w:pPr>
      <w:r>
        <w:t xml:space="preserve">Dit creëert </w:t>
      </w:r>
      <w:r w:rsidRPr="00593D79">
        <w:rPr>
          <w:b/>
          <w:bCs/>
        </w:rPr>
        <w:t>verwachtingen</w:t>
      </w:r>
    </w:p>
    <w:p w14:paraId="63072DC1" w14:textId="71EFB785" w:rsidR="00182E1C" w:rsidRPr="00593D79" w:rsidRDefault="005D5B03" w:rsidP="005D5B03">
      <w:pPr>
        <w:pStyle w:val="Lijstalinea"/>
        <w:numPr>
          <w:ilvl w:val="1"/>
          <w:numId w:val="30"/>
        </w:numPr>
      </w:pPr>
      <w:r>
        <w:t xml:space="preserve">Wanneer de verwachtingen worden ingelost ervaart de klant </w:t>
      </w:r>
      <w:r w:rsidRPr="00593D79">
        <w:rPr>
          <w:b/>
          <w:bCs/>
        </w:rPr>
        <w:t>behoeftebevrediging</w:t>
      </w:r>
    </w:p>
    <w:p w14:paraId="135A239D" w14:textId="0C4F8261" w:rsidR="00593D79" w:rsidRDefault="00D32777" w:rsidP="00593D79">
      <w:pPr>
        <w:pStyle w:val="Lijstalinea"/>
        <w:numPr>
          <w:ilvl w:val="0"/>
          <w:numId w:val="30"/>
        </w:numPr>
      </w:pPr>
      <w:r>
        <w:t>“</w:t>
      </w:r>
      <w:proofErr w:type="spellStart"/>
      <w:r>
        <w:t>Redbull</w:t>
      </w:r>
      <w:proofErr w:type="spellEnd"/>
      <w:r>
        <w:t xml:space="preserve"> geeft vleugels” =&gt; </w:t>
      </w:r>
      <w:proofErr w:type="spellStart"/>
      <w:r>
        <w:t>Rechtzaak</w:t>
      </w:r>
      <w:proofErr w:type="spellEnd"/>
      <w:r>
        <w:t xml:space="preserve"> omdat dit niet letterlijk waar was</w:t>
      </w:r>
    </w:p>
    <w:p w14:paraId="37730368" w14:textId="6FF7E1D2" w:rsidR="008F6F5F" w:rsidRDefault="008F6F5F" w:rsidP="00593D79">
      <w:pPr>
        <w:pStyle w:val="Lijstalinea"/>
        <w:numPr>
          <w:ilvl w:val="0"/>
          <w:numId w:val="30"/>
        </w:numPr>
      </w:pPr>
      <w:r>
        <w:t>Niet zeggen “bel me altijd maar” =&gt; “stuur me een mailtje</w:t>
      </w:r>
      <w:r w:rsidR="002E5D00">
        <w:t xml:space="preserve"> en ik antwoord zo snel mogelijk”</w:t>
      </w:r>
    </w:p>
    <w:p w14:paraId="5E32D02D" w14:textId="77777777" w:rsidR="002E5D00" w:rsidRDefault="002E5D00" w:rsidP="002E5D00"/>
    <w:p w14:paraId="62DDB5E4" w14:textId="4A3C1009" w:rsidR="002E5D00" w:rsidRDefault="00D1321F" w:rsidP="00D1321F">
      <w:pPr>
        <w:pStyle w:val="Geenafstand"/>
      </w:pPr>
      <w:r>
        <w:t>Management:</w:t>
      </w:r>
    </w:p>
    <w:p w14:paraId="1D87668B" w14:textId="792FA8FB" w:rsidR="00D1321F" w:rsidRDefault="00D1321F" w:rsidP="002E5D00">
      <w:r>
        <w:t xml:space="preserve">Management is </w:t>
      </w:r>
      <w:r w:rsidRPr="00D1321F">
        <w:rPr>
          <w:b/>
          <w:bCs/>
        </w:rPr>
        <w:t>de</w:t>
      </w:r>
      <w:r>
        <w:t xml:space="preserve"> </w:t>
      </w:r>
      <w:r w:rsidRPr="00D1321F">
        <w:rPr>
          <w:b/>
          <w:bCs/>
        </w:rPr>
        <w:t>manier waarop een zaak wordt geleid</w:t>
      </w:r>
      <w:r>
        <w:t xml:space="preserve"> om de continuïteit te kunnen realiseren. Hoeveel producten er zijn, indeling secties voor werknemers, geldbesteding …</w:t>
      </w:r>
    </w:p>
    <w:p w14:paraId="5C013934" w14:textId="77777777" w:rsidR="00D32777" w:rsidRPr="00967DB4" w:rsidRDefault="00D32777" w:rsidP="009F6C04">
      <w:pPr>
        <w:pStyle w:val="Lijstalinea"/>
      </w:pPr>
    </w:p>
    <w:p w14:paraId="2573386E" w14:textId="1E6927B3" w:rsidR="00182E1C" w:rsidRDefault="00E31850" w:rsidP="00D5150A">
      <w:pPr>
        <w:pStyle w:val="Geenafstand"/>
      </w:pPr>
      <w:r>
        <w:t>Vier pijlers voor het creëren van waarde</w:t>
      </w:r>
      <w:r w:rsidR="00D5150A">
        <w:t>creatie:</w:t>
      </w:r>
    </w:p>
    <w:p w14:paraId="5FEA1DF0" w14:textId="6F51416A" w:rsidR="00383CD0" w:rsidRDefault="00383CD0" w:rsidP="006F0297">
      <w:pPr>
        <w:pStyle w:val="Lijstalinea"/>
        <w:numPr>
          <w:ilvl w:val="0"/>
          <w:numId w:val="31"/>
        </w:numPr>
      </w:pPr>
      <w:r w:rsidRPr="00D5150A">
        <w:rPr>
          <w:b/>
          <w:bCs/>
        </w:rPr>
        <w:t>Plannen</w:t>
      </w:r>
      <w:r>
        <w:t xml:space="preserve"> of doelen vast</w:t>
      </w:r>
      <w:r w:rsidR="00D5150A">
        <w:t>st</w:t>
      </w:r>
      <w:r>
        <w:t>ellen</w:t>
      </w:r>
    </w:p>
    <w:p w14:paraId="590F9793" w14:textId="14ECA7EA" w:rsidR="00383CD0" w:rsidRDefault="00383CD0" w:rsidP="006F0297">
      <w:pPr>
        <w:pStyle w:val="Lijstalinea"/>
        <w:numPr>
          <w:ilvl w:val="1"/>
          <w:numId w:val="31"/>
        </w:numPr>
      </w:pPr>
      <w:r>
        <w:t>Zorg dat je in de toekomst goede reclame/nieuwe producten maakt</w:t>
      </w:r>
    </w:p>
    <w:p w14:paraId="36F0008E" w14:textId="19CEC3A3" w:rsidR="006F0297" w:rsidRDefault="006F0297" w:rsidP="006F0297">
      <w:pPr>
        <w:pStyle w:val="Lijstalinea"/>
        <w:numPr>
          <w:ilvl w:val="0"/>
          <w:numId w:val="31"/>
        </w:numPr>
      </w:pPr>
      <w:r w:rsidRPr="00D5150A">
        <w:rPr>
          <w:b/>
          <w:bCs/>
        </w:rPr>
        <w:t>Organiseren</w:t>
      </w:r>
      <w:r>
        <w:t xml:space="preserve"> of structureren van activiteiten</w:t>
      </w:r>
    </w:p>
    <w:p w14:paraId="627B1E68" w14:textId="16B1B8E1" w:rsidR="006F0297" w:rsidRDefault="00E31850" w:rsidP="006F0297">
      <w:pPr>
        <w:pStyle w:val="Lijstalinea"/>
        <w:numPr>
          <w:ilvl w:val="0"/>
          <w:numId w:val="31"/>
        </w:numPr>
      </w:pPr>
      <w:r w:rsidRPr="00D5150A">
        <w:rPr>
          <w:b/>
          <w:bCs/>
        </w:rPr>
        <w:t>Leiden</w:t>
      </w:r>
      <w:r>
        <w:t xml:space="preserve"> of begeleiden van activiteiten</w:t>
      </w:r>
    </w:p>
    <w:p w14:paraId="2E325B46" w14:textId="1F50CC1C" w:rsidR="00E31850" w:rsidRDefault="00E31850" w:rsidP="00E31850">
      <w:pPr>
        <w:pStyle w:val="Lijstalinea"/>
        <w:numPr>
          <w:ilvl w:val="1"/>
          <w:numId w:val="31"/>
        </w:numPr>
      </w:pPr>
      <w:r>
        <w:t xml:space="preserve">Activiteiten </w:t>
      </w:r>
      <w:r w:rsidR="00D5150A">
        <w:t>bijhouden</w:t>
      </w:r>
      <w:r>
        <w:t>, personeel motiveren …</w:t>
      </w:r>
    </w:p>
    <w:p w14:paraId="1B366B43" w14:textId="75B05528" w:rsidR="00E31850" w:rsidRPr="00967DB4" w:rsidRDefault="00E31850" w:rsidP="00E31850">
      <w:pPr>
        <w:pStyle w:val="Lijstalinea"/>
        <w:numPr>
          <w:ilvl w:val="0"/>
          <w:numId w:val="31"/>
        </w:numPr>
      </w:pPr>
      <w:r w:rsidRPr="00D5150A">
        <w:rPr>
          <w:b/>
          <w:bCs/>
        </w:rPr>
        <w:t>Overzicht</w:t>
      </w:r>
      <w:r>
        <w:t xml:space="preserve"> beheersen/controleren van gestelde plannen en doelen</w:t>
      </w:r>
    </w:p>
    <w:p w14:paraId="2AD2A5FB" w14:textId="77777777" w:rsidR="00D5150A" w:rsidRDefault="00D5150A" w:rsidP="009C7002"/>
    <w:p w14:paraId="49837D17" w14:textId="3CFD107B" w:rsidR="00DD02D1" w:rsidRDefault="00DD02D1" w:rsidP="00DD02D1">
      <w:pPr>
        <w:pStyle w:val="Geenafstand"/>
      </w:pPr>
      <w:r>
        <w:t xml:space="preserve">Voordelen: </w:t>
      </w:r>
    </w:p>
    <w:p w14:paraId="6429D8B3" w14:textId="77777777" w:rsidR="00DD02D1" w:rsidRPr="00DD02D1" w:rsidRDefault="00DD02D1" w:rsidP="00DD02D1">
      <w:pPr>
        <w:pStyle w:val="Lijstalinea"/>
        <w:numPr>
          <w:ilvl w:val="0"/>
          <w:numId w:val="32"/>
        </w:numPr>
        <w:rPr>
          <w:b/>
          <w:bCs/>
        </w:rPr>
      </w:pPr>
      <w:r w:rsidRPr="00DD02D1">
        <w:rPr>
          <w:b/>
          <w:bCs/>
        </w:rPr>
        <w:t xml:space="preserve">Effectiviteit </w:t>
      </w:r>
    </w:p>
    <w:p w14:paraId="43C6464C" w14:textId="71E77090" w:rsidR="00DD02D1" w:rsidRDefault="00DD02D1" w:rsidP="00DD02D1">
      <w:pPr>
        <w:pStyle w:val="Lijstalinea"/>
        <w:numPr>
          <w:ilvl w:val="1"/>
          <w:numId w:val="32"/>
        </w:numPr>
      </w:pPr>
      <w:r>
        <w:t>Je bereikt je doel</w:t>
      </w:r>
      <w:r w:rsidR="00916AE2">
        <w:t xml:space="preserve"> – zonder te kijken naar het te-spenderen-geldaantal</w:t>
      </w:r>
    </w:p>
    <w:p w14:paraId="6BA855B8" w14:textId="77777777" w:rsidR="00DD02D1" w:rsidRPr="00DD02D1" w:rsidRDefault="00DD02D1" w:rsidP="00DD02D1">
      <w:pPr>
        <w:pStyle w:val="Lijstalinea"/>
        <w:numPr>
          <w:ilvl w:val="0"/>
          <w:numId w:val="32"/>
        </w:numPr>
        <w:rPr>
          <w:b/>
          <w:bCs/>
        </w:rPr>
      </w:pPr>
      <w:r w:rsidRPr="00DD02D1">
        <w:rPr>
          <w:b/>
          <w:bCs/>
        </w:rPr>
        <w:t xml:space="preserve">Efficiëntie </w:t>
      </w:r>
    </w:p>
    <w:p w14:paraId="7C8291F7" w14:textId="306833C7" w:rsidR="00DD02D1" w:rsidRDefault="00DD02D1" w:rsidP="00DD02D1">
      <w:pPr>
        <w:pStyle w:val="Lijstalinea"/>
        <w:numPr>
          <w:ilvl w:val="1"/>
          <w:numId w:val="32"/>
        </w:numPr>
      </w:pPr>
      <w:r>
        <w:t>Je bereikt je doel met minimale middelen – zo min mogelijk geld, maar toch goede kwaliteit</w:t>
      </w:r>
    </w:p>
    <w:p w14:paraId="238868CA" w14:textId="1BED6471" w:rsidR="00DD02D1" w:rsidRPr="00967DB4" w:rsidRDefault="00DD02D1" w:rsidP="00DD02D1">
      <w:pPr>
        <w:pStyle w:val="Lijstalinea"/>
        <w:numPr>
          <w:ilvl w:val="0"/>
          <w:numId w:val="32"/>
        </w:numPr>
      </w:pPr>
      <w:r w:rsidRPr="00DD02D1">
        <w:rPr>
          <w:b/>
          <w:bCs/>
        </w:rPr>
        <w:t>Succes</w:t>
      </w:r>
    </w:p>
    <w:p w14:paraId="2E454E49" w14:textId="77777777" w:rsidR="00916AE2" w:rsidRDefault="00916AE2" w:rsidP="009C7002"/>
    <w:p w14:paraId="70FD4C9E" w14:textId="5DCAEC46" w:rsidR="00916AE2" w:rsidRDefault="00916AE2" w:rsidP="00DF247E">
      <w:pPr>
        <w:pStyle w:val="Geenafstand"/>
      </w:pPr>
      <w:r>
        <w:t xml:space="preserve">PDCA-cyclus: </w:t>
      </w:r>
    </w:p>
    <w:p w14:paraId="02671C0E" w14:textId="27328BDD" w:rsidR="0092006B" w:rsidRDefault="0092006B" w:rsidP="0092006B">
      <w:pPr>
        <w:pStyle w:val="Lijstalinea"/>
        <w:numPr>
          <w:ilvl w:val="0"/>
          <w:numId w:val="33"/>
        </w:numPr>
      </w:pPr>
      <w:r w:rsidRPr="00EA1F4B">
        <w:rPr>
          <w:b/>
          <w:bCs/>
        </w:rPr>
        <w:t>Plan</w:t>
      </w:r>
      <w:r>
        <w:t xml:space="preserve">: </w:t>
      </w:r>
    </w:p>
    <w:p w14:paraId="430906A3" w14:textId="7BF01DB0" w:rsidR="0092006B" w:rsidRPr="00060133" w:rsidRDefault="0092006B" w:rsidP="0092006B">
      <w:pPr>
        <w:pStyle w:val="Lijstalinea"/>
        <w:numPr>
          <w:ilvl w:val="1"/>
          <w:numId w:val="33"/>
        </w:numPr>
        <w:rPr>
          <w:rFonts w:ascii="Segoe UI Symbol" w:hAnsi="Segoe UI Symbol" w:cs="Segoe UI Symbol"/>
        </w:rPr>
      </w:pPr>
      <w:r>
        <w:t xml:space="preserve">Het probleem beschrijven en acties plannen om verbeteringen aan te brengen </w:t>
      </w:r>
    </w:p>
    <w:p w14:paraId="5EFF9903" w14:textId="43731B4F" w:rsidR="00060133" w:rsidRPr="0092006B" w:rsidRDefault="00DF247E" w:rsidP="0092006B">
      <w:pPr>
        <w:pStyle w:val="Lijstalinea"/>
        <w:numPr>
          <w:ilvl w:val="1"/>
          <w:numId w:val="33"/>
        </w:numPr>
        <w:rPr>
          <w:rFonts w:ascii="Segoe UI Symbol" w:hAnsi="Segoe UI Symbol" w:cs="Segoe UI Symbol"/>
        </w:rPr>
      </w:pPr>
      <w:r w:rsidRPr="00060133">
        <w:rPr>
          <w:noProof/>
        </w:rPr>
        <w:drawing>
          <wp:anchor distT="0" distB="0" distL="114300" distR="114300" simplePos="0" relativeHeight="251678208" behindDoc="1" locked="0" layoutInCell="1" allowOverlap="1" wp14:anchorId="772F0A21" wp14:editId="4CC8EB83">
            <wp:simplePos x="0" y="0"/>
            <wp:positionH relativeFrom="column">
              <wp:posOffset>4271010</wp:posOffset>
            </wp:positionH>
            <wp:positionV relativeFrom="paragraph">
              <wp:posOffset>69215</wp:posOffset>
            </wp:positionV>
            <wp:extent cx="1697990" cy="1719580"/>
            <wp:effectExtent l="0" t="0" r="0" b="0"/>
            <wp:wrapTight wrapText="bothSides">
              <wp:wrapPolygon edited="0">
                <wp:start x="0" y="0"/>
                <wp:lineTo x="0" y="21297"/>
                <wp:lineTo x="21325" y="21297"/>
                <wp:lineTo x="21325" y="0"/>
                <wp:lineTo x="0" y="0"/>
              </wp:wrapPolygon>
            </wp:wrapTight>
            <wp:docPr id="121130824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30824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99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0133">
        <w:t>Er is altijd een 2</w:t>
      </w:r>
      <w:r w:rsidR="00060133" w:rsidRPr="00060133">
        <w:rPr>
          <w:vertAlign w:val="superscript"/>
        </w:rPr>
        <w:t>e</w:t>
      </w:r>
      <w:r w:rsidR="00060133">
        <w:t xml:space="preserve"> plan voor moest er iets fout gaan</w:t>
      </w:r>
    </w:p>
    <w:p w14:paraId="28E842A0" w14:textId="2D26C57D" w:rsidR="0092006B" w:rsidRDefault="0092006B" w:rsidP="0092006B">
      <w:pPr>
        <w:pStyle w:val="Lijstalinea"/>
        <w:numPr>
          <w:ilvl w:val="0"/>
          <w:numId w:val="33"/>
        </w:numPr>
      </w:pPr>
      <w:r w:rsidRPr="00EA1F4B">
        <w:rPr>
          <w:b/>
          <w:bCs/>
        </w:rPr>
        <w:t>Do</w:t>
      </w:r>
      <w:r>
        <w:t xml:space="preserve">: </w:t>
      </w:r>
    </w:p>
    <w:p w14:paraId="58C4AE9F" w14:textId="77777777" w:rsidR="0092006B" w:rsidRPr="0092006B" w:rsidRDefault="0092006B" w:rsidP="0092006B">
      <w:pPr>
        <w:pStyle w:val="Lijstalinea"/>
        <w:numPr>
          <w:ilvl w:val="1"/>
          <w:numId w:val="33"/>
        </w:numPr>
        <w:rPr>
          <w:rFonts w:ascii="Segoe UI Symbol" w:hAnsi="Segoe UI Symbol" w:cs="Segoe UI Symbol"/>
        </w:rPr>
      </w:pPr>
      <w:r>
        <w:t xml:space="preserve">Het plan uitvoeren </w:t>
      </w:r>
    </w:p>
    <w:p w14:paraId="713DB17A" w14:textId="77777777" w:rsidR="0092006B" w:rsidRDefault="0092006B" w:rsidP="0092006B">
      <w:pPr>
        <w:pStyle w:val="Lijstalinea"/>
        <w:numPr>
          <w:ilvl w:val="0"/>
          <w:numId w:val="33"/>
        </w:numPr>
      </w:pPr>
      <w:r w:rsidRPr="00EA1F4B">
        <w:rPr>
          <w:b/>
          <w:bCs/>
        </w:rPr>
        <w:t>Check</w:t>
      </w:r>
      <w:r>
        <w:t xml:space="preserve">: </w:t>
      </w:r>
    </w:p>
    <w:p w14:paraId="3146943A" w14:textId="016A0A36" w:rsidR="0092006B" w:rsidRPr="00060133" w:rsidRDefault="0092006B" w:rsidP="0092006B">
      <w:pPr>
        <w:pStyle w:val="Lijstalinea"/>
        <w:numPr>
          <w:ilvl w:val="1"/>
          <w:numId w:val="33"/>
        </w:numPr>
        <w:rPr>
          <w:rFonts w:ascii="Segoe UI Symbol" w:hAnsi="Segoe UI Symbol" w:cs="Segoe UI Symbol"/>
        </w:rPr>
      </w:pPr>
      <w:r>
        <w:t xml:space="preserve">Nagaan of alles volgens plan is verlopen </w:t>
      </w:r>
    </w:p>
    <w:p w14:paraId="28E23D1C" w14:textId="53FDEC76" w:rsidR="00060133" w:rsidRPr="0092006B" w:rsidRDefault="00DF247E" w:rsidP="0092006B">
      <w:pPr>
        <w:pStyle w:val="Lijstalinea"/>
        <w:numPr>
          <w:ilvl w:val="1"/>
          <w:numId w:val="33"/>
        </w:numPr>
        <w:rPr>
          <w:rFonts w:ascii="Segoe UI Symbol" w:hAnsi="Segoe UI Symbol" w:cs="Segoe UI Symbol"/>
        </w:rPr>
      </w:pPr>
      <w:r>
        <w:t>Inzicht in wat er fout ging (te duur? omgeving? …)</w:t>
      </w:r>
    </w:p>
    <w:p w14:paraId="10FFBC46" w14:textId="77777777" w:rsidR="0092006B" w:rsidRDefault="0092006B" w:rsidP="0092006B">
      <w:pPr>
        <w:pStyle w:val="Lijstalinea"/>
        <w:numPr>
          <w:ilvl w:val="0"/>
          <w:numId w:val="33"/>
        </w:numPr>
      </w:pPr>
      <w:r w:rsidRPr="00EA1F4B">
        <w:rPr>
          <w:b/>
          <w:bCs/>
        </w:rPr>
        <w:t>Act</w:t>
      </w:r>
      <w:r>
        <w:t xml:space="preserve">: </w:t>
      </w:r>
    </w:p>
    <w:p w14:paraId="04865A40" w14:textId="507AC5B6" w:rsidR="00916AE2" w:rsidRPr="00967DB4" w:rsidRDefault="0092006B" w:rsidP="0092006B">
      <w:pPr>
        <w:pStyle w:val="Lijstalinea"/>
        <w:numPr>
          <w:ilvl w:val="1"/>
          <w:numId w:val="33"/>
        </w:numPr>
      </w:pPr>
      <w:r>
        <w:t>Waar nodig de planning bijsturen</w:t>
      </w:r>
    </w:p>
    <w:p w14:paraId="0AE2C95D" w14:textId="77777777" w:rsidR="00182E1C" w:rsidRPr="00967DB4" w:rsidRDefault="00182E1C" w:rsidP="009C7002"/>
    <w:p w14:paraId="3953A916" w14:textId="6DF6A767" w:rsidR="004C623B" w:rsidRDefault="00DF247E" w:rsidP="009C7002">
      <w:r>
        <w:t>Dit is opnieuw een oneindige cyclus</w:t>
      </w:r>
      <w:r w:rsidR="00542275">
        <w:t xml:space="preserve"> tot je plan perfect is. </w:t>
      </w:r>
    </w:p>
    <w:p w14:paraId="3493E6C5" w14:textId="49DB2198" w:rsidR="00542275" w:rsidRPr="00EA1F4B" w:rsidRDefault="00542275" w:rsidP="009C7002">
      <w:pPr>
        <w:rPr>
          <w:b/>
          <w:bCs/>
          <w:color w:val="FF0000"/>
        </w:rPr>
      </w:pPr>
      <w:r w:rsidRPr="00EA1F4B">
        <w:rPr>
          <w:b/>
          <w:bCs/>
          <w:color w:val="FF0000"/>
        </w:rPr>
        <w:t>Komt er nieuwe informatie naar buiten? Implementeren in je plan</w:t>
      </w:r>
      <w:r w:rsidR="00EA1F4B">
        <w:rPr>
          <w:b/>
          <w:bCs/>
          <w:color w:val="FF0000"/>
        </w:rPr>
        <w:t xml:space="preserve"> = borgen van de kwaliteit.</w:t>
      </w:r>
    </w:p>
    <w:p w14:paraId="598A8296" w14:textId="77777777" w:rsidR="004C623B" w:rsidRPr="00967DB4" w:rsidRDefault="004C623B" w:rsidP="009C7002"/>
    <w:p w14:paraId="31C0AD47" w14:textId="0037E3AE" w:rsidR="004C623B" w:rsidRPr="00967DB4" w:rsidRDefault="004C623B" w:rsidP="009C7002"/>
    <w:p w14:paraId="5654FE05" w14:textId="4F65ED3F" w:rsidR="00F14828" w:rsidRPr="00967DB4" w:rsidRDefault="00595C57" w:rsidP="00F14828">
      <w:pPr>
        <w:pStyle w:val="Kop1"/>
      </w:pPr>
      <w:bookmarkStart w:id="1" w:name="_Toc159082384"/>
      <w:r>
        <w:lastRenderedPageBreak/>
        <w:t>Hoofdstuk 2:</w:t>
      </w:r>
      <w:r w:rsidR="00F14828">
        <w:t xml:space="preserve"> Macro-omgevingsanalyse</w:t>
      </w:r>
      <w:bookmarkEnd w:id="1"/>
    </w:p>
    <w:p w14:paraId="3F1D09AA" w14:textId="77777777" w:rsidR="00F14828" w:rsidRDefault="00F14828" w:rsidP="00F14828">
      <w:pPr>
        <w:pStyle w:val="Geenafstand"/>
      </w:pPr>
      <w:r>
        <w:t xml:space="preserve">Managementproces (optioneel om te volgen, maar heel belangrijk indien je alles doet): </w:t>
      </w:r>
    </w:p>
    <w:p w14:paraId="71987716" w14:textId="7D88F8F2" w:rsidR="00F14828" w:rsidRDefault="00F14828" w:rsidP="00E76A92">
      <w:r>
        <w:t>Je leest dit van</w:t>
      </w:r>
      <w:r w:rsidR="00E76A92">
        <w:t xml:space="preserve"> links naar rechts (</w:t>
      </w:r>
      <w:proofErr w:type="spellStart"/>
      <w:r w:rsidR="00E76A92">
        <w:t>marco</w:t>
      </w:r>
      <w:proofErr w:type="spellEnd"/>
      <w:r w:rsidR="00E76A92">
        <w:t xml:space="preserve"> = macro!)</w:t>
      </w:r>
    </w:p>
    <w:p w14:paraId="5808A09D" w14:textId="77777777" w:rsidR="00F14828" w:rsidRDefault="00F14828" w:rsidP="00F14828">
      <w:r w:rsidRPr="00DD02D1">
        <w:rPr>
          <w:noProof/>
        </w:rPr>
        <w:drawing>
          <wp:inline distT="0" distB="0" distL="0" distR="0" wp14:anchorId="5E06896A" wp14:editId="3BD2944E">
            <wp:extent cx="6120130" cy="1658620"/>
            <wp:effectExtent l="0" t="0" r="0" b="0"/>
            <wp:docPr id="54099143" name="Afbeelding 1" descr="Afbeelding met tekst, diagram, lijn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99143" name="Afbeelding 1" descr="Afbeelding met tekst, diagram, lijn, Lettertype&#10;&#10;Automatisch gegenereerde beschrijvi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E375" w14:textId="77777777" w:rsidR="004C623B" w:rsidRPr="00967DB4" w:rsidRDefault="004C623B" w:rsidP="009C7002"/>
    <w:p w14:paraId="5C4ECF00" w14:textId="4BF75DA6" w:rsidR="004C623B" w:rsidRDefault="00E76A92" w:rsidP="00782FDC">
      <w:pPr>
        <w:pStyle w:val="Geenafstand"/>
      </w:pPr>
      <w:r>
        <w:t xml:space="preserve">Omschrijving: </w:t>
      </w:r>
    </w:p>
    <w:p w14:paraId="25A0CCF0" w14:textId="2CA9D8CD" w:rsidR="00782FDC" w:rsidRPr="00782FDC" w:rsidRDefault="00782FDC" w:rsidP="00782FDC">
      <w:pPr>
        <w:pStyle w:val="Lijstalinea"/>
        <w:numPr>
          <w:ilvl w:val="0"/>
          <w:numId w:val="34"/>
        </w:numPr>
        <w:rPr>
          <w:b/>
          <w:bCs/>
        </w:rPr>
      </w:pPr>
      <w:r>
        <w:t xml:space="preserve">Wat er gebeurt in het </w:t>
      </w:r>
      <w:r w:rsidRPr="00782FDC">
        <w:rPr>
          <w:b/>
          <w:bCs/>
        </w:rPr>
        <w:t>land, continent, omgeving …</w:t>
      </w:r>
    </w:p>
    <w:p w14:paraId="0B74BE64" w14:textId="77777777" w:rsidR="00782FDC" w:rsidRDefault="00782FDC" w:rsidP="00782FDC">
      <w:pPr>
        <w:pStyle w:val="Lijstalinea"/>
        <w:numPr>
          <w:ilvl w:val="0"/>
          <w:numId w:val="34"/>
        </w:numPr>
      </w:pPr>
      <w:r>
        <w:t xml:space="preserve">Macro-omgevingsanalyse speelt zich af in de externe omgeving. Deze bestaat uit verschillende </w:t>
      </w:r>
      <w:r w:rsidRPr="00782FDC">
        <w:rPr>
          <w:b/>
          <w:bCs/>
        </w:rPr>
        <w:t>krachten</w:t>
      </w:r>
      <w:r>
        <w:t xml:space="preserve"> die de werking van de organisatie beïnvloeden. </w:t>
      </w:r>
    </w:p>
    <w:p w14:paraId="009C5797" w14:textId="77777777" w:rsidR="00782FDC" w:rsidRDefault="00782FDC" w:rsidP="00782FDC">
      <w:pPr>
        <w:pStyle w:val="Lijstalinea"/>
        <w:numPr>
          <w:ilvl w:val="0"/>
          <w:numId w:val="34"/>
        </w:numPr>
      </w:pPr>
      <w:r>
        <w:t xml:space="preserve">De omgeving verandert constant en vaak in een snel tempo. </w:t>
      </w:r>
    </w:p>
    <w:p w14:paraId="3C7CEEFF" w14:textId="18B8B249" w:rsidR="00E76A92" w:rsidRDefault="00782FDC" w:rsidP="00782FDC">
      <w:pPr>
        <w:pStyle w:val="Lijstalinea"/>
        <w:numPr>
          <w:ilvl w:val="0"/>
          <w:numId w:val="34"/>
        </w:numPr>
        <w:rPr>
          <w:b/>
          <w:bCs/>
          <w:color w:val="FF0000"/>
        </w:rPr>
      </w:pPr>
      <w:r w:rsidRPr="00782FDC">
        <w:rPr>
          <w:b/>
          <w:bCs/>
          <w:color w:val="FF0000"/>
        </w:rPr>
        <w:t>Deze veranderingen brengen kansen of bedreigingen voort.</w:t>
      </w:r>
    </w:p>
    <w:p w14:paraId="4A2179EA" w14:textId="77777777" w:rsidR="00FA7101" w:rsidRDefault="00FA7101" w:rsidP="00FA7101">
      <w:pPr>
        <w:rPr>
          <w:b/>
          <w:bCs/>
          <w:color w:val="FF0000"/>
        </w:rPr>
      </w:pPr>
    </w:p>
    <w:p w14:paraId="5F8090AA" w14:textId="11E8A68F" w:rsidR="00FA7101" w:rsidRDefault="00E233B5" w:rsidP="008A0115">
      <w:pPr>
        <w:pStyle w:val="Geenafstand"/>
      </w:pPr>
      <w:r>
        <w:t xml:space="preserve">Kansen: </w:t>
      </w:r>
    </w:p>
    <w:p w14:paraId="433808DB" w14:textId="2F7BF174" w:rsidR="00E233B5" w:rsidRPr="00E233B5" w:rsidRDefault="00E233B5" w:rsidP="00E233B5">
      <w:pPr>
        <w:pStyle w:val="Lijstalinea"/>
        <w:numPr>
          <w:ilvl w:val="0"/>
          <w:numId w:val="35"/>
        </w:numPr>
        <w:rPr>
          <w:rFonts w:ascii="Segoe UI Symbol" w:hAnsi="Segoe UI Symbol" w:cs="Segoe UI Symbol"/>
        </w:rPr>
      </w:pPr>
      <w:r>
        <w:t xml:space="preserve">Externe ontwikkelingen, </w:t>
      </w:r>
    </w:p>
    <w:p w14:paraId="0AFA3518" w14:textId="064A839B" w:rsidR="00E233B5" w:rsidRPr="00E233B5" w:rsidRDefault="00E233B5" w:rsidP="00E233B5">
      <w:pPr>
        <w:pStyle w:val="Lijstalinea"/>
        <w:numPr>
          <w:ilvl w:val="0"/>
          <w:numId w:val="35"/>
        </w:numPr>
        <w:rPr>
          <w:rFonts w:ascii="Segoe UI Symbol" w:hAnsi="Segoe UI Symbol" w:cs="Segoe UI Symbol"/>
        </w:rPr>
      </w:pPr>
      <w:r>
        <w:t xml:space="preserve">Met </w:t>
      </w:r>
      <w:r w:rsidRPr="00E233B5">
        <w:rPr>
          <w:b/>
          <w:bCs/>
        </w:rPr>
        <w:t>eventuele</w:t>
      </w:r>
      <w:r>
        <w:t xml:space="preserve"> gunstige invloed, </w:t>
      </w:r>
    </w:p>
    <w:p w14:paraId="7F053080" w14:textId="7D83DA58" w:rsidR="00E233B5" w:rsidRDefault="00E233B5" w:rsidP="00E233B5">
      <w:pPr>
        <w:pStyle w:val="Lijstalinea"/>
        <w:numPr>
          <w:ilvl w:val="0"/>
          <w:numId w:val="35"/>
        </w:numPr>
      </w:pPr>
      <w:r>
        <w:t xml:space="preserve">Op de realisatie van doelstellingen </w:t>
      </w:r>
    </w:p>
    <w:p w14:paraId="59EB9D1F" w14:textId="0FC47690" w:rsidR="00E233B5" w:rsidRDefault="00E233B5" w:rsidP="00E233B5">
      <w:pPr>
        <w:pStyle w:val="Lijstalinea"/>
        <w:numPr>
          <w:ilvl w:val="0"/>
          <w:numId w:val="35"/>
        </w:numPr>
      </w:pPr>
      <w:r>
        <w:t xml:space="preserve">De externe ontwikkelingen kunnen zijn gunstig wanneer ze: </w:t>
      </w:r>
    </w:p>
    <w:p w14:paraId="340291CD" w14:textId="5DB9AB90" w:rsidR="00E233B5" w:rsidRDefault="00E233B5" w:rsidP="00E233B5">
      <w:pPr>
        <w:pStyle w:val="Lijstalinea"/>
        <w:numPr>
          <w:ilvl w:val="1"/>
          <w:numId w:val="35"/>
        </w:numPr>
      </w:pPr>
      <w:r>
        <w:t xml:space="preserve">De realisatie van </w:t>
      </w:r>
      <w:r w:rsidRPr="008A0115">
        <w:rPr>
          <w:b/>
          <w:bCs/>
        </w:rPr>
        <w:t>doelstellingen ondersteunen</w:t>
      </w:r>
      <w:r>
        <w:t xml:space="preserve"> </w:t>
      </w:r>
    </w:p>
    <w:p w14:paraId="372251EC" w14:textId="536771E6" w:rsidR="00E233B5" w:rsidRPr="00FA7101" w:rsidRDefault="00E233B5" w:rsidP="00E233B5">
      <w:pPr>
        <w:pStyle w:val="Lijstalinea"/>
        <w:numPr>
          <w:ilvl w:val="1"/>
          <w:numId w:val="35"/>
        </w:numPr>
      </w:pPr>
      <w:r>
        <w:t xml:space="preserve">De realisatie van </w:t>
      </w:r>
      <w:r w:rsidRPr="008A0115">
        <w:rPr>
          <w:b/>
          <w:bCs/>
        </w:rPr>
        <w:t>doelstellingen versnellen</w:t>
      </w:r>
    </w:p>
    <w:p w14:paraId="5668287D" w14:textId="77777777" w:rsidR="004C623B" w:rsidRDefault="004C623B" w:rsidP="009C7002"/>
    <w:p w14:paraId="031412FD" w14:textId="6EB4B829" w:rsidR="00C245A9" w:rsidRDefault="00C245A9" w:rsidP="008A0115">
      <w:pPr>
        <w:pStyle w:val="Geenafstand"/>
      </w:pPr>
      <w:r>
        <w:t xml:space="preserve">Bedreigingen: </w:t>
      </w:r>
    </w:p>
    <w:p w14:paraId="764888BC" w14:textId="32A5BA90" w:rsidR="00C245A9" w:rsidRPr="00C245A9" w:rsidRDefault="00C245A9" w:rsidP="00C245A9">
      <w:pPr>
        <w:pStyle w:val="Lijstalinea"/>
        <w:numPr>
          <w:ilvl w:val="0"/>
          <w:numId w:val="36"/>
        </w:numPr>
        <w:rPr>
          <w:rFonts w:ascii="Segoe UI Symbol" w:hAnsi="Segoe UI Symbol" w:cs="Segoe UI Symbol"/>
        </w:rPr>
      </w:pPr>
      <w:r>
        <w:t xml:space="preserve">Externe ontwikkelingen, </w:t>
      </w:r>
    </w:p>
    <w:p w14:paraId="23E585D9" w14:textId="757F5F2D" w:rsidR="00C245A9" w:rsidRPr="00C245A9" w:rsidRDefault="00C245A9" w:rsidP="00C245A9">
      <w:pPr>
        <w:pStyle w:val="Lijstalinea"/>
        <w:numPr>
          <w:ilvl w:val="0"/>
          <w:numId w:val="36"/>
        </w:numPr>
        <w:rPr>
          <w:rFonts w:ascii="Segoe UI Symbol" w:hAnsi="Segoe UI Symbol" w:cs="Segoe UI Symbol"/>
        </w:rPr>
      </w:pPr>
      <w:r>
        <w:t xml:space="preserve">Met </w:t>
      </w:r>
      <w:r w:rsidRPr="008A0115">
        <w:rPr>
          <w:b/>
          <w:bCs/>
        </w:rPr>
        <w:t>eventuele</w:t>
      </w:r>
      <w:r>
        <w:t xml:space="preserve"> remmende invloed, </w:t>
      </w:r>
    </w:p>
    <w:p w14:paraId="0ED1E6A6" w14:textId="090002E9" w:rsidR="00C245A9" w:rsidRDefault="00C245A9" w:rsidP="00C245A9">
      <w:pPr>
        <w:pStyle w:val="Lijstalinea"/>
        <w:numPr>
          <w:ilvl w:val="0"/>
          <w:numId w:val="36"/>
        </w:numPr>
      </w:pPr>
      <w:r>
        <w:t xml:space="preserve">Op de realisatie van doelstellingen </w:t>
      </w:r>
    </w:p>
    <w:p w14:paraId="5B84AE46" w14:textId="77777777" w:rsidR="00C245A9" w:rsidRDefault="00C245A9" w:rsidP="00C245A9">
      <w:pPr>
        <w:pStyle w:val="Lijstalinea"/>
        <w:numPr>
          <w:ilvl w:val="0"/>
          <w:numId w:val="36"/>
        </w:numPr>
      </w:pPr>
      <w:r>
        <w:t xml:space="preserve">De externe ontwikkelingen kunnen zijn ongunstig wanneer ze: </w:t>
      </w:r>
    </w:p>
    <w:p w14:paraId="614ED0F8" w14:textId="1C089D8D" w:rsidR="00C245A9" w:rsidRDefault="00C245A9" w:rsidP="00C245A9">
      <w:pPr>
        <w:pStyle w:val="Lijstalinea"/>
        <w:numPr>
          <w:ilvl w:val="1"/>
          <w:numId w:val="36"/>
        </w:numPr>
      </w:pPr>
      <w:r>
        <w:t xml:space="preserve">De realisatie van </w:t>
      </w:r>
      <w:r w:rsidRPr="008A0115">
        <w:rPr>
          <w:b/>
          <w:bCs/>
        </w:rPr>
        <w:t>doelstellingen vertragen</w:t>
      </w:r>
      <w:r>
        <w:t xml:space="preserve"> </w:t>
      </w:r>
    </w:p>
    <w:p w14:paraId="677EE26B" w14:textId="7E50C54A" w:rsidR="00C245A9" w:rsidRPr="00967DB4" w:rsidRDefault="00C245A9" w:rsidP="00C245A9">
      <w:pPr>
        <w:pStyle w:val="Lijstalinea"/>
        <w:numPr>
          <w:ilvl w:val="1"/>
          <w:numId w:val="36"/>
        </w:numPr>
      </w:pPr>
      <w:r>
        <w:t xml:space="preserve">De realisatie van </w:t>
      </w:r>
      <w:r w:rsidRPr="008A0115">
        <w:rPr>
          <w:b/>
          <w:bCs/>
        </w:rPr>
        <w:t>doelstellingen tegenwerken</w:t>
      </w:r>
    </w:p>
    <w:p w14:paraId="74E6160E" w14:textId="77777777" w:rsidR="004C623B" w:rsidRDefault="004C623B" w:rsidP="009C7002"/>
    <w:p w14:paraId="1746A9DD" w14:textId="329800B2" w:rsidR="008A0115" w:rsidRDefault="008A0115" w:rsidP="00C222DF">
      <w:pPr>
        <w:pStyle w:val="Geenafstand"/>
      </w:pPr>
      <w:r>
        <w:t xml:space="preserve">Kans of bedreiging: </w:t>
      </w:r>
    </w:p>
    <w:p w14:paraId="46000852" w14:textId="7BCCD93D" w:rsidR="008A0115" w:rsidRDefault="00C222DF" w:rsidP="001D1804">
      <w:pPr>
        <w:pStyle w:val="Lijstalinea"/>
        <w:numPr>
          <w:ilvl w:val="0"/>
          <w:numId w:val="37"/>
        </w:numPr>
      </w:pPr>
      <w:r>
        <w:t xml:space="preserve">We spreken van een kans of bedreiging als het uw </w:t>
      </w:r>
      <w:r w:rsidRPr="001D1804">
        <w:rPr>
          <w:b/>
          <w:bCs/>
        </w:rPr>
        <w:t>bedrijf beïnvloed</w:t>
      </w:r>
    </w:p>
    <w:p w14:paraId="0F556C71" w14:textId="270AB23E" w:rsidR="00C222DF" w:rsidRPr="001D1804" w:rsidRDefault="00C222DF" w:rsidP="001D1804">
      <w:pPr>
        <w:pStyle w:val="Lijstalinea"/>
        <w:numPr>
          <w:ilvl w:val="0"/>
          <w:numId w:val="37"/>
        </w:numPr>
        <w:rPr>
          <w:b/>
          <w:bCs/>
          <w:color w:val="FF0000"/>
        </w:rPr>
      </w:pPr>
      <w:r w:rsidRPr="001D1804">
        <w:rPr>
          <w:b/>
          <w:bCs/>
          <w:color w:val="FF0000"/>
        </w:rPr>
        <w:t>Een externe bedreiging kan voor een bepaald bedrijf positief zijn, maar voor de ander negatief.</w:t>
      </w:r>
    </w:p>
    <w:p w14:paraId="39E8FE56" w14:textId="5FB3D5FA" w:rsidR="00803E6F" w:rsidRPr="00967DB4" w:rsidRDefault="001D1804" w:rsidP="001D1804">
      <w:pPr>
        <w:pStyle w:val="Lijstalinea"/>
        <w:numPr>
          <w:ilvl w:val="0"/>
          <w:numId w:val="37"/>
        </w:numPr>
      </w:pPr>
      <w:r>
        <w:t>Pas wanneer er strategische gevolgen word geïdentificeerd, is er spraken va</w:t>
      </w:r>
      <w:r w:rsidR="0081112F">
        <w:t xml:space="preserve">n </w:t>
      </w:r>
      <w:r>
        <w:t>een kans of bedreiging en zal men hierop inspelen.</w:t>
      </w:r>
    </w:p>
    <w:p w14:paraId="3A720EC5" w14:textId="77777777" w:rsidR="00803E6F" w:rsidRDefault="00803E6F" w:rsidP="009C7002"/>
    <w:p w14:paraId="7AF107C7" w14:textId="7E3E8680" w:rsidR="007B720B" w:rsidRDefault="007B720B" w:rsidP="007B720B">
      <w:pPr>
        <w:pStyle w:val="Geenafstand"/>
      </w:pPr>
      <w:r>
        <w:t xml:space="preserve">Onderscheid extern en intern: </w:t>
      </w:r>
    </w:p>
    <w:p w14:paraId="7CC34D61" w14:textId="5D1520CD" w:rsidR="007B720B" w:rsidRDefault="007B720B" w:rsidP="007B720B">
      <w:pPr>
        <w:pStyle w:val="Lijstalinea"/>
        <w:numPr>
          <w:ilvl w:val="0"/>
          <w:numId w:val="38"/>
        </w:numPr>
      </w:pPr>
      <w:r>
        <w:t>Extern:</w:t>
      </w:r>
      <w:r>
        <w:tab/>
      </w:r>
      <w:r>
        <w:tab/>
        <w:t>Buitenaf</w:t>
      </w:r>
    </w:p>
    <w:p w14:paraId="03AEAC1F" w14:textId="2BC75B78" w:rsidR="007B720B" w:rsidRDefault="007B720B" w:rsidP="007B720B">
      <w:pPr>
        <w:pStyle w:val="Lijstalinea"/>
        <w:numPr>
          <w:ilvl w:val="0"/>
          <w:numId w:val="38"/>
        </w:numPr>
      </w:pPr>
      <w:r>
        <w:t>Intern:</w:t>
      </w:r>
      <w:r>
        <w:tab/>
      </w:r>
      <w:r>
        <w:tab/>
        <w:t>Binnenaf</w:t>
      </w:r>
    </w:p>
    <w:p w14:paraId="47C1B9CF" w14:textId="367E8237" w:rsidR="00FE32F6" w:rsidRPr="00967DB4" w:rsidRDefault="00FE32F6" w:rsidP="00FE32F6">
      <w:pPr>
        <w:pStyle w:val="Lijstalinea"/>
        <w:numPr>
          <w:ilvl w:val="0"/>
          <w:numId w:val="38"/>
        </w:numPr>
      </w:pPr>
      <w:r>
        <w:t>Het hangt af  van de beslissingsbevoegdheid</w:t>
      </w:r>
    </w:p>
    <w:p w14:paraId="44AD7A20" w14:textId="42A0525C" w:rsidR="00A53FA1" w:rsidRDefault="00132682" w:rsidP="00BA1E4E">
      <w:pPr>
        <w:pStyle w:val="Geenafstand"/>
      </w:pPr>
      <w:r w:rsidRPr="00132682">
        <w:lastRenderedPageBreak/>
        <w:drawing>
          <wp:anchor distT="0" distB="0" distL="114300" distR="114300" simplePos="0" relativeHeight="251679232" behindDoc="1" locked="0" layoutInCell="1" allowOverlap="1" wp14:anchorId="54461B52" wp14:editId="79729F86">
            <wp:simplePos x="0" y="0"/>
            <wp:positionH relativeFrom="column">
              <wp:posOffset>4455160</wp:posOffset>
            </wp:positionH>
            <wp:positionV relativeFrom="paragraph">
              <wp:posOffset>6350</wp:posOffset>
            </wp:positionV>
            <wp:extent cx="1663700" cy="1659890"/>
            <wp:effectExtent l="0" t="0" r="0" b="0"/>
            <wp:wrapTight wrapText="bothSides">
              <wp:wrapPolygon edited="0">
                <wp:start x="0" y="0"/>
                <wp:lineTo x="0" y="21319"/>
                <wp:lineTo x="21270" y="21319"/>
                <wp:lineTo x="21270" y="0"/>
                <wp:lineTo x="0" y="0"/>
              </wp:wrapPolygon>
            </wp:wrapTight>
            <wp:docPr id="2114590893" name="Afbeelding 1" descr="Afbeelding met tekst, cirkel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590893" name="Afbeelding 1" descr="Afbeelding met tekst, cirkel, schermopname, Lettertype&#10;&#10;Automatisch gegenereerde beschrijvi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7964">
        <w:t>DESTEP-model:</w:t>
      </w:r>
    </w:p>
    <w:p w14:paraId="0564AE4A" w14:textId="763737B5" w:rsidR="00D24B95" w:rsidRDefault="00987964" w:rsidP="00D24B95">
      <w:pPr>
        <w:pStyle w:val="Lijstalinea"/>
        <w:numPr>
          <w:ilvl w:val="0"/>
          <w:numId w:val="39"/>
        </w:numPr>
      </w:pPr>
      <w:r>
        <w:t xml:space="preserve">Het DESTEP-model wordt gebruikt om de </w:t>
      </w:r>
      <w:r w:rsidRPr="00132682">
        <w:rPr>
          <w:b/>
          <w:bCs/>
          <w:color w:val="FF0000"/>
        </w:rPr>
        <w:t>macro-omgeving</w:t>
      </w:r>
      <w:r>
        <w:t xml:space="preserve"> </w:t>
      </w:r>
      <w:r w:rsidRPr="00D24B95">
        <w:rPr>
          <w:b/>
          <w:bCs/>
        </w:rPr>
        <w:t>te</w:t>
      </w:r>
      <w:r>
        <w:t xml:space="preserve"> </w:t>
      </w:r>
      <w:r w:rsidRPr="00D24B95">
        <w:rPr>
          <w:b/>
          <w:bCs/>
        </w:rPr>
        <w:t>analyseren</w:t>
      </w:r>
      <w:r>
        <w:t xml:space="preserve">. Deze bestaat uit </w:t>
      </w:r>
      <w:r w:rsidRPr="00D24B95">
        <w:rPr>
          <w:b/>
          <w:bCs/>
        </w:rPr>
        <w:t>factoren of trends</w:t>
      </w:r>
      <w:r>
        <w:t xml:space="preserve"> die invloed hebben op diverse bedrijfstakken. </w:t>
      </w:r>
    </w:p>
    <w:p w14:paraId="5BE78A7B" w14:textId="77777777" w:rsidR="00D24B95" w:rsidRDefault="00987964" w:rsidP="00D24B95">
      <w:pPr>
        <w:pStyle w:val="Lijstalinea"/>
        <w:numPr>
          <w:ilvl w:val="0"/>
          <w:numId w:val="39"/>
        </w:numPr>
      </w:pPr>
      <w:r>
        <w:t xml:space="preserve">Wanneer ze </w:t>
      </w:r>
      <w:r w:rsidRPr="00D24B95">
        <w:rPr>
          <w:b/>
          <w:bCs/>
        </w:rPr>
        <w:t>te laat</w:t>
      </w:r>
      <w:r>
        <w:t xml:space="preserve"> worden opgemerkt, kan dit </w:t>
      </w:r>
      <w:r w:rsidRPr="00D24B95">
        <w:rPr>
          <w:b/>
          <w:bCs/>
        </w:rPr>
        <w:t>grote gevolgen</w:t>
      </w:r>
      <w:r>
        <w:t xml:space="preserve"> hebben. </w:t>
      </w:r>
    </w:p>
    <w:p w14:paraId="0C97C94A" w14:textId="4BA9BA20" w:rsidR="00987964" w:rsidRPr="00967DB4" w:rsidRDefault="00987964" w:rsidP="00D24B95">
      <w:pPr>
        <w:pStyle w:val="Lijstalinea"/>
        <w:numPr>
          <w:ilvl w:val="0"/>
          <w:numId w:val="39"/>
        </w:numPr>
      </w:pPr>
      <w:r>
        <w:t xml:space="preserve">Het gaat dus om </w:t>
      </w:r>
      <w:r w:rsidRPr="00132682">
        <w:rPr>
          <w:b/>
          <w:bCs/>
        </w:rPr>
        <w:t>maatschappelijke</w:t>
      </w:r>
      <w:r>
        <w:t xml:space="preserve">, soms internationale, </w:t>
      </w:r>
      <w:r w:rsidRPr="00132682">
        <w:rPr>
          <w:b/>
          <w:bCs/>
        </w:rPr>
        <w:t>ontwikkelingen</w:t>
      </w:r>
      <w:r>
        <w:t xml:space="preserve"> in verschillende </w:t>
      </w:r>
      <w:r w:rsidRPr="00132682">
        <w:rPr>
          <w:b/>
          <w:bCs/>
        </w:rPr>
        <w:t>domeinen</w:t>
      </w:r>
      <w:r>
        <w:t>.</w:t>
      </w:r>
    </w:p>
    <w:p w14:paraId="4E33004E" w14:textId="5F9718D3" w:rsidR="00A56E21" w:rsidRPr="00967DB4" w:rsidRDefault="00A56E21" w:rsidP="009C7002"/>
    <w:p w14:paraId="159F92A5" w14:textId="740E329F" w:rsidR="00A56E21" w:rsidRPr="00967DB4" w:rsidRDefault="00132682" w:rsidP="00132682">
      <w:pPr>
        <w:pStyle w:val="Geenafstand"/>
      </w:pPr>
      <w:r>
        <w:t>Takken van het DESTEP-model (</w:t>
      </w:r>
      <w:r>
        <w:t>Demografische omgevingsfactoren</w:t>
      </w:r>
      <w:r>
        <w:t>):</w:t>
      </w:r>
    </w:p>
    <w:p w14:paraId="25C98368" w14:textId="40F89DEE" w:rsidR="00A56E21" w:rsidRPr="00967DB4" w:rsidRDefault="00132682" w:rsidP="009C7002">
      <w:r>
        <w:t xml:space="preserve">De beschrijving van de </w:t>
      </w:r>
      <w:r w:rsidRPr="006048A7">
        <w:rPr>
          <w:b/>
          <w:bCs/>
        </w:rPr>
        <w:t>bevolking</w:t>
      </w:r>
      <w:r>
        <w:t xml:space="preserve"> naar grootte, dichtheid, plaats, leeftijd, geslacht, ras, bezigheid en andere </w:t>
      </w:r>
      <w:r w:rsidRPr="00F72B2B">
        <w:rPr>
          <w:b/>
          <w:bCs/>
        </w:rPr>
        <w:t>gegevens</w:t>
      </w:r>
      <w:r>
        <w:t>.</w:t>
      </w:r>
    </w:p>
    <w:p w14:paraId="3EC300DA" w14:textId="77777777" w:rsidR="0086358B" w:rsidRPr="00967DB4" w:rsidRDefault="0086358B" w:rsidP="009C7002"/>
    <w:p w14:paraId="55E0AD13" w14:textId="1BBB9053" w:rsidR="006048A7" w:rsidRPr="00967DB4" w:rsidRDefault="006048A7" w:rsidP="006048A7">
      <w:pPr>
        <w:pStyle w:val="Geenafstand"/>
      </w:pPr>
      <w:r>
        <w:t>Takken van het DESTEP-model (</w:t>
      </w:r>
      <w:r>
        <w:t>Economische gegevens</w:t>
      </w:r>
      <w:r>
        <w:t>):</w:t>
      </w:r>
    </w:p>
    <w:p w14:paraId="1EB9E5A8" w14:textId="77777777" w:rsidR="006048A7" w:rsidRPr="006048A7" w:rsidRDefault="006048A7" w:rsidP="006048A7">
      <w:pPr>
        <w:pStyle w:val="Lijstalinea"/>
        <w:numPr>
          <w:ilvl w:val="0"/>
          <w:numId w:val="40"/>
        </w:numPr>
        <w:rPr>
          <w:b/>
          <w:bCs/>
          <w:color w:val="FF0000"/>
        </w:rPr>
      </w:pPr>
      <w:r w:rsidRPr="006048A7">
        <w:rPr>
          <w:b/>
          <w:bCs/>
          <w:color w:val="FF0000"/>
        </w:rPr>
        <w:t xml:space="preserve">De factoren die de koopkracht en het uitgavenpatroon van de consument beïnvloeden. </w:t>
      </w:r>
    </w:p>
    <w:p w14:paraId="7309D085" w14:textId="77777777" w:rsidR="006048A7" w:rsidRPr="006048A7" w:rsidRDefault="006048A7" w:rsidP="006048A7">
      <w:pPr>
        <w:pStyle w:val="Lijstalinea"/>
        <w:numPr>
          <w:ilvl w:val="0"/>
          <w:numId w:val="40"/>
        </w:numPr>
        <w:rPr>
          <w:b/>
          <w:bCs/>
        </w:rPr>
      </w:pPr>
      <w:r w:rsidRPr="006048A7">
        <w:rPr>
          <w:b/>
          <w:bCs/>
        </w:rPr>
        <w:t xml:space="preserve">Koopkracht: </w:t>
      </w:r>
    </w:p>
    <w:p w14:paraId="25658922" w14:textId="2A0092BB" w:rsidR="006048A7" w:rsidRDefault="006048A7" w:rsidP="006048A7">
      <w:pPr>
        <w:pStyle w:val="Lijstalinea"/>
        <w:numPr>
          <w:ilvl w:val="1"/>
          <w:numId w:val="40"/>
        </w:numPr>
      </w:pPr>
      <w:r>
        <w:t xml:space="preserve">Het begrip koopkracht geeft aan </w:t>
      </w:r>
      <w:r w:rsidRPr="001C2775">
        <w:rPr>
          <w:b/>
          <w:bCs/>
        </w:rPr>
        <w:t>hoeveel goederen een huishouden</w:t>
      </w:r>
      <w:r>
        <w:t xml:space="preserve"> kan kopen </w:t>
      </w:r>
      <w:r w:rsidRPr="001C2775">
        <w:rPr>
          <w:b/>
          <w:bCs/>
        </w:rPr>
        <w:t>met</w:t>
      </w:r>
      <w:r>
        <w:t xml:space="preserve"> het </w:t>
      </w:r>
      <w:r w:rsidRPr="001C2775">
        <w:t>besteedbaar</w:t>
      </w:r>
      <w:r>
        <w:t xml:space="preserve"> </w:t>
      </w:r>
      <w:r w:rsidRPr="001C2775">
        <w:rPr>
          <w:b/>
          <w:bCs/>
        </w:rPr>
        <w:t>inkomen</w:t>
      </w:r>
      <w:r>
        <w:t xml:space="preserve">. </w:t>
      </w:r>
    </w:p>
    <w:p w14:paraId="50E6315D" w14:textId="77777777" w:rsidR="006048A7" w:rsidRDefault="006048A7" w:rsidP="006048A7">
      <w:pPr>
        <w:pStyle w:val="Lijstalinea"/>
        <w:numPr>
          <w:ilvl w:val="0"/>
          <w:numId w:val="40"/>
        </w:numPr>
      </w:pPr>
      <w:r w:rsidRPr="006048A7">
        <w:rPr>
          <w:b/>
          <w:bCs/>
        </w:rPr>
        <w:t>Uitgavenpatroon</w:t>
      </w:r>
      <w:r>
        <w:t xml:space="preserve">: </w:t>
      </w:r>
    </w:p>
    <w:p w14:paraId="5A047D64" w14:textId="20DD830C" w:rsidR="0086358B" w:rsidRPr="00967DB4" w:rsidRDefault="006048A7" w:rsidP="006048A7">
      <w:pPr>
        <w:pStyle w:val="Lijstalinea"/>
        <w:numPr>
          <w:ilvl w:val="1"/>
          <w:numId w:val="40"/>
        </w:numPr>
      </w:pPr>
      <w:r>
        <w:t xml:space="preserve">Waaraan wordt het </w:t>
      </w:r>
      <w:r w:rsidRPr="006048A7">
        <w:t>huishoudbudget</w:t>
      </w:r>
      <w:r>
        <w:t xml:space="preserve"> </w:t>
      </w:r>
      <w:r w:rsidRPr="006048A7">
        <w:rPr>
          <w:b/>
          <w:bCs/>
        </w:rPr>
        <w:t>besteed</w:t>
      </w:r>
      <w:r>
        <w:t>?</w:t>
      </w:r>
    </w:p>
    <w:p w14:paraId="794B4921" w14:textId="69D5C107" w:rsidR="0086358B" w:rsidRPr="00967DB4" w:rsidRDefault="0086358B" w:rsidP="009C7002"/>
    <w:p w14:paraId="079EAA0A" w14:textId="485B0D92" w:rsidR="001C2775" w:rsidRDefault="002B4695" w:rsidP="001C2775">
      <w:pPr>
        <w:pStyle w:val="Geenafstand"/>
      </w:pPr>
      <w:r w:rsidRPr="00EC5C78">
        <w:drawing>
          <wp:anchor distT="0" distB="0" distL="114300" distR="114300" simplePos="0" relativeHeight="251680256" behindDoc="1" locked="0" layoutInCell="1" allowOverlap="1" wp14:anchorId="073A79C3" wp14:editId="74AC9627">
            <wp:simplePos x="0" y="0"/>
            <wp:positionH relativeFrom="column">
              <wp:posOffset>4625340</wp:posOffset>
            </wp:positionH>
            <wp:positionV relativeFrom="paragraph">
              <wp:posOffset>6985</wp:posOffset>
            </wp:positionV>
            <wp:extent cx="1493520" cy="820420"/>
            <wp:effectExtent l="0" t="0" r="0" b="0"/>
            <wp:wrapTight wrapText="bothSides">
              <wp:wrapPolygon edited="0">
                <wp:start x="0" y="0"/>
                <wp:lineTo x="0" y="21065"/>
                <wp:lineTo x="21214" y="21065"/>
                <wp:lineTo x="21214" y="0"/>
                <wp:lineTo x="0" y="0"/>
              </wp:wrapPolygon>
            </wp:wrapTight>
            <wp:docPr id="1762758495" name="Afbeelding 1" descr="Afbeelding met tekst, schermopname, Lettertype, teke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758495" name="Afbeelding 1" descr="Afbeelding met tekst, schermopname, Lettertype, teken&#10;&#10;Automatisch gegenereerde beschrijvi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2775">
        <w:t>Takken van het DESTEP-model (</w:t>
      </w:r>
      <w:r w:rsidR="001C2775">
        <w:t>Sociaal-culturele omgevingsfactoren</w:t>
      </w:r>
      <w:r w:rsidR="001C2775">
        <w:t>):</w:t>
      </w:r>
    </w:p>
    <w:p w14:paraId="56FA8817" w14:textId="33CDDA86" w:rsidR="001C2775" w:rsidRPr="00967DB4" w:rsidRDefault="00EC5C78" w:rsidP="00EC5C78">
      <w:r>
        <w:t xml:space="preserve">Krachten die de </w:t>
      </w:r>
      <w:r w:rsidRPr="001E4C24">
        <w:rPr>
          <w:b/>
          <w:bCs/>
        </w:rPr>
        <w:t>sociale context vormen voor gedrag</w:t>
      </w:r>
      <w:r>
        <w:t xml:space="preserve"> en die elementaire waarden, perceptie, de voorkeuren en het </w:t>
      </w:r>
      <w:r w:rsidRPr="001E4C24">
        <w:rPr>
          <w:b/>
          <w:bCs/>
        </w:rPr>
        <w:t>gedrag binnen een maatschappij</w:t>
      </w:r>
      <w:r>
        <w:t xml:space="preserve"> beïnvloeden.</w:t>
      </w:r>
    </w:p>
    <w:p w14:paraId="58417517" w14:textId="193DBD4C" w:rsidR="0086358B" w:rsidRPr="00967DB4" w:rsidRDefault="0086358B" w:rsidP="009C7002"/>
    <w:p w14:paraId="04B1FA2D" w14:textId="282564D1" w:rsidR="002B4695" w:rsidRDefault="002B4695" w:rsidP="002B4695">
      <w:pPr>
        <w:pStyle w:val="Geenafstand"/>
      </w:pPr>
      <w:r>
        <w:t>Takken van het DESTEP-model (Technologische omgevingsfactoren):</w:t>
      </w:r>
    </w:p>
    <w:p w14:paraId="49189A47" w14:textId="110CF9E1" w:rsidR="0086358B" w:rsidRPr="00967DB4" w:rsidRDefault="002B4695" w:rsidP="009C7002">
      <w:r>
        <w:t xml:space="preserve">Krachten die leiden tot </w:t>
      </w:r>
      <w:r w:rsidRPr="00942B64">
        <w:rPr>
          <w:b/>
          <w:bCs/>
        </w:rPr>
        <w:t>nieuwe technologieën</w:t>
      </w:r>
      <w:r>
        <w:t xml:space="preserve"> en zo </w:t>
      </w:r>
      <w:r w:rsidRPr="00942B64">
        <w:rPr>
          <w:b/>
          <w:bCs/>
        </w:rPr>
        <w:t>nieuwe kansen</w:t>
      </w:r>
      <w:r>
        <w:t xml:space="preserve"> creëren voor </w:t>
      </w:r>
      <w:r w:rsidRPr="00942B64">
        <w:rPr>
          <w:b/>
          <w:bCs/>
        </w:rPr>
        <w:t>producten</w:t>
      </w:r>
      <w:r>
        <w:t xml:space="preserve"> en </w:t>
      </w:r>
      <w:r w:rsidRPr="00942B64">
        <w:rPr>
          <w:b/>
          <w:bCs/>
        </w:rPr>
        <w:t>markten</w:t>
      </w:r>
      <w:r>
        <w:t>.</w:t>
      </w:r>
    </w:p>
    <w:p w14:paraId="4FE37BC5" w14:textId="77777777" w:rsidR="0086358B" w:rsidRPr="00967DB4" w:rsidRDefault="0086358B" w:rsidP="009C7002"/>
    <w:p w14:paraId="33882271" w14:textId="00A504C9" w:rsidR="00942B64" w:rsidRDefault="00942B64" w:rsidP="00942B64">
      <w:pPr>
        <w:pStyle w:val="Geenafstand"/>
      </w:pPr>
      <w:r>
        <w:t>Takken van het DESTEP-model (Ecologische omgevingsfactoren):</w:t>
      </w:r>
    </w:p>
    <w:p w14:paraId="353ECF5C" w14:textId="5AD0B85D" w:rsidR="0086358B" w:rsidRPr="00967DB4" w:rsidRDefault="00942B64" w:rsidP="009C7002">
      <w:r>
        <w:t xml:space="preserve">Krachten die de </w:t>
      </w:r>
      <w:r w:rsidRPr="00942B64">
        <w:rPr>
          <w:b/>
          <w:bCs/>
        </w:rPr>
        <w:t>ecologische context vormen</w:t>
      </w:r>
      <w:r>
        <w:t xml:space="preserve">, zoals groeiend tekort in grondstoffen en natuurlijke bronnen, </w:t>
      </w:r>
      <w:r w:rsidRPr="00F72B2B">
        <w:rPr>
          <w:b/>
          <w:bCs/>
          <w:color w:val="FF0000"/>
        </w:rPr>
        <w:t>milieuvervuiling</w:t>
      </w:r>
      <w:r w:rsidRPr="00F72B2B">
        <w:rPr>
          <w:color w:val="FF0000"/>
        </w:rPr>
        <w:t xml:space="preserve"> </w:t>
      </w:r>
      <w:r w:rsidRPr="00F72B2B">
        <w:rPr>
          <w:b/>
          <w:bCs/>
          <w:color w:val="FF0000"/>
        </w:rPr>
        <w:t>en</w:t>
      </w:r>
      <w:r w:rsidRPr="00F72B2B">
        <w:rPr>
          <w:color w:val="FF0000"/>
        </w:rPr>
        <w:t xml:space="preserve"> </w:t>
      </w:r>
      <w:r w:rsidRPr="00F72B2B">
        <w:rPr>
          <w:b/>
          <w:bCs/>
          <w:color w:val="FF0000"/>
        </w:rPr>
        <w:t>klimaatverandering</w:t>
      </w:r>
      <w:r>
        <w:t>.</w:t>
      </w:r>
    </w:p>
    <w:p w14:paraId="45A5BA9D" w14:textId="77777777" w:rsidR="0086358B" w:rsidRPr="00967DB4" w:rsidRDefault="0086358B" w:rsidP="009C7002"/>
    <w:p w14:paraId="1C6A6148" w14:textId="0BB82394" w:rsidR="00F72B2B" w:rsidRDefault="00F72B2B" w:rsidP="00F72B2B">
      <w:pPr>
        <w:pStyle w:val="Geenafstand"/>
      </w:pPr>
      <w:r>
        <w:t>Takken van het DESTEP-model (Politiek-juridische omgevingsfactoren):</w:t>
      </w:r>
    </w:p>
    <w:p w14:paraId="2BB79CD3" w14:textId="343630A4" w:rsidR="0086358B" w:rsidRPr="00967DB4" w:rsidRDefault="00366B24" w:rsidP="009C7002">
      <w:r w:rsidRPr="00366B24">
        <w:rPr>
          <w:b/>
          <w:bCs/>
        </w:rPr>
        <w:t>Wetten en overheden</w:t>
      </w:r>
      <w:r>
        <w:t xml:space="preserve"> </w:t>
      </w:r>
      <w:r w:rsidRPr="00366B24">
        <w:rPr>
          <w:b/>
          <w:bCs/>
        </w:rPr>
        <w:t>die organisaties</w:t>
      </w:r>
      <w:r>
        <w:t xml:space="preserve"> en individuen in een maatschappij </w:t>
      </w:r>
      <w:r w:rsidRPr="00366B24">
        <w:rPr>
          <w:b/>
          <w:bCs/>
        </w:rPr>
        <w:t>beïnvloeden</w:t>
      </w:r>
      <w:r>
        <w:t xml:space="preserve"> en </w:t>
      </w:r>
      <w:r w:rsidRPr="00366B24">
        <w:rPr>
          <w:b/>
          <w:bCs/>
        </w:rPr>
        <w:t>beperken</w:t>
      </w:r>
      <w:r>
        <w:t>.</w:t>
      </w:r>
    </w:p>
    <w:p w14:paraId="3E082817" w14:textId="77777777" w:rsidR="0086358B" w:rsidRPr="00967DB4" w:rsidRDefault="0086358B" w:rsidP="009C7002"/>
    <w:p w14:paraId="59F6D83D" w14:textId="7FCF51A7" w:rsidR="0086358B" w:rsidRPr="00967DB4" w:rsidRDefault="002E1A28" w:rsidP="002E1A28">
      <w:pPr>
        <w:pStyle w:val="Geenafstand"/>
      </w:pPr>
      <w:r>
        <w:t>Trendanalyse omgeving: voorbeeld</w:t>
      </w:r>
    </w:p>
    <w:p w14:paraId="6DD28CDA" w14:textId="6303B7EF" w:rsidR="0086358B" w:rsidRPr="002E1A28" w:rsidRDefault="002E1A28" w:rsidP="009C7002">
      <w:pPr>
        <w:rPr>
          <w:b/>
          <w:bCs/>
        </w:rPr>
      </w:pPr>
      <w:r w:rsidRPr="002E1A28">
        <w:rPr>
          <w:b/>
          <w:bCs/>
        </w:rPr>
        <w:t>Welke aspecten</w:t>
      </w:r>
      <w:r>
        <w:t xml:space="preserve"> worden er onder zoal de loep genomen </w:t>
      </w:r>
      <w:r w:rsidRPr="002E1A28">
        <w:rPr>
          <w:b/>
          <w:bCs/>
        </w:rPr>
        <w:t>om</w:t>
      </w:r>
      <w:r>
        <w:t xml:space="preserve"> relevante </w:t>
      </w:r>
      <w:r w:rsidRPr="002E1A28">
        <w:rPr>
          <w:b/>
          <w:bCs/>
        </w:rPr>
        <w:t>veranderingen</w:t>
      </w:r>
      <w:r>
        <w:t xml:space="preserve"> </w:t>
      </w:r>
      <w:r w:rsidRPr="002E1A28">
        <w:rPr>
          <w:b/>
          <w:bCs/>
        </w:rPr>
        <w:t>te ontdekken?</w:t>
      </w:r>
    </w:p>
    <w:p w14:paraId="4172683A" w14:textId="4C9CC7EC" w:rsidR="0086358B" w:rsidRPr="00967DB4" w:rsidRDefault="00D75EBA" w:rsidP="009C7002">
      <w:r w:rsidRPr="00D75EBA">
        <w:drawing>
          <wp:inline distT="0" distB="0" distL="0" distR="0" wp14:anchorId="35AE94EF" wp14:editId="1496D32D">
            <wp:extent cx="6120130" cy="1387475"/>
            <wp:effectExtent l="0" t="0" r="0" b="0"/>
            <wp:docPr id="1534396055" name="Afbeelding 1" descr="Afbeelding met tekst, Lettertype, nummer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396055" name="Afbeelding 1" descr="Afbeelding met tekst, Lettertype, nummer, lijn&#10;&#10;Automatisch gegenereerde beschrijvi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55B99" w14:textId="77777777" w:rsidR="0086358B" w:rsidRDefault="0086358B" w:rsidP="009C7002"/>
    <w:p w14:paraId="58FFA400" w14:textId="4DF628FE" w:rsidR="00D75EBA" w:rsidRDefault="00D75EBA" w:rsidP="00D75EBA">
      <w:pPr>
        <w:pStyle w:val="Geenafstand"/>
      </w:pPr>
      <w:r>
        <w:lastRenderedPageBreak/>
        <w:t>MVO (Maatschappelijk Verantwoord Ondernemen):</w:t>
      </w:r>
    </w:p>
    <w:p w14:paraId="460CBEA0" w14:textId="2E58E5FF" w:rsidR="00D75EBA" w:rsidRPr="00967DB4" w:rsidRDefault="00481586" w:rsidP="009C7002">
      <w:r w:rsidRPr="00481586">
        <w:rPr>
          <w:lang w:val="en-GB"/>
        </w:rPr>
        <w:drawing>
          <wp:anchor distT="0" distB="0" distL="114300" distR="114300" simplePos="0" relativeHeight="251681280" behindDoc="1" locked="0" layoutInCell="1" allowOverlap="1" wp14:anchorId="2CFD4359" wp14:editId="112E1F9B">
            <wp:simplePos x="0" y="0"/>
            <wp:positionH relativeFrom="column">
              <wp:posOffset>3602355</wp:posOffset>
            </wp:positionH>
            <wp:positionV relativeFrom="paragraph">
              <wp:posOffset>711200</wp:posOffset>
            </wp:positionV>
            <wp:extent cx="2516505" cy="1524000"/>
            <wp:effectExtent l="0" t="0" r="0" b="0"/>
            <wp:wrapTight wrapText="bothSides">
              <wp:wrapPolygon edited="0">
                <wp:start x="0" y="0"/>
                <wp:lineTo x="0" y="21330"/>
                <wp:lineTo x="21420" y="21330"/>
                <wp:lineTo x="21420" y="0"/>
                <wp:lineTo x="0" y="0"/>
              </wp:wrapPolygon>
            </wp:wrapTight>
            <wp:docPr id="642445559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445559" name="Afbeelding 1" descr="Afbeelding met tekst, schermopname, Lettertype&#10;&#10;Automatisch gegenereerde beschrijvi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50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5EBA" w:rsidRPr="00A1188E">
        <w:rPr>
          <w:b/>
          <w:bCs/>
        </w:rPr>
        <w:t>MVO of Maatschappelijk Verantwoord Ondernemen</w:t>
      </w:r>
      <w:r w:rsidR="00D75EBA">
        <w:t xml:space="preserve"> is de verantwoordelijkheid van een organisatie </w:t>
      </w:r>
      <w:r w:rsidR="00D75EBA" w:rsidRPr="00A1188E">
        <w:rPr>
          <w:b/>
          <w:bCs/>
        </w:rPr>
        <w:t>voor de effecten</w:t>
      </w:r>
      <w:r w:rsidR="00D75EBA">
        <w:t xml:space="preserve"> van haar besluiten en activiteiten </w:t>
      </w:r>
      <w:r w:rsidR="00D75EBA" w:rsidRPr="00A1188E">
        <w:rPr>
          <w:b/>
          <w:bCs/>
        </w:rPr>
        <w:t>op de maatschappij en het milieu</w:t>
      </w:r>
      <w:r w:rsidR="00D75EBA">
        <w:t xml:space="preserve">. MVO houdt in dat organisaties aandacht hebben voor </w:t>
      </w:r>
      <w:r w:rsidR="00D75EBA" w:rsidRPr="00A1188E">
        <w:rPr>
          <w:b/>
          <w:bCs/>
        </w:rPr>
        <w:t>mensenrechten</w:t>
      </w:r>
      <w:r w:rsidR="00D75EBA">
        <w:t xml:space="preserve">, </w:t>
      </w:r>
      <w:r w:rsidR="00D75EBA" w:rsidRPr="00A1188E">
        <w:rPr>
          <w:b/>
          <w:bCs/>
        </w:rPr>
        <w:t>consumentenbelangen</w:t>
      </w:r>
      <w:r w:rsidR="00D75EBA">
        <w:t xml:space="preserve"> en </w:t>
      </w:r>
      <w:r w:rsidR="00D75EBA" w:rsidRPr="00A1188E">
        <w:rPr>
          <w:b/>
          <w:bCs/>
        </w:rPr>
        <w:t>sociale, ethische en milieukwesties</w:t>
      </w:r>
      <w:r w:rsidR="00D75EBA">
        <w:t>.</w:t>
      </w:r>
    </w:p>
    <w:p w14:paraId="1767F751" w14:textId="07265E3D" w:rsidR="0086358B" w:rsidRPr="00967DB4" w:rsidRDefault="0086358B" w:rsidP="009C7002"/>
    <w:p w14:paraId="0A87A623" w14:textId="2C2516CE" w:rsidR="0086358B" w:rsidRDefault="00A1188E" w:rsidP="00A1188E">
      <w:pPr>
        <w:pStyle w:val="Geenafstand"/>
      </w:pPr>
      <w:r>
        <w:t>Maturiteitsniveaus MVO</w:t>
      </w:r>
      <w:r>
        <w:t>:</w:t>
      </w:r>
    </w:p>
    <w:p w14:paraId="4CC3C4A5" w14:textId="26A92BB9" w:rsidR="00CC2A0C" w:rsidRDefault="00CC2A0C" w:rsidP="00CC2A0C">
      <w:pPr>
        <w:pStyle w:val="Lijstalinea"/>
        <w:numPr>
          <w:ilvl w:val="0"/>
          <w:numId w:val="41"/>
        </w:numPr>
      </w:pPr>
      <w:r>
        <w:t xml:space="preserve">Zo onderscheiden we verschillende </w:t>
      </w:r>
      <w:r w:rsidRPr="00CC2A0C">
        <w:rPr>
          <w:b/>
          <w:bCs/>
        </w:rPr>
        <w:t>maturiteitsniveaus</w:t>
      </w:r>
      <w:r>
        <w:t xml:space="preserve"> bij de </w:t>
      </w:r>
      <w:r w:rsidRPr="00CC2A0C">
        <w:rPr>
          <w:b/>
          <w:bCs/>
        </w:rPr>
        <w:t>commerciële sectoren</w:t>
      </w:r>
      <w:r>
        <w:t xml:space="preserve">: </w:t>
      </w:r>
    </w:p>
    <w:p w14:paraId="696A76E6" w14:textId="131AA4F7" w:rsidR="00A1188E" w:rsidRPr="00CC2A0C" w:rsidRDefault="00CC2A0C" w:rsidP="00CC2A0C">
      <w:pPr>
        <w:pStyle w:val="Lijstalinea"/>
        <w:numPr>
          <w:ilvl w:val="0"/>
          <w:numId w:val="41"/>
        </w:numPr>
        <w:rPr>
          <w:b/>
          <w:bCs/>
          <w:color w:val="FF0000"/>
          <w:lang w:val="en-GB"/>
        </w:rPr>
      </w:pPr>
      <w:r w:rsidRPr="00CC2A0C">
        <w:rPr>
          <w:b/>
          <w:bCs/>
          <w:color w:val="FF0000"/>
          <w:lang w:val="en-GB"/>
        </w:rPr>
        <w:t>MVO of CSR</w:t>
      </w:r>
      <w:r w:rsidRPr="00CC2A0C">
        <w:rPr>
          <w:b/>
          <w:bCs/>
          <w:color w:val="FF0000"/>
          <w:lang w:val="en-GB"/>
        </w:rPr>
        <w:t xml:space="preserve"> (</w:t>
      </w:r>
      <w:r w:rsidRPr="00CC2A0C">
        <w:rPr>
          <w:b/>
          <w:bCs/>
          <w:color w:val="FF0000"/>
          <w:lang w:val="en-GB"/>
        </w:rPr>
        <w:t>Corporate Social Responsibility</w:t>
      </w:r>
      <w:r w:rsidRPr="00CC2A0C">
        <w:rPr>
          <w:b/>
          <w:bCs/>
          <w:color w:val="FF0000"/>
          <w:lang w:val="en-GB"/>
        </w:rPr>
        <w:t>)</w:t>
      </w:r>
      <w:r w:rsidRPr="00CC2A0C">
        <w:rPr>
          <w:b/>
          <w:bCs/>
          <w:color w:val="FF0000"/>
          <w:lang w:val="en-GB"/>
        </w:rPr>
        <w:t xml:space="preserve">: </w:t>
      </w:r>
    </w:p>
    <w:p w14:paraId="10FD39AD" w14:textId="797F93E0" w:rsidR="0086358B" w:rsidRPr="00CC2A0C" w:rsidRDefault="0086358B" w:rsidP="009C7002">
      <w:pPr>
        <w:rPr>
          <w:lang w:val="en-GB"/>
        </w:rPr>
      </w:pPr>
    </w:p>
    <w:p w14:paraId="5D9A54B9" w14:textId="312383EF" w:rsidR="0086358B" w:rsidRPr="00481586" w:rsidRDefault="00481586" w:rsidP="00481586">
      <w:pPr>
        <w:pStyle w:val="Geenafstand"/>
      </w:pPr>
      <w:r>
        <w:t>Maturiteitsniveaus MVO</w:t>
      </w:r>
      <w:r>
        <w:t xml:space="preserve"> (Focus op winst): </w:t>
      </w:r>
    </w:p>
    <w:p w14:paraId="08619739" w14:textId="77777777" w:rsidR="00F563E5" w:rsidRDefault="00F563E5" w:rsidP="00F563E5">
      <w:pPr>
        <w:pStyle w:val="Lijstalinea"/>
        <w:numPr>
          <w:ilvl w:val="0"/>
          <w:numId w:val="46"/>
        </w:numPr>
      </w:pPr>
      <w:r>
        <w:t xml:space="preserve">Deze vorm van MVO gaat voornamelijk om het scheppen van </w:t>
      </w:r>
      <w:r w:rsidRPr="000000B3">
        <w:rPr>
          <w:b/>
          <w:bCs/>
        </w:rPr>
        <w:t>werkgelegenheid</w:t>
      </w:r>
      <w:r>
        <w:t xml:space="preserve"> en het </w:t>
      </w:r>
      <w:r w:rsidRPr="000000B3">
        <w:rPr>
          <w:b/>
          <w:bCs/>
        </w:rPr>
        <w:t>verschaffen van een inkomen aan gezinnen</w:t>
      </w:r>
      <w:r>
        <w:t xml:space="preserve">. </w:t>
      </w:r>
    </w:p>
    <w:p w14:paraId="04B123DD" w14:textId="34890A6C" w:rsidR="0086358B" w:rsidRPr="00481586" w:rsidRDefault="00F563E5" w:rsidP="00F563E5">
      <w:pPr>
        <w:pStyle w:val="Lijstalinea"/>
        <w:numPr>
          <w:ilvl w:val="0"/>
          <w:numId w:val="46"/>
        </w:numPr>
      </w:pPr>
      <w:r>
        <w:t xml:space="preserve">Organisaties moeten er dus alles aan doen om </w:t>
      </w:r>
      <w:r w:rsidRPr="000000B3">
        <w:rPr>
          <w:b/>
          <w:bCs/>
        </w:rPr>
        <w:t>continuïteit</w:t>
      </w:r>
      <w:r>
        <w:t xml:space="preserve"> </w:t>
      </w:r>
      <w:r w:rsidRPr="000000B3">
        <w:rPr>
          <w:b/>
          <w:bCs/>
        </w:rPr>
        <w:t>te realiseren</w:t>
      </w:r>
      <w:r>
        <w:t>.</w:t>
      </w:r>
    </w:p>
    <w:p w14:paraId="1AB982EB" w14:textId="77777777" w:rsidR="0086358B" w:rsidRPr="00481586" w:rsidRDefault="0086358B" w:rsidP="009C7002"/>
    <w:p w14:paraId="28BFC4FF" w14:textId="5611F58D" w:rsidR="00481586" w:rsidRPr="00481586" w:rsidRDefault="00481586" w:rsidP="00481586">
      <w:pPr>
        <w:pStyle w:val="Geenafstand"/>
      </w:pPr>
      <w:r>
        <w:t>Maturiteitsniveaus MVO (</w:t>
      </w:r>
      <w:r>
        <w:t>Bijdrage aan goede doelen</w:t>
      </w:r>
      <w:r>
        <w:t xml:space="preserve">): </w:t>
      </w:r>
    </w:p>
    <w:p w14:paraId="4469233D" w14:textId="77777777" w:rsidR="00D000E4" w:rsidRDefault="00D000E4" w:rsidP="00D000E4">
      <w:pPr>
        <w:pStyle w:val="Lijstalinea"/>
        <w:numPr>
          <w:ilvl w:val="0"/>
          <w:numId w:val="45"/>
        </w:numPr>
      </w:pPr>
      <w:r>
        <w:t xml:space="preserve">Bedrijven beseffen dat naast commerciële sectoren ook </w:t>
      </w:r>
      <w:r w:rsidRPr="00D000E4">
        <w:rPr>
          <w:b/>
          <w:bCs/>
        </w:rPr>
        <w:t>andere organisaties</w:t>
      </w:r>
      <w:r>
        <w:t xml:space="preserve"> bestaan die belangrijk zijn. </w:t>
      </w:r>
    </w:p>
    <w:p w14:paraId="59E03C99" w14:textId="443F1DDB" w:rsidR="0086358B" w:rsidRPr="00481586" w:rsidRDefault="00D000E4" w:rsidP="00D000E4">
      <w:pPr>
        <w:pStyle w:val="Lijstalinea"/>
        <w:numPr>
          <w:ilvl w:val="0"/>
          <w:numId w:val="45"/>
        </w:numPr>
      </w:pPr>
      <w:r>
        <w:t xml:space="preserve">Een deel van de winst gebruiken om </w:t>
      </w:r>
      <w:r w:rsidRPr="00F563E5">
        <w:rPr>
          <w:b/>
          <w:bCs/>
        </w:rPr>
        <w:t>maatschappelijke behoeften te ondersteunen</w:t>
      </w:r>
      <w:r>
        <w:t>.</w:t>
      </w:r>
    </w:p>
    <w:p w14:paraId="0D82368E" w14:textId="77777777" w:rsidR="00481586" w:rsidRPr="00481586" w:rsidRDefault="00481586" w:rsidP="009C7002"/>
    <w:p w14:paraId="77AB78ED" w14:textId="7A8068A3" w:rsidR="00481586" w:rsidRPr="00481586" w:rsidRDefault="00481586" w:rsidP="00481586">
      <w:pPr>
        <w:pStyle w:val="Geenafstand"/>
      </w:pPr>
      <w:r>
        <w:t>Maturiteitsniveaus MVO (</w:t>
      </w:r>
      <w:r>
        <w:t>Duurzame acties als promoties</w:t>
      </w:r>
      <w:r>
        <w:t xml:space="preserve">): </w:t>
      </w:r>
    </w:p>
    <w:p w14:paraId="0B2DD0AF" w14:textId="64D6DCF3" w:rsidR="00481586" w:rsidRDefault="007862DF" w:rsidP="00FB25FF">
      <w:pPr>
        <w:pStyle w:val="Lijstalinea"/>
        <w:numPr>
          <w:ilvl w:val="0"/>
          <w:numId w:val="44"/>
        </w:numPr>
      </w:pPr>
      <w:r>
        <w:t xml:space="preserve">Het </w:t>
      </w:r>
      <w:r w:rsidRPr="00FB25FF">
        <w:rPr>
          <w:b/>
          <w:bCs/>
          <w:color w:val="FF0000"/>
        </w:rPr>
        <w:t>imago</w:t>
      </w:r>
      <w:r>
        <w:t xml:space="preserve"> van een bedrijf wordt belangrijker omdat de </w:t>
      </w:r>
      <w:r w:rsidRPr="00FB25FF">
        <w:rPr>
          <w:b/>
          <w:bCs/>
        </w:rPr>
        <w:t>klanten kritischer worden</w:t>
      </w:r>
      <w:r>
        <w:t xml:space="preserve">. Daarom worden eenmalige donaties vervangen door </w:t>
      </w:r>
      <w:r w:rsidRPr="00FB25FF">
        <w:rPr>
          <w:b/>
          <w:bCs/>
        </w:rPr>
        <w:t>langtermijn</w:t>
      </w:r>
      <w:r w:rsidRPr="00FB25FF">
        <w:rPr>
          <w:b/>
          <w:bCs/>
        </w:rPr>
        <w:t xml:space="preserve"> sponsoring</w:t>
      </w:r>
      <w:r>
        <w:t xml:space="preserve"> als blijk van maatschappelijke </w:t>
      </w:r>
      <w:r w:rsidRPr="00FB25FF">
        <w:rPr>
          <w:b/>
          <w:bCs/>
        </w:rPr>
        <w:t>betrokkenheid</w:t>
      </w:r>
      <w:r>
        <w:t>.</w:t>
      </w:r>
    </w:p>
    <w:p w14:paraId="0447B62C" w14:textId="676BD359" w:rsidR="00FB25FF" w:rsidRPr="00481586" w:rsidRDefault="00FB25FF" w:rsidP="00FB25FF">
      <w:pPr>
        <w:pStyle w:val="Lijstalinea"/>
        <w:numPr>
          <w:ilvl w:val="0"/>
          <w:numId w:val="44"/>
        </w:numPr>
      </w:pPr>
      <w:r w:rsidRPr="00FB25FF">
        <w:rPr>
          <w:b/>
          <w:bCs/>
        </w:rPr>
        <w:t>Misbruik!</w:t>
      </w:r>
      <w:r>
        <w:t xml:space="preserve"> Greenwashing is het </w:t>
      </w:r>
      <w:r w:rsidRPr="00FB25FF">
        <w:rPr>
          <w:b/>
          <w:bCs/>
          <w:color w:val="FF0000"/>
        </w:rPr>
        <w:t>zich groener of maatschappelijk verantwoorder voordoen dan een bedrijf of organisatie daadwerkelijk is</w:t>
      </w:r>
      <w:r>
        <w:t xml:space="preserve">. Men doet alsof men weloverwogen met het milieu en/of andere maatschappelijke thema's omgaat, maar dit blijkt vaak niet meer dan </w:t>
      </w:r>
      <w:r w:rsidRPr="00FB25FF">
        <w:rPr>
          <w:b/>
          <w:bCs/>
        </w:rPr>
        <w:t>'een likje verf'</w:t>
      </w:r>
      <w:r>
        <w:t>.</w:t>
      </w:r>
    </w:p>
    <w:p w14:paraId="1E8D7993" w14:textId="77777777" w:rsidR="00481586" w:rsidRPr="00481586" w:rsidRDefault="00481586" w:rsidP="009C7002"/>
    <w:p w14:paraId="1A195D64" w14:textId="16509A7C" w:rsidR="00481586" w:rsidRPr="00481586" w:rsidRDefault="00481586" w:rsidP="00481586">
      <w:pPr>
        <w:pStyle w:val="Geenafstand"/>
      </w:pPr>
      <w:r>
        <w:t>Maturiteitsniveaus MVO (</w:t>
      </w:r>
      <w:r>
        <w:t>Duurzaamheid als strategie</w:t>
      </w:r>
      <w:r>
        <w:t xml:space="preserve">): </w:t>
      </w:r>
    </w:p>
    <w:p w14:paraId="258E0285" w14:textId="77777777" w:rsidR="00DA4A02" w:rsidRDefault="00DA4A02" w:rsidP="00DA4A02">
      <w:pPr>
        <w:pStyle w:val="Lijstalinea"/>
        <w:numPr>
          <w:ilvl w:val="0"/>
          <w:numId w:val="43"/>
        </w:numPr>
      </w:pPr>
      <w:r>
        <w:t xml:space="preserve">Bedrijven gooien het roer om en gaan op verschillende niveaus de </w:t>
      </w:r>
      <w:r w:rsidRPr="00DA4A02">
        <w:rPr>
          <w:b/>
          <w:bCs/>
        </w:rPr>
        <w:t>bedrijfsvoering</w:t>
      </w:r>
      <w:r>
        <w:t xml:space="preserve"> vanuit een </w:t>
      </w:r>
      <w:r w:rsidRPr="00DA4A02">
        <w:rPr>
          <w:b/>
          <w:bCs/>
        </w:rPr>
        <w:t>duurzaam perspectief aanpakken</w:t>
      </w:r>
      <w:r>
        <w:t xml:space="preserve">: </w:t>
      </w:r>
    </w:p>
    <w:p w14:paraId="290BCBFD" w14:textId="77777777" w:rsidR="00DA4A02" w:rsidRDefault="00DA4A02" w:rsidP="00DA4A02">
      <w:pPr>
        <w:pStyle w:val="Lijstalinea"/>
        <w:numPr>
          <w:ilvl w:val="1"/>
          <w:numId w:val="43"/>
        </w:numPr>
      </w:pPr>
      <w:r>
        <w:t xml:space="preserve">Stapsgewijs </w:t>
      </w:r>
    </w:p>
    <w:p w14:paraId="581E3663" w14:textId="384E25C5" w:rsidR="00481586" w:rsidRPr="00481586" w:rsidRDefault="00DA4A02" w:rsidP="00DA4A02">
      <w:pPr>
        <w:pStyle w:val="Lijstalinea"/>
        <w:numPr>
          <w:ilvl w:val="1"/>
          <w:numId w:val="43"/>
        </w:numPr>
      </w:pPr>
      <w:r>
        <w:t>Radicale ommezwaai</w:t>
      </w:r>
    </w:p>
    <w:p w14:paraId="143FDACD" w14:textId="148975A2" w:rsidR="00481586" w:rsidRPr="00481586" w:rsidRDefault="00481586" w:rsidP="009C7002"/>
    <w:p w14:paraId="5C6521A3" w14:textId="36A20BD4" w:rsidR="00481586" w:rsidRPr="00EF3C10" w:rsidRDefault="00481586" w:rsidP="00481586">
      <w:pPr>
        <w:pStyle w:val="Geenafstand"/>
      </w:pPr>
      <w:r>
        <w:t>Maturiteitsniveaus MVO (</w:t>
      </w:r>
      <w:r w:rsidR="00EF3C10">
        <w:t>Maatschappelijke uitdagingen als kans</w:t>
      </w:r>
      <w:r>
        <w:t xml:space="preserve">): </w:t>
      </w:r>
    </w:p>
    <w:p w14:paraId="7DEB4C6A" w14:textId="1C9F9EE6" w:rsidR="007638A4" w:rsidRPr="007638A4" w:rsidRDefault="006916C2" w:rsidP="007638A4">
      <w:pPr>
        <w:pStyle w:val="Lijstalinea"/>
        <w:numPr>
          <w:ilvl w:val="0"/>
          <w:numId w:val="42"/>
        </w:numPr>
        <w:rPr>
          <w:rFonts w:ascii="Segoe UI Symbol" w:hAnsi="Segoe UI Symbol" w:cs="Segoe UI Symbol"/>
        </w:rPr>
      </w:pPr>
      <w:r w:rsidRPr="006916C2">
        <w:drawing>
          <wp:anchor distT="0" distB="0" distL="114300" distR="114300" simplePos="0" relativeHeight="251682304" behindDoc="1" locked="0" layoutInCell="1" allowOverlap="1" wp14:anchorId="3130743D" wp14:editId="167BC22C">
            <wp:simplePos x="0" y="0"/>
            <wp:positionH relativeFrom="column">
              <wp:posOffset>4231005</wp:posOffset>
            </wp:positionH>
            <wp:positionV relativeFrom="paragraph">
              <wp:posOffset>5080</wp:posOffset>
            </wp:positionV>
            <wp:extent cx="1887220" cy="1203960"/>
            <wp:effectExtent l="0" t="0" r="0" b="0"/>
            <wp:wrapTight wrapText="bothSides">
              <wp:wrapPolygon edited="0">
                <wp:start x="0" y="0"/>
                <wp:lineTo x="0" y="21190"/>
                <wp:lineTo x="21367" y="21190"/>
                <wp:lineTo x="21367" y="0"/>
                <wp:lineTo x="0" y="0"/>
              </wp:wrapPolygon>
            </wp:wrapTight>
            <wp:docPr id="22227032" name="Afbeelding 1" descr="Afbeelding met schets, tekst, diagram, teken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27032" name="Afbeelding 1" descr="Afbeelding met schets, tekst, diagram, tekening&#10;&#10;Automatisch gegenereerde beschrijvi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22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38A4">
        <w:t xml:space="preserve">Steeds meer organisaties zoeken </w:t>
      </w:r>
      <w:r w:rsidR="007638A4" w:rsidRPr="00DA0114">
        <w:rPr>
          <w:b/>
          <w:bCs/>
        </w:rPr>
        <w:t>vanuit hun expertise en invloedsfeer</w:t>
      </w:r>
      <w:r w:rsidR="007638A4">
        <w:t xml:space="preserve"> maatschappelijke </w:t>
      </w:r>
      <w:r w:rsidR="007638A4" w:rsidRPr="00DA0114">
        <w:rPr>
          <w:b/>
          <w:bCs/>
        </w:rPr>
        <w:t>oplossingen</w:t>
      </w:r>
      <w:r w:rsidR="00DA0114">
        <w:t>, d</w:t>
      </w:r>
      <w:r w:rsidR="007638A4">
        <w:t xml:space="preserve">oor het creëren van: </w:t>
      </w:r>
    </w:p>
    <w:p w14:paraId="2C9BA384" w14:textId="4616384A" w:rsidR="007638A4" w:rsidRPr="007638A4" w:rsidRDefault="007638A4" w:rsidP="007638A4">
      <w:pPr>
        <w:pStyle w:val="Lijstalinea"/>
        <w:numPr>
          <w:ilvl w:val="1"/>
          <w:numId w:val="42"/>
        </w:numPr>
        <w:rPr>
          <w:rFonts w:ascii="Segoe UI Symbol" w:hAnsi="Segoe UI Symbol" w:cs="Segoe UI Symbol"/>
        </w:rPr>
      </w:pPr>
      <w:r>
        <w:t xml:space="preserve">Economische </w:t>
      </w:r>
      <w:r>
        <w:t xml:space="preserve">waarde </w:t>
      </w:r>
    </w:p>
    <w:p w14:paraId="1F06A142" w14:textId="36647CF8" w:rsidR="00481586" w:rsidRDefault="007638A4" w:rsidP="007638A4">
      <w:pPr>
        <w:pStyle w:val="Lijstalinea"/>
        <w:numPr>
          <w:ilvl w:val="1"/>
          <w:numId w:val="42"/>
        </w:numPr>
      </w:pPr>
      <w:r>
        <w:t xml:space="preserve">Positieve </w:t>
      </w:r>
      <w:r>
        <w:t>impact</w:t>
      </w:r>
    </w:p>
    <w:p w14:paraId="13DB7832" w14:textId="1FAD017A" w:rsidR="006916C2" w:rsidRPr="006916C2" w:rsidRDefault="006916C2" w:rsidP="006916C2">
      <w:pPr>
        <w:pStyle w:val="Lijstalinea"/>
        <w:numPr>
          <w:ilvl w:val="0"/>
          <w:numId w:val="42"/>
        </w:numPr>
        <w:rPr>
          <w:b/>
          <w:bCs/>
          <w:color w:val="FF0000"/>
        </w:rPr>
      </w:pPr>
      <w:r w:rsidRPr="006916C2">
        <w:rPr>
          <w:b/>
          <w:bCs/>
          <w:color w:val="FF0000"/>
        </w:rPr>
        <w:t>= Sociaal ondernemerschap</w:t>
      </w:r>
    </w:p>
    <w:p w14:paraId="0A81A183" w14:textId="39766E5A" w:rsidR="0086358B" w:rsidRPr="00EF3C10" w:rsidRDefault="0086358B" w:rsidP="009C7002"/>
    <w:p w14:paraId="2A1DCF98" w14:textId="2791BA2A" w:rsidR="0086358B" w:rsidRPr="00EF3C10" w:rsidRDefault="0086358B" w:rsidP="009C7002"/>
    <w:p w14:paraId="54B1CC1D" w14:textId="77777777" w:rsidR="0086358B" w:rsidRPr="00EF3C10" w:rsidRDefault="0086358B" w:rsidP="009C7002"/>
    <w:p w14:paraId="43F062D4" w14:textId="77777777" w:rsidR="0086358B" w:rsidRPr="00EF3C10" w:rsidRDefault="0086358B" w:rsidP="009C7002"/>
    <w:p w14:paraId="780C473D" w14:textId="77777777" w:rsidR="0086358B" w:rsidRPr="00EF3C10" w:rsidRDefault="0086358B" w:rsidP="009C7002"/>
    <w:p w14:paraId="0A15E267" w14:textId="5E5E2CF2" w:rsidR="0086358B" w:rsidRDefault="008D67FD" w:rsidP="008D67FD">
      <w:pPr>
        <w:pStyle w:val="Geenafstand"/>
      </w:pPr>
      <w:r>
        <w:lastRenderedPageBreak/>
        <w:t>Sociaal ondernemerschap</w:t>
      </w:r>
      <w:r>
        <w:t>:</w:t>
      </w:r>
    </w:p>
    <w:p w14:paraId="707B0BA8" w14:textId="77777777" w:rsidR="008D67FD" w:rsidRPr="008D67FD" w:rsidRDefault="008D67FD" w:rsidP="008D67FD">
      <w:pPr>
        <w:pStyle w:val="Lijstalinea"/>
        <w:numPr>
          <w:ilvl w:val="0"/>
          <w:numId w:val="47"/>
        </w:numPr>
        <w:rPr>
          <w:rFonts w:ascii="Segoe UI Symbol" w:hAnsi="Segoe UI Symbol" w:cs="Segoe UI Symbol"/>
        </w:rPr>
      </w:pPr>
      <w:r>
        <w:t xml:space="preserve">Sociaal ondernemerschap focust op: </w:t>
      </w:r>
    </w:p>
    <w:p w14:paraId="4E75B735" w14:textId="3FB9F28C" w:rsidR="008D67FD" w:rsidRPr="008D67FD" w:rsidRDefault="008D67FD" w:rsidP="008D67FD">
      <w:pPr>
        <w:pStyle w:val="Lijstalinea"/>
        <w:numPr>
          <w:ilvl w:val="1"/>
          <w:numId w:val="47"/>
        </w:numPr>
        <w:rPr>
          <w:rFonts w:ascii="Segoe UI Symbol" w:hAnsi="Segoe UI Symbol" w:cs="Segoe UI Symbol"/>
        </w:rPr>
      </w:pPr>
      <w:r>
        <w:t xml:space="preserve">Economische </w:t>
      </w:r>
      <w:r w:rsidRPr="00712209">
        <w:rPr>
          <w:b/>
          <w:bCs/>
        </w:rPr>
        <w:t>rentabiliteit</w:t>
      </w:r>
      <w:r>
        <w:t xml:space="preserve"> </w:t>
      </w:r>
    </w:p>
    <w:p w14:paraId="1339790A" w14:textId="594539B3" w:rsidR="008D67FD" w:rsidRPr="00712209" w:rsidRDefault="008D67FD" w:rsidP="008D67FD">
      <w:pPr>
        <w:pStyle w:val="Lijstalinea"/>
        <w:numPr>
          <w:ilvl w:val="1"/>
          <w:numId w:val="47"/>
        </w:numPr>
        <w:rPr>
          <w:b/>
          <w:bCs/>
        </w:rPr>
      </w:pPr>
      <w:r w:rsidRPr="00712209">
        <w:rPr>
          <w:b/>
          <w:bCs/>
        </w:rPr>
        <w:t xml:space="preserve">Maatschappelijke </w:t>
      </w:r>
      <w:r w:rsidRPr="00712209">
        <w:rPr>
          <w:b/>
          <w:bCs/>
        </w:rPr>
        <w:t xml:space="preserve">meerwaarde </w:t>
      </w:r>
    </w:p>
    <w:p w14:paraId="4E412AB1" w14:textId="77777777" w:rsidR="008D67FD" w:rsidRPr="008D67FD" w:rsidRDefault="008D67FD" w:rsidP="008D67FD">
      <w:pPr>
        <w:pStyle w:val="Lijstalinea"/>
        <w:numPr>
          <w:ilvl w:val="0"/>
          <w:numId w:val="47"/>
        </w:numPr>
        <w:rPr>
          <w:rFonts w:ascii="Segoe UI Symbol" w:hAnsi="Segoe UI Symbol" w:cs="Segoe UI Symbol"/>
        </w:rPr>
      </w:pPr>
      <w:r>
        <w:t xml:space="preserve">Dit kan bijvoorbeeld zijn onder de vorm van: </w:t>
      </w:r>
    </w:p>
    <w:p w14:paraId="0395D006" w14:textId="18237594" w:rsidR="008D67FD" w:rsidRPr="008D67FD" w:rsidRDefault="008D67FD" w:rsidP="008D67FD">
      <w:pPr>
        <w:pStyle w:val="Lijstalinea"/>
        <w:numPr>
          <w:ilvl w:val="1"/>
          <w:numId w:val="47"/>
        </w:numPr>
        <w:rPr>
          <w:rFonts w:ascii="Segoe UI Symbol" w:hAnsi="Segoe UI Symbol" w:cs="Segoe UI Symbol"/>
        </w:rPr>
      </w:pPr>
      <w:r w:rsidRPr="00712209">
        <w:rPr>
          <w:b/>
          <w:bCs/>
        </w:rPr>
        <w:t xml:space="preserve">Sociale </w:t>
      </w:r>
      <w:r w:rsidRPr="00712209">
        <w:rPr>
          <w:b/>
          <w:bCs/>
        </w:rPr>
        <w:t>tewerkstelling</w:t>
      </w:r>
      <w:r>
        <w:t xml:space="preserve"> </w:t>
      </w:r>
    </w:p>
    <w:p w14:paraId="0BFD663D" w14:textId="11FDA393" w:rsidR="008D67FD" w:rsidRPr="00712209" w:rsidRDefault="008D67FD" w:rsidP="008D67FD">
      <w:pPr>
        <w:pStyle w:val="Lijstalinea"/>
        <w:numPr>
          <w:ilvl w:val="1"/>
          <w:numId w:val="47"/>
        </w:numPr>
        <w:rPr>
          <w:b/>
          <w:bCs/>
        </w:rPr>
      </w:pPr>
      <w:r w:rsidRPr="00712209">
        <w:rPr>
          <w:b/>
          <w:bCs/>
        </w:rPr>
        <w:t xml:space="preserve">Inspelen </w:t>
      </w:r>
      <w:r w:rsidRPr="00712209">
        <w:rPr>
          <w:b/>
          <w:bCs/>
        </w:rPr>
        <w:t xml:space="preserve">op maatschappelijke noden </w:t>
      </w:r>
    </w:p>
    <w:p w14:paraId="3D2B3FB4" w14:textId="255A15A7" w:rsidR="008D67FD" w:rsidRPr="00EF3C10" w:rsidRDefault="008D67FD" w:rsidP="008D67FD">
      <w:pPr>
        <w:pStyle w:val="Lijstalinea"/>
        <w:numPr>
          <w:ilvl w:val="0"/>
          <w:numId w:val="47"/>
        </w:numPr>
      </w:pPr>
      <w:r>
        <w:t xml:space="preserve">Dat wilt zeggen dat een sociale onderneming </w:t>
      </w:r>
      <w:r w:rsidRPr="00712209">
        <w:rPr>
          <w:b/>
          <w:bCs/>
          <w:color w:val="FF0000"/>
        </w:rPr>
        <w:t>eigen inkomsten genereert en zo zelfvoorzienend is.</w:t>
      </w:r>
    </w:p>
    <w:p w14:paraId="049B4AFC" w14:textId="77777777" w:rsidR="0086358B" w:rsidRPr="00EF3C10" w:rsidRDefault="0086358B" w:rsidP="009C7002"/>
    <w:p w14:paraId="5498568D" w14:textId="77777777" w:rsidR="0086358B" w:rsidRPr="00EF3C10" w:rsidRDefault="0086358B" w:rsidP="009C7002"/>
    <w:p w14:paraId="733D311E" w14:textId="77777777" w:rsidR="0086358B" w:rsidRPr="00EF3C10" w:rsidRDefault="0086358B" w:rsidP="009C7002"/>
    <w:p w14:paraId="0D923A32" w14:textId="77777777" w:rsidR="0086358B" w:rsidRPr="00EF3C10" w:rsidRDefault="0086358B" w:rsidP="009C7002"/>
    <w:p w14:paraId="3DCF5207" w14:textId="77777777" w:rsidR="0086358B" w:rsidRPr="00EF3C10" w:rsidRDefault="0086358B" w:rsidP="009C7002"/>
    <w:p w14:paraId="558AA36B" w14:textId="77777777" w:rsidR="0086358B" w:rsidRPr="00EF3C10" w:rsidRDefault="0086358B" w:rsidP="009C7002"/>
    <w:p w14:paraId="42AC27A6" w14:textId="77777777" w:rsidR="0086358B" w:rsidRPr="00EF3C10" w:rsidRDefault="0086358B" w:rsidP="009C7002"/>
    <w:p w14:paraId="6179D4BC" w14:textId="77777777" w:rsidR="0086358B" w:rsidRPr="00EF3C10" w:rsidRDefault="0086358B" w:rsidP="009C7002"/>
    <w:p w14:paraId="19E30A70" w14:textId="77777777" w:rsidR="0086358B" w:rsidRPr="00EF3C10" w:rsidRDefault="0086358B" w:rsidP="009C7002"/>
    <w:p w14:paraId="361431DF" w14:textId="77777777" w:rsidR="0086358B" w:rsidRPr="00EF3C10" w:rsidRDefault="0086358B" w:rsidP="009C7002"/>
    <w:p w14:paraId="3FCA00EB" w14:textId="77777777" w:rsidR="0086358B" w:rsidRPr="00EF3C10" w:rsidRDefault="0086358B" w:rsidP="009C7002"/>
    <w:p w14:paraId="43920718" w14:textId="77777777" w:rsidR="0086358B" w:rsidRPr="00EF3C10" w:rsidRDefault="0086358B" w:rsidP="009C7002"/>
    <w:p w14:paraId="542707BF" w14:textId="77777777" w:rsidR="0086358B" w:rsidRPr="00EF3C10" w:rsidRDefault="0086358B" w:rsidP="009C7002"/>
    <w:p w14:paraId="78611708" w14:textId="77777777" w:rsidR="0086358B" w:rsidRPr="00EF3C10" w:rsidRDefault="0086358B" w:rsidP="009C7002"/>
    <w:p w14:paraId="3FBD7648" w14:textId="77777777" w:rsidR="0086358B" w:rsidRPr="00EF3C10" w:rsidRDefault="0086358B" w:rsidP="009C7002"/>
    <w:p w14:paraId="626F830B" w14:textId="77777777" w:rsidR="0086358B" w:rsidRPr="00EF3C10" w:rsidRDefault="0086358B" w:rsidP="009C7002"/>
    <w:p w14:paraId="6B03237F" w14:textId="77777777" w:rsidR="0086358B" w:rsidRPr="00EF3C10" w:rsidRDefault="0086358B" w:rsidP="009C7002"/>
    <w:p w14:paraId="7275AB8E" w14:textId="77777777" w:rsidR="0086358B" w:rsidRPr="00EF3C10" w:rsidRDefault="0086358B" w:rsidP="009C7002"/>
    <w:p w14:paraId="2743607F" w14:textId="77777777" w:rsidR="008B5EC8" w:rsidRPr="00EF3C10" w:rsidRDefault="008B5EC8" w:rsidP="009C7002"/>
    <w:p w14:paraId="5ED9AFFE" w14:textId="77777777" w:rsidR="008B5EC8" w:rsidRPr="00EF3C10" w:rsidRDefault="008B5EC8" w:rsidP="009C7002"/>
    <w:p w14:paraId="60418487" w14:textId="77777777" w:rsidR="008B5EC8" w:rsidRPr="00EF3C10" w:rsidRDefault="008B5EC8" w:rsidP="009C7002"/>
    <w:p w14:paraId="4C862667" w14:textId="77777777" w:rsidR="008B5EC8" w:rsidRPr="00EF3C10" w:rsidRDefault="008B5EC8" w:rsidP="009C7002"/>
    <w:p w14:paraId="517C24D1" w14:textId="77777777" w:rsidR="008B5EC8" w:rsidRPr="00EF3C10" w:rsidRDefault="008B5EC8" w:rsidP="009C7002"/>
    <w:p w14:paraId="229D593E" w14:textId="77777777" w:rsidR="008B5EC8" w:rsidRPr="00EF3C10" w:rsidRDefault="008B5EC8" w:rsidP="009C7002"/>
    <w:p w14:paraId="097567E8" w14:textId="77777777" w:rsidR="008B5EC8" w:rsidRPr="00EF3C10" w:rsidRDefault="008B5EC8" w:rsidP="009C7002"/>
    <w:p w14:paraId="781FF496" w14:textId="77777777" w:rsidR="008B5EC8" w:rsidRPr="00EF3C10" w:rsidRDefault="008B5EC8" w:rsidP="009C7002"/>
    <w:p w14:paraId="7CF71F5E" w14:textId="77777777" w:rsidR="008B5EC8" w:rsidRPr="00EF3C10" w:rsidRDefault="008B5EC8" w:rsidP="009C7002"/>
    <w:p w14:paraId="2F7B432C" w14:textId="77777777" w:rsidR="008B5EC8" w:rsidRPr="00EF3C10" w:rsidRDefault="008B5EC8" w:rsidP="009C7002"/>
    <w:p w14:paraId="26CCC9B9" w14:textId="77777777" w:rsidR="008B5EC8" w:rsidRPr="00EF3C10" w:rsidRDefault="008B5EC8" w:rsidP="009C7002"/>
    <w:p w14:paraId="196396C6" w14:textId="77777777" w:rsidR="008B5EC8" w:rsidRPr="00EF3C10" w:rsidRDefault="008B5EC8" w:rsidP="009C7002"/>
    <w:p w14:paraId="1C9BF83B" w14:textId="77777777" w:rsidR="008B5EC8" w:rsidRPr="00EF3C10" w:rsidRDefault="008B5EC8" w:rsidP="009C7002"/>
    <w:p w14:paraId="268EC228" w14:textId="77777777" w:rsidR="008B5EC8" w:rsidRPr="00EF3C10" w:rsidRDefault="008B5EC8" w:rsidP="009C7002"/>
    <w:p w14:paraId="4DBB4063" w14:textId="77777777" w:rsidR="008B5EC8" w:rsidRPr="00EF3C10" w:rsidRDefault="008B5EC8" w:rsidP="009C7002"/>
    <w:p w14:paraId="23A1F739" w14:textId="77777777" w:rsidR="008B5EC8" w:rsidRPr="00EF3C10" w:rsidRDefault="008B5EC8" w:rsidP="009C7002"/>
    <w:p w14:paraId="179616B5" w14:textId="77777777" w:rsidR="00D30083" w:rsidRPr="00EF3C10" w:rsidRDefault="00D30083" w:rsidP="009C7002"/>
    <w:sectPr w:rsidR="00D30083" w:rsidRPr="00EF3C10" w:rsidSect="00135BB3">
      <w:footerReference w:type="default" r:id="rId2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69F34" w14:textId="77777777" w:rsidR="00135BB3" w:rsidRDefault="00135BB3" w:rsidP="00CB3CC2">
      <w:r>
        <w:separator/>
      </w:r>
    </w:p>
  </w:endnote>
  <w:endnote w:type="continuationSeparator" w:id="0">
    <w:p w14:paraId="4130B8DA" w14:textId="77777777" w:rsidR="00135BB3" w:rsidRDefault="00135BB3" w:rsidP="00CB3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B4CC7" w14:textId="77777777" w:rsidR="004C623B" w:rsidRDefault="004C623B">
    <w:pPr>
      <w:pStyle w:val="Voettekst"/>
    </w:pPr>
    <w:r>
      <w:t>Robbe Magerman</w:t>
    </w:r>
    <w:r>
      <w:ptab w:relativeTo="margin" w:alignment="center" w:leader="none"/>
    </w:r>
    <w:r w:rsidR="005B2C48">
      <w:t>Toegepaste informatica</w:t>
    </w:r>
    <w:r w:rsidR="00803D6A">
      <w:t xml:space="preserve"> - Klas 1.04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rPr>
        <w:lang w:val="nl-NL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DDD1E" w14:textId="77777777" w:rsidR="00135BB3" w:rsidRDefault="00135BB3" w:rsidP="00CB3CC2">
      <w:r>
        <w:separator/>
      </w:r>
    </w:p>
  </w:footnote>
  <w:footnote w:type="continuationSeparator" w:id="0">
    <w:p w14:paraId="1DACBF65" w14:textId="77777777" w:rsidR="00135BB3" w:rsidRDefault="00135BB3" w:rsidP="00CB3C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4293D"/>
    <w:multiLevelType w:val="hybridMultilevel"/>
    <w:tmpl w:val="9DCC3E0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B62B5"/>
    <w:multiLevelType w:val="hybridMultilevel"/>
    <w:tmpl w:val="1A12651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B45F11"/>
    <w:multiLevelType w:val="multilevel"/>
    <w:tmpl w:val="08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718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3C01012"/>
    <w:multiLevelType w:val="hybridMultilevel"/>
    <w:tmpl w:val="FC14542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D61776"/>
    <w:multiLevelType w:val="hybridMultilevel"/>
    <w:tmpl w:val="653E867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3C354D"/>
    <w:multiLevelType w:val="hybridMultilevel"/>
    <w:tmpl w:val="F304879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223B82"/>
    <w:multiLevelType w:val="hybridMultilevel"/>
    <w:tmpl w:val="79124C3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8C14D4"/>
    <w:multiLevelType w:val="hybridMultilevel"/>
    <w:tmpl w:val="7A8E360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910DE0"/>
    <w:multiLevelType w:val="hybridMultilevel"/>
    <w:tmpl w:val="0FCA235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28319C"/>
    <w:multiLevelType w:val="hybridMultilevel"/>
    <w:tmpl w:val="C41ACEC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5C3DA1"/>
    <w:multiLevelType w:val="hybridMultilevel"/>
    <w:tmpl w:val="FFA2838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C42F6A"/>
    <w:multiLevelType w:val="hybridMultilevel"/>
    <w:tmpl w:val="5860C3A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4D284D"/>
    <w:multiLevelType w:val="hybridMultilevel"/>
    <w:tmpl w:val="A13AC80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3B13BF"/>
    <w:multiLevelType w:val="hybridMultilevel"/>
    <w:tmpl w:val="5CE2B84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AE0967"/>
    <w:multiLevelType w:val="hybridMultilevel"/>
    <w:tmpl w:val="D0909D6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EC32B5"/>
    <w:multiLevelType w:val="hybridMultilevel"/>
    <w:tmpl w:val="F90490D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7518F7"/>
    <w:multiLevelType w:val="hybridMultilevel"/>
    <w:tmpl w:val="DE1EC3A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D16DCA"/>
    <w:multiLevelType w:val="hybridMultilevel"/>
    <w:tmpl w:val="6BC6FEE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564869"/>
    <w:multiLevelType w:val="hybridMultilevel"/>
    <w:tmpl w:val="59B0154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231297"/>
    <w:multiLevelType w:val="hybridMultilevel"/>
    <w:tmpl w:val="A7F86D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0336CA"/>
    <w:multiLevelType w:val="hybridMultilevel"/>
    <w:tmpl w:val="CCD0C362"/>
    <w:lvl w:ilvl="0" w:tplc="F1A27F58">
      <w:numFmt w:val="bullet"/>
      <w:lvlText w:val="•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B71A5A"/>
    <w:multiLevelType w:val="hybridMultilevel"/>
    <w:tmpl w:val="4686033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715B39"/>
    <w:multiLevelType w:val="hybridMultilevel"/>
    <w:tmpl w:val="B3CAD8E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A53E33"/>
    <w:multiLevelType w:val="hybridMultilevel"/>
    <w:tmpl w:val="EFE8609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8A5C79"/>
    <w:multiLevelType w:val="hybridMultilevel"/>
    <w:tmpl w:val="A5CC171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8C646D"/>
    <w:multiLevelType w:val="hybridMultilevel"/>
    <w:tmpl w:val="0D20D0F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B633C1"/>
    <w:multiLevelType w:val="hybridMultilevel"/>
    <w:tmpl w:val="6A4667D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5B64F1"/>
    <w:multiLevelType w:val="hybridMultilevel"/>
    <w:tmpl w:val="64B2925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6B4CD0"/>
    <w:multiLevelType w:val="hybridMultilevel"/>
    <w:tmpl w:val="1070EBD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D34A51"/>
    <w:multiLevelType w:val="hybridMultilevel"/>
    <w:tmpl w:val="9BF808A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EE25E4"/>
    <w:multiLevelType w:val="hybridMultilevel"/>
    <w:tmpl w:val="FE64DC0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037160"/>
    <w:multiLevelType w:val="hybridMultilevel"/>
    <w:tmpl w:val="A21C7CC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1A5291"/>
    <w:multiLevelType w:val="hybridMultilevel"/>
    <w:tmpl w:val="A03A7B5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7123F7"/>
    <w:multiLevelType w:val="hybridMultilevel"/>
    <w:tmpl w:val="D26C31F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0B4C67"/>
    <w:multiLevelType w:val="hybridMultilevel"/>
    <w:tmpl w:val="8F0E763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880C56"/>
    <w:multiLevelType w:val="hybridMultilevel"/>
    <w:tmpl w:val="08424B6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515049"/>
    <w:multiLevelType w:val="hybridMultilevel"/>
    <w:tmpl w:val="6EFE604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FC79CE"/>
    <w:multiLevelType w:val="hybridMultilevel"/>
    <w:tmpl w:val="2DE4E44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03456F"/>
    <w:multiLevelType w:val="hybridMultilevel"/>
    <w:tmpl w:val="D760F99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8F4041"/>
    <w:multiLevelType w:val="hybridMultilevel"/>
    <w:tmpl w:val="96362BC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0D364A"/>
    <w:multiLevelType w:val="hybridMultilevel"/>
    <w:tmpl w:val="F912D2CE"/>
    <w:lvl w:ilvl="0" w:tplc="E9FC1A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829B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427D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7C2C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B8EB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544A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9E68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28F5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646B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2AA23AD"/>
    <w:multiLevelType w:val="hybridMultilevel"/>
    <w:tmpl w:val="996C5DE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EA5339"/>
    <w:multiLevelType w:val="hybridMultilevel"/>
    <w:tmpl w:val="F3522D2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B43044"/>
    <w:multiLevelType w:val="hybridMultilevel"/>
    <w:tmpl w:val="B0AC326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034E4D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F0E0355"/>
    <w:multiLevelType w:val="hybridMultilevel"/>
    <w:tmpl w:val="0C0EE7A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4C5731"/>
    <w:multiLevelType w:val="hybridMultilevel"/>
    <w:tmpl w:val="58F2CDB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707699">
    <w:abstractNumId w:val="44"/>
  </w:num>
  <w:num w:numId="2" w16cid:durableId="1427070340">
    <w:abstractNumId w:val="2"/>
  </w:num>
  <w:num w:numId="3" w16cid:durableId="623736477">
    <w:abstractNumId w:val="40"/>
  </w:num>
  <w:num w:numId="4" w16cid:durableId="1551720532">
    <w:abstractNumId w:val="8"/>
  </w:num>
  <w:num w:numId="5" w16cid:durableId="232862333">
    <w:abstractNumId w:val="39"/>
  </w:num>
  <w:num w:numId="6" w16cid:durableId="730154176">
    <w:abstractNumId w:val="13"/>
  </w:num>
  <w:num w:numId="7" w16cid:durableId="787428412">
    <w:abstractNumId w:val="16"/>
  </w:num>
  <w:num w:numId="8" w16cid:durableId="533662778">
    <w:abstractNumId w:val="18"/>
  </w:num>
  <w:num w:numId="9" w16cid:durableId="1874875834">
    <w:abstractNumId w:val="20"/>
  </w:num>
  <w:num w:numId="10" w16cid:durableId="1343362779">
    <w:abstractNumId w:val="43"/>
  </w:num>
  <w:num w:numId="11" w16cid:durableId="839855557">
    <w:abstractNumId w:val="15"/>
  </w:num>
  <w:num w:numId="12" w16cid:durableId="1201165770">
    <w:abstractNumId w:val="41"/>
  </w:num>
  <w:num w:numId="13" w16cid:durableId="844856358">
    <w:abstractNumId w:val="10"/>
  </w:num>
  <w:num w:numId="14" w16cid:durableId="1803499529">
    <w:abstractNumId w:val="34"/>
  </w:num>
  <w:num w:numId="15" w16cid:durableId="1256477795">
    <w:abstractNumId w:val="7"/>
  </w:num>
  <w:num w:numId="16" w16cid:durableId="397826229">
    <w:abstractNumId w:val="38"/>
  </w:num>
  <w:num w:numId="17" w16cid:durableId="1810975839">
    <w:abstractNumId w:val="14"/>
  </w:num>
  <w:num w:numId="18" w16cid:durableId="1482380922">
    <w:abstractNumId w:val="28"/>
  </w:num>
  <w:num w:numId="19" w16cid:durableId="93289357">
    <w:abstractNumId w:val="17"/>
  </w:num>
  <w:num w:numId="20" w16cid:durableId="1656492502">
    <w:abstractNumId w:val="46"/>
  </w:num>
  <w:num w:numId="21" w16cid:durableId="1096437456">
    <w:abstractNumId w:val="31"/>
  </w:num>
  <w:num w:numId="22" w16cid:durableId="2029066562">
    <w:abstractNumId w:val="12"/>
  </w:num>
  <w:num w:numId="23" w16cid:durableId="727194608">
    <w:abstractNumId w:val="45"/>
  </w:num>
  <w:num w:numId="24" w16cid:durableId="1662346676">
    <w:abstractNumId w:val="3"/>
  </w:num>
  <w:num w:numId="25" w16cid:durableId="1894196102">
    <w:abstractNumId w:val="4"/>
  </w:num>
  <w:num w:numId="26" w16cid:durableId="994576305">
    <w:abstractNumId w:val="25"/>
  </w:num>
  <w:num w:numId="27" w16cid:durableId="1453207992">
    <w:abstractNumId w:val="11"/>
  </w:num>
  <w:num w:numId="28" w16cid:durableId="1942447162">
    <w:abstractNumId w:val="27"/>
  </w:num>
  <w:num w:numId="29" w16cid:durableId="1006252347">
    <w:abstractNumId w:val="30"/>
  </w:num>
  <w:num w:numId="30" w16cid:durableId="1722435289">
    <w:abstractNumId w:val="23"/>
  </w:num>
  <w:num w:numId="31" w16cid:durableId="871965544">
    <w:abstractNumId w:val="5"/>
  </w:num>
  <w:num w:numId="32" w16cid:durableId="1052273143">
    <w:abstractNumId w:val="37"/>
  </w:num>
  <w:num w:numId="33" w16cid:durableId="1308706689">
    <w:abstractNumId w:val="36"/>
  </w:num>
  <w:num w:numId="34" w16cid:durableId="1803108506">
    <w:abstractNumId w:val="6"/>
  </w:num>
  <w:num w:numId="35" w16cid:durableId="1210800467">
    <w:abstractNumId w:val="9"/>
  </w:num>
  <w:num w:numId="36" w16cid:durableId="1930313207">
    <w:abstractNumId w:val="42"/>
  </w:num>
  <w:num w:numId="37" w16cid:durableId="1012680079">
    <w:abstractNumId w:val="29"/>
  </w:num>
  <w:num w:numId="38" w16cid:durableId="1730422285">
    <w:abstractNumId w:val="0"/>
  </w:num>
  <w:num w:numId="39" w16cid:durableId="834881331">
    <w:abstractNumId w:val="21"/>
  </w:num>
  <w:num w:numId="40" w16cid:durableId="1690642610">
    <w:abstractNumId w:val="33"/>
  </w:num>
  <w:num w:numId="41" w16cid:durableId="2078822172">
    <w:abstractNumId w:val="22"/>
  </w:num>
  <w:num w:numId="42" w16cid:durableId="794178873">
    <w:abstractNumId w:val="1"/>
  </w:num>
  <w:num w:numId="43" w16cid:durableId="1152867321">
    <w:abstractNumId w:val="19"/>
  </w:num>
  <w:num w:numId="44" w16cid:durableId="1791049934">
    <w:abstractNumId w:val="32"/>
  </w:num>
  <w:num w:numId="45" w16cid:durableId="1223784861">
    <w:abstractNumId w:val="26"/>
  </w:num>
  <w:num w:numId="46" w16cid:durableId="96995429">
    <w:abstractNumId w:val="24"/>
  </w:num>
  <w:num w:numId="47" w16cid:durableId="82019708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5A3C"/>
    <w:rsid w:val="000000B3"/>
    <w:rsid w:val="00012D45"/>
    <w:rsid w:val="000222FD"/>
    <w:rsid w:val="00030BF1"/>
    <w:rsid w:val="0003111F"/>
    <w:rsid w:val="000339E2"/>
    <w:rsid w:val="00054531"/>
    <w:rsid w:val="00060133"/>
    <w:rsid w:val="0006375C"/>
    <w:rsid w:val="000657FE"/>
    <w:rsid w:val="00071E70"/>
    <w:rsid w:val="000B15AB"/>
    <w:rsid w:val="000D5276"/>
    <w:rsid w:val="000E7BA9"/>
    <w:rsid w:val="00100A15"/>
    <w:rsid w:val="00132682"/>
    <w:rsid w:val="00135BB3"/>
    <w:rsid w:val="0016501B"/>
    <w:rsid w:val="00172D42"/>
    <w:rsid w:val="00182E1C"/>
    <w:rsid w:val="00193857"/>
    <w:rsid w:val="001B7D59"/>
    <w:rsid w:val="001C2775"/>
    <w:rsid w:val="001D1804"/>
    <w:rsid w:val="001E4C24"/>
    <w:rsid w:val="001E501D"/>
    <w:rsid w:val="001F4EED"/>
    <w:rsid w:val="00201CD6"/>
    <w:rsid w:val="00214A28"/>
    <w:rsid w:val="00240398"/>
    <w:rsid w:val="00243BCC"/>
    <w:rsid w:val="0025105E"/>
    <w:rsid w:val="00261AC8"/>
    <w:rsid w:val="002A157E"/>
    <w:rsid w:val="002B4695"/>
    <w:rsid w:val="002E1A28"/>
    <w:rsid w:val="002E5D00"/>
    <w:rsid w:val="002F4857"/>
    <w:rsid w:val="00305AF3"/>
    <w:rsid w:val="003416C9"/>
    <w:rsid w:val="00346271"/>
    <w:rsid w:val="00351E05"/>
    <w:rsid w:val="00353C20"/>
    <w:rsid w:val="0035635A"/>
    <w:rsid w:val="003613FB"/>
    <w:rsid w:val="00363270"/>
    <w:rsid w:val="00366B24"/>
    <w:rsid w:val="003671C5"/>
    <w:rsid w:val="00370A7A"/>
    <w:rsid w:val="003825B4"/>
    <w:rsid w:val="00383CD0"/>
    <w:rsid w:val="003B380B"/>
    <w:rsid w:val="003C4165"/>
    <w:rsid w:val="003D69B9"/>
    <w:rsid w:val="003E0013"/>
    <w:rsid w:val="003E341F"/>
    <w:rsid w:val="0040297F"/>
    <w:rsid w:val="00413201"/>
    <w:rsid w:val="004236BC"/>
    <w:rsid w:val="004517C2"/>
    <w:rsid w:val="0045430A"/>
    <w:rsid w:val="0045465F"/>
    <w:rsid w:val="00462F6C"/>
    <w:rsid w:val="00473FEE"/>
    <w:rsid w:val="004765D0"/>
    <w:rsid w:val="00480D4A"/>
    <w:rsid w:val="00481586"/>
    <w:rsid w:val="00494403"/>
    <w:rsid w:val="004A12E0"/>
    <w:rsid w:val="004A7DE9"/>
    <w:rsid w:val="004B13A8"/>
    <w:rsid w:val="004B4A9B"/>
    <w:rsid w:val="004B5CCE"/>
    <w:rsid w:val="004C5FC8"/>
    <w:rsid w:val="004C623B"/>
    <w:rsid w:val="004D6630"/>
    <w:rsid w:val="004E0ACB"/>
    <w:rsid w:val="004E5DBE"/>
    <w:rsid w:val="00513C70"/>
    <w:rsid w:val="00536569"/>
    <w:rsid w:val="00542275"/>
    <w:rsid w:val="005542BD"/>
    <w:rsid w:val="00577817"/>
    <w:rsid w:val="00583249"/>
    <w:rsid w:val="00593D79"/>
    <w:rsid w:val="00595C57"/>
    <w:rsid w:val="005B2888"/>
    <w:rsid w:val="005B2C48"/>
    <w:rsid w:val="005D5B03"/>
    <w:rsid w:val="005F4386"/>
    <w:rsid w:val="005F7298"/>
    <w:rsid w:val="006048A7"/>
    <w:rsid w:val="0060615E"/>
    <w:rsid w:val="0061202D"/>
    <w:rsid w:val="00642E1C"/>
    <w:rsid w:val="00654BC7"/>
    <w:rsid w:val="00663DC4"/>
    <w:rsid w:val="00677AA0"/>
    <w:rsid w:val="006916C2"/>
    <w:rsid w:val="006A4EB8"/>
    <w:rsid w:val="006A5AF7"/>
    <w:rsid w:val="006B4064"/>
    <w:rsid w:val="006F0297"/>
    <w:rsid w:val="006F1A24"/>
    <w:rsid w:val="006F651A"/>
    <w:rsid w:val="00712209"/>
    <w:rsid w:val="00714964"/>
    <w:rsid w:val="00720A14"/>
    <w:rsid w:val="00720BAC"/>
    <w:rsid w:val="00731F1B"/>
    <w:rsid w:val="0073255F"/>
    <w:rsid w:val="007536F2"/>
    <w:rsid w:val="007638A4"/>
    <w:rsid w:val="00776C6F"/>
    <w:rsid w:val="0078242E"/>
    <w:rsid w:val="00782FDC"/>
    <w:rsid w:val="007862DF"/>
    <w:rsid w:val="00786CFE"/>
    <w:rsid w:val="007A5784"/>
    <w:rsid w:val="007A6FB4"/>
    <w:rsid w:val="007B720B"/>
    <w:rsid w:val="007C0D75"/>
    <w:rsid w:val="007D1224"/>
    <w:rsid w:val="007D49B7"/>
    <w:rsid w:val="007D5552"/>
    <w:rsid w:val="007E67E0"/>
    <w:rsid w:val="007F4894"/>
    <w:rsid w:val="0080078C"/>
    <w:rsid w:val="00803D6A"/>
    <w:rsid w:val="00803E6F"/>
    <w:rsid w:val="0081112F"/>
    <w:rsid w:val="0081417F"/>
    <w:rsid w:val="008150E1"/>
    <w:rsid w:val="008222D6"/>
    <w:rsid w:val="008266B6"/>
    <w:rsid w:val="00847CEF"/>
    <w:rsid w:val="00847D08"/>
    <w:rsid w:val="00850AA4"/>
    <w:rsid w:val="0086358B"/>
    <w:rsid w:val="0089474A"/>
    <w:rsid w:val="008950CF"/>
    <w:rsid w:val="008A0115"/>
    <w:rsid w:val="008A25E7"/>
    <w:rsid w:val="008B3E47"/>
    <w:rsid w:val="008B5EC8"/>
    <w:rsid w:val="008C3454"/>
    <w:rsid w:val="008C7EBA"/>
    <w:rsid w:val="008D67FD"/>
    <w:rsid w:val="008F2DFA"/>
    <w:rsid w:val="008F6F5F"/>
    <w:rsid w:val="008F7FCA"/>
    <w:rsid w:val="00915EA3"/>
    <w:rsid w:val="00916AE2"/>
    <w:rsid w:val="0092006B"/>
    <w:rsid w:val="00920C8E"/>
    <w:rsid w:val="009257BA"/>
    <w:rsid w:val="00931628"/>
    <w:rsid w:val="009355F3"/>
    <w:rsid w:val="00942B64"/>
    <w:rsid w:val="009440E1"/>
    <w:rsid w:val="0096495E"/>
    <w:rsid w:val="00967DB4"/>
    <w:rsid w:val="00974EC5"/>
    <w:rsid w:val="009833CD"/>
    <w:rsid w:val="00987964"/>
    <w:rsid w:val="009C65FF"/>
    <w:rsid w:val="009C7002"/>
    <w:rsid w:val="009D4402"/>
    <w:rsid w:val="009D529F"/>
    <w:rsid w:val="009E41EE"/>
    <w:rsid w:val="009E57AC"/>
    <w:rsid w:val="009F1891"/>
    <w:rsid w:val="009F6C04"/>
    <w:rsid w:val="00A01C47"/>
    <w:rsid w:val="00A01FBE"/>
    <w:rsid w:val="00A1188E"/>
    <w:rsid w:val="00A30B52"/>
    <w:rsid w:val="00A50434"/>
    <w:rsid w:val="00A50972"/>
    <w:rsid w:val="00A53FA1"/>
    <w:rsid w:val="00A5575E"/>
    <w:rsid w:val="00A56E21"/>
    <w:rsid w:val="00A632B6"/>
    <w:rsid w:val="00A81F87"/>
    <w:rsid w:val="00AB1DEB"/>
    <w:rsid w:val="00AB4C04"/>
    <w:rsid w:val="00AD3A47"/>
    <w:rsid w:val="00AE2E95"/>
    <w:rsid w:val="00AF0A2E"/>
    <w:rsid w:val="00B00625"/>
    <w:rsid w:val="00B10F97"/>
    <w:rsid w:val="00B1303D"/>
    <w:rsid w:val="00B27C3E"/>
    <w:rsid w:val="00B32C49"/>
    <w:rsid w:val="00B355C6"/>
    <w:rsid w:val="00B376FA"/>
    <w:rsid w:val="00B77703"/>
    <w:rsid w:val="00B83D92"/>
    <w:rsid w:val="00BA1602"/>
    <w:rsid w:val="00BA176F"/>
    <w:rsid w:val="00BA1E4E"/>
    <w:rsid w:val="00BB5A3C"/>
    <w:rsid w:val="00BB7E42"/>
    <w:rsid w:val="00BD77BC"/>
    <w:rsid w:val="00BF00F6"/>
    <w:rsid w:val="00BF2EAC"/>
    <w:rsid w:val="00BF43C9"/>
    <w:rsid w:val="00C11EEA"/>
    <w:rsid w:val="00C222DF"/>
    <w:rsid w:val="00C245A9"/>
    <w:rsid w:val="00C279D9"/>
    <w:rsid w:val="00C633D3"/>
    <w:rsid w:val="00C81F4A"/>
    <w:rsid w:val="00C90EC2"/>
    <w:rsid w:val="00CA28F8"/>
    <w:rsid w:val="00CA7934"/>
    <w:rsid w:val="00CB3CC2"/>
    <w:rsid w:val="00CC2A0C"/>
    <w:rsid w:val="00CC5532"/>
    <w:rsid w:val="00CD305F"/>
    <w:rsid w:val="00CE0255"/>
    <w:rsid w:val="00D000E4"/>
    <w:rsid w:val="00D016EF"/>
    <w:rsid w:val="00D05A70"/>
    <w:rsid w:val="00D1132E"/>
    <w:rsid w:val="00D1321F"/>
    <w:rsid w:val="00D24B95"/>
    <w:rsid w:val="00D30083"/>
    <w:rsid w:val="00D32777"/>
    <w:rsid w:val="00D44379"/>
    <w:rsid w:val="00D5150A"/>
    <w:rsid w:val="00D536AC"/>
    <w:rsid w:val="00D640FC"/>
    <w:rsid w:val="00D71B8B"/>
    <w:rsid w:val="00D720D6"/>
    <w:rsid w:val="00D75EBA"/>
    <w:rsid w:val="00DA0114"/>
    <w:rsid w:val="00DA0E0D"/>
    <w:rsid w:val="00DA4A02"/>
    <w:rsid w:val="00DB367A"/>
    <w:rsid w:val="00DC096E"/>
    <w:rsid w:val="00DD02D1"/>
    <w:rsid w:val="00DD4739"/>
    <w:rsid w:val="00DD76E0"/>
    <w:rsid w:val="00DF247E"/>
    <w:rsid w:val="00E005E8"/>
    <w:rsid w:val="00E041A2"/>
    <w:rsid w:val="00E060DB"/>
    <w:rsid w:val="00E17959"/>
    <w:rsid w:val="00E233B5"/>
    <w:rsid w:val="00E264CE"/>
    <w:rsid w:val="00E31850"/>
    <w:rsid w:val="00E42142"/>
    <w:rsid w:val="00E545F6"/>
    <w:rsid w:val="00E76A92"/>
    <w:rsid w:val="00E935C8"/>
    <w:rsid w:val="00EA1F4B"/>
    <w:rsid w:val="00EB011D"/>
    <w:rsid w:val="00EC44C3"/>
    <w:rsid w:val="00EC5C78"/>
    <w:rsid w:val="00ED22C1"/>
    <w:rsid w:val="00ED66A8"/>
    <w:rsid w:val="00ED767E"/>
    <w:rsid w:val="00EF3C10"/>
    <w:rsid w:val="00F14828"/>
    <w:rsid w:val="00F17B08"/>
    <w:rsid w:val="00F20B72"/>
    <w:rsid w:val="00F527E7"/>
    <w:rsid w:val="00F563E5"/>
    <w:rsid w:val="00F62EC6"/>
    <w:rsid w:val="00F72B2B"/>
    <w:rsid w:val="00F76368"/>
    <w:rsid w:val="00F80464"/>
    <w:rsid w:val="00F9439C"/>
    <w:rsid w:val="00FA6628"/>
    <w:rsid w:val="00FA7101"/>
    <w:rsid w:val="00FB25FF"/>
    <w:rsid w:val="00FB4A02"/>
    <w:rsid w:val="00FE32F6"/>
    <w:rsid w:val="00FE3CE8"/>
    <w:rsid w:val="00FF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C808A"/>
  <w15:docId w15:val="{58A600F6-24B6-42BB-9BE7-B3A305809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03D6A"/>
    <w:pPr>
      <w:spacing w:after="0" w:line="240" w:lineRule="auto"/>
      <w:jc w:val="both"/>
    </w:pPr>
    <w:rPr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D536AC"/>
    <w:pPr>
      <w:keepNext/>
      <w:keepLines/>
      <w:pageBreakBefore/>
      <w:numPr>
        <w:numId w:val="2"/>
      </w:numPr>
      <w:spacing w:before="240"/>
      <w:ind w:left="431" w:hanging="431"/>
      <w:outlineLvl w:val="0"/>
    </w:pPr>
    <w:rPr>
      <w:rFonts w:eastAsiaTheme="majorEastAsia" w:cstheme="majorBidi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86CFE"/>
    <w:pPr>
      <w:keepNext/>
      <w:keepLines/>
      <w:numPr>
        <w:ilvl w:val="1"/>
        <w:numId w:val="2"/>
      </w:numPr>
      <w:spacing w:before="240"/>
      <w:ind w:left="578" w:hanging="578"/>
      <w:outlineLvl w:val="1"/>
    </w:pPr>
    <w:rPr>
      <w:rFonts w:eastAsiaTheme="majorEastAsia" w:cstheme="majorBidi"/>
      <w:color w:val="002060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B3CC2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B3CC2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B3CC2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B3CC2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B3CC2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B3CC2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B3CC2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Ondertitel">
    <w:name w:val="Subtitle"/>
    <w:basedOn w:val="Standaard"/>
    <w:next w:val="Standaard"/>
    <w:link w:val="OndertitelChar"/>
    <w:uiPriority w:val="11"/>
    <w:qFormat/>
    <w:rsid w:val="0045465F"/>
    <w:pPr>
      <w:numPr>
        <w:ilvl w:val="1"/>
      </w:numPr>
      <w:spacing w:after="240"/>
    </w:pPr>
    <w:rPr>
      <w:rFonts w:ascii="Broadway" w:eastAsiaTheme="minorEastAsia" w:hAnsi="Broadway"/>
      <w:spacing w:val="15"/>
      <w:sz w:val="4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5465F"/>
    <w:rPr>
      <w:rFonts w:ascii="Broadway" w:eastAsiaTheme="minorEastAsia" w:hAnsi="Broadway"/>
      <w:spacing w:val="15"/>
      <w:sz w:val="40"/>
    </w:rPr>
  </w:style>
  <w:style w:type="paragraph" w:styleId="Geenafstand">
    <w:name w:val="No Spacing"/>
    <w:aliases w:val="Vragen"/>
    <w:uiPriority w:val="1"/>
    <w:qFormat/>
    <w:rsid w:val="008266B6"/>
    <w:pPr>
      <w:spacing w:after="0" w:line="240" w:lineRule="auto"/>
    </w:pPr>
    <w:rPr>
      <w:b/>
      <w:color w:val="ED7D31" w:themeColor="accent2"/>
      <w:sz w:val="24"/>
    </w:rPr>
  </w:style>
  <w:style w:type="character" w:customStyle="1" w:styleId="Kop1Char">
    <w:name w:val="Kop 1 Char"/>
    <w:basedOn w:val="Standaardalinea-lettertype"/>
    <w:link w:val="Kop1"/>
    <w:uiPriority w:val="9"/>
    <w:rsid w:val="00D536AC"/>
    <w:rPr>
      <w:rFonts w:ascii="Verdana" w:eastAsiaTheme="majorEastAsia" w:hAnsi="Verdana" w:cstheme="majorBidi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786CFE"/>
    <w:rPr>
      <w:rFonts w:ascii="Verdana" w:eastAsiaTheme="majorEastAsia" w:hAnsi="Verdana" w:cstheme="majorBidi"/>
      <w:color w:val="002060"/>
      <w:sz w:val="28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CB3CC2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CB3CC2"/>
    <w:rPr>
      <w:rFonts w:ascii="Verdana" w:hAnsi="Verdana"/>
    </w:rPr>
  </w:style>
  <w:style w:type="paragraph" w:styleId="Voettekst">
    <w:name w:val="footer"/>
    <w:basedOn w:val="Standaard"/>
    <w:link w:val="VoettekstChar"/>
    <w:uiPriority w:val="99"/>
    <w:unhideWhenUsed/>
    <w:rsid w:val="00786CFE"/>
    <w:pPr>
      <w:tabs>
        <w:tab w:val="center" w:pos="4536"/>
        <w:tab w:val="right" w:pos="9072"/>
      </w:tabs>
    </w:pPr>
    <w:rPr>
      <w:sz w:val="18"/>
    </w:rPr>
  </w:style>
  <w:style w:type="character" w:customStyle="1" w:styleId="VoettekstChar">
    <w:name w:val="Voettekst Char"/>
    <w:basedOn w:val="Standaardalinea-lettertype"/>
    <w:link w:val="Voettekst"/>
    <w:uiPriority w:val="99"/>
    <w:rsid w:val="00786CFE"/>
    <w:rPr>
      <w:rFonts w:ascii="Verdana" w:hAnsi="Verdana"/>
      <w:sz w:val="1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B3CC2"/>
    <w:pPr>
      <w:spacing w:line="259" w:lineRule="auto"/>
      <w:outlineLvl w:val="9"/>
    </w:pPr>
    <w:rPr>
      <w:rFonts w:asciiTheme="majorHAnsi" w:hAnsiTheme="majorHAnsi"/>
      <w:color w:val="2F5496" w:themeColor="accent1" w:themeShade="BF"/>
      <w:lang w:eastAsia="nl-BE"/>
    </w:rPr>
  </w:style>
  <w:style w:type="character" w:customStyle="1" w:styleId="Kop3Char">
    <w:name w:val="Kop 3 Char"/>
    <w:basedOn w:val="Standaardalinea-lettertype"/>
    <w:link w:val="Kop3"/>
    <w:uiPriority w:val="9"/>
    <w:rsid w:val="00CB3C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1">
    <w:name w:val="toc 1"/>
    <w:basedOn w:val="Standaard"/>
    <w:next w:val="Standaard"/>
    <w:autoRedefine/>
    <w:uiPriority w:val="39"/>
    <w:unhideWhenUsed/>
    <w:rsid w:val="00CB3CC2"/>
    <w:pPr>
      <w:tabs>
        <w:tab w:val="left" w:pos="0"/>
        <w:tab w:val="right" w:leader="dot" w:pos="9639"/>
      </w:tabs>
      <w:ind w:left="851" w:hanging="851"/>
    </w:pPr>
    <w:rPr>
      <w:b/>
    </w:rPr>
  </w:style>
  <w:style w:type="paragraph" w:styleId="Inhopg2">
    <w:name w:val="toc 2"/>
    <w:basedOn w:val="Standaard"/>
    <w:next w:val="Standaard"/>
    <w:autoRedefine/>
    <w:uiPriority w:val="39"/>
    <w:unhideWhenUsed/>
    <w:rsid w:val="00CB3CC2"/>
    <w:pPr>
      <w:tabs>
        <w:tab w:val="left" w:pos="0"/>
        <w:tab w:val="right" w:leader="dot" w:pos="9639"/>
      </w:tabs>
      <w:ind w:left="851" w:hanging="851"/>
    </w:pPr>
  </w:style>
  <w:style w:type="paragraph" w:styleId="Inhopg3">
    <w:name w:val="toc 3"/>
    <w:basedOn w:val="Standaard"/>
    <w:next w:val="Standaard"/>
    <w:autoRedefine/>
    <w:uiPriority w:val="39"/>
    <w:unhideWhenUsed/>
    <w:rsid w:val="00D30083"/>
    <w:rPr>
      <w:sz w:val="20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B3CC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B3CC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B3CC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B3CC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B3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B3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Standaardalinea-lettertype"/>
    <w:uiPriority w:val="99"/>
    <w:unhideWhenUsed/>
    <w:rsid w:val="00CB3CC2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AB4C04"/>
    <w:pPr>
      <w:spacing w:after="120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B4C04"/>
    <w:rPr>
      <w:rFonts w:eastAsiaTheme="majorEastAsia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642E1C"/>
    <w:pPr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8C7EBA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C7E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7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37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68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\OneDrive\7_Toegepaste_informatica_2023-2024\2e_semester\Samenvattingssjabloon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36267-1994-4097-8BC4-F1E850038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Samenvattingssjabloon.dotx</Template>
  <TotalTime>0</TotalTime>
  <Pages>9</Pages>
  <Words>1898</Words>
  <Characters>10445</Characters>
  <Application>Microsoft Office Word</Application>
  <DocSecurity>0</DocSecurity>
  <Lines>87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robbe2709@gmail.com</cp:lastModifiedBy>
  <cp:revision>132</cp:revision>
  <dcterms:created xsi:type="dcterms:W3CDTF">2024-02-07T19:59:00Z</dcterms:created>
  <dcterms:modified xsi:type="dcterms:W3CDTF">2024-02-17T16:32:00Z</dcterms:modified>
</cp:coreProperties>
</file>