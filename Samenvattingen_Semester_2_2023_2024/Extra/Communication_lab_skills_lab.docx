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DEDFB" w14:textId="31FFA33D" w:rsidR="005B2C48" w:rsidRDefault="008C29B3">
      <w:r>
        <w:rPr>
          <w:noProof/>
        </w:rPr>
        <w:drawing>
          <wp:anchor distT="0" distB="0" distL="114300" distR="114300" simplePos="0" relativeHeight="251658240" behindDoc="0" locked="0" layoutInCell="1" allowOverlap="1" wp14:anchorId="6469961A" wp14:editId="372616BB">
            <wp:simplePos x="0" y="0"/>
            <wp:positionH relativeFrom="margin">
              <wp:posOffset>232410</wp:posOffset>
            </wp:positionH>
            <wp:positionV relativeFrom="margin">
              <wp:posOffset>224790</wp:posOffset>
            </wp:positionV>
            <wp:extent cx="5676900" cy="3381375"/>
            <wp:effectExtent l="228600" t="228600" r="209550" b="219075"/>
            <wp:wrapSquare wrapText="bothSides"/>
            <wp:docPr id="34753860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38603" name="Afbeelding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813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F8814" w14:textId="242B8D17" w:rsidR="00577817" w:rsidRPr="0022624A" w:rsidRDefault="00CB3CC2">
      <w:pPr>
        <w:rPr>
          <w:lang w:val="en-GB"/>
        </w:rPr>
      </w:pPr>
      <w:r w:rsidRPr="0022624A">
        <w:rPr>
          <w:lang w:val="en-GB"/>
        </w:rPr>
        <w:t xml:space="preserve">Inhoudsopgave: </w:t>
      </w:r>
      <w:r w:rsidR="00D71B8B" w:rsidRPr="0022624A">
        <w:rPr>
          <w:lang w:val="en-GB"/>
        </w:rPr>
        <w:tab/>
      </w:r>
      <w:r w:rsidR="00D71B8B" w:rsidRPr="0022624A">
        <w:rPr>
          <w:lang w:val="en-GB"/>
        </w:rPr>
        <w:tab/>
      </w:r>
      <w:r w:rsidR="00D71B8B" w:rsidRPr="0022624A">
        <w:rPr>
          <w:lang w:val="en-GB"/>
        </w:rPr>
        <w:tab/>
      </w:r>
      <w:r w:rsidR="00D71B8B" w:rsidRPr="0022624A">
        <w:rPr>
          <w:lang w:val="en-GB"/>
        </w:rPr>
        <w:tab/>
      </w:r>
      <w:r w:rsidR="00D71B8B" w:rsidRPr="0022624A">
        <w:rPr>
          <w:lang w:val="en-GB"/>
        </w:rPr>
        <w:tab/>
      </w:r>
      <w:r w:rsidR="00D71B8B" w:rsidRPr="0022624A">
        <w:rPr>
          <w:lang w:val="en-GB"/>
        </w:rPr>
        <w:tab/>
      </w:r>
      <w:r w:rsidR="00D71B8B" w:rsidRPr="0022624A">
        <w:rPr>
          <w:lang w:val="en-GB"/>
        </w:rPr>
        <w:tab/>
      </w:r>
      <w:r w:rsidR="00D71B8B" w:rsidRPr="0022624A">
        <w:rPr>
          <w:lang w:val="en-GB"/>
        </w:rPr>
        <w:tab/>
        <w:t xml:space="preserve">    Datum:</w:t>
      </w:r>
      <w:r w:rsidR="00FE08BF">
        <w:rPr>
          <w:lang w:val="en-GB"/>
        </w:rPr>
        <w:t xml:space="preserve"> 13/05/2024</w:t>
      </w:r>
    </w:p>
    <w:p w14:paraId="55886EFF" w14:textId="064DD593" w:rsidR="00705D60" w:rsidRDefault="00BF0297">
      <w:pPr>
        <w:pStyle w:val="Inhopg1"/>
        <w:rPr>
          <w:rFonts w:eastAsiaTheme="minorEastAsia"/>
          <w:b w:val="0"/>
          <w:noProof/>
          <w:kern w:val="2"/>
          <w:szCs w:val="24"/>
          <w:lang w:eastAsia="nl-BE"/>
          <w14:ligatures w14:val="standardContextual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166497993" w:history="1">
        <w:r w:rsidR="00705D60" w:rsidRPr="00D66925">
          <w:rPr>
            <w:rStyle w:val="Hyperlink"/>
            <w:noProof/>
            <w:lang w:val="en-GB"/>
          </w:rPr>
          <w:t>1</w:t>
        </w:r>
        <w:r w:rsidR="00705D60">
          <w:rPr>
            <w:rFonts w:eastAsiaTheme="minorEastAsia"/>
            <w:b w:val="0"/>
            <w:noProof/>
            <w:kern w:val="2"/>
            <w:szCs w:val="24"/>
            <w:lang w:eastAsia="nl-BE"/>
            <w14:ligatures w14:val="standardContextual"/>
          </w:rPr>
          <w:tab/>
        </w:r>
        <w:r w:rsidR="00705D60" w:rsidRPr="00D66925">
          <w:rPr>
            <w:rStyle w:val="Hyperlink"/>
            <w:noProof/>
            <w:lang w:val="en-GB"/>
          </w:rPr>
          <w:t>Skills lab – Unit 1:</w:t>
        </w:r>
        <w:r w:rsidR="00705D60">
          <w:rPr>
            <w:noProof/>
            <w:webHidden/>
          </w:rPr>
          <w:tab/>
        </w:r>
        <w:r w:rsidR="00705D60">
          <w:rPr>
            <w:noProof/>
            <w:webHidden/>
          </w:rPr>
          <w:fldChar w:fldCharType="begin"/>
        </w:r>
        <w:r w:rsidR="00705D60">
          <w:rPr>
            <w:noProof/>
            <w:webHidden/>
          </w:rPr>
          <w:instrText xml:space="preserve"> PAGEREF _Toc166497993 \h </w:instrText>
        </w:r>
        <w:r w:rsidR="00705D60">
          <w:rPr>
            <w:noProof/>
            <w:webHidden/>
          </w:rPr>
        </w:r>
        <w:r w:rsidR="00705D60">
          <w:rPr>
            <w:noProof/>
            <w:webHidden/>
          </w:rPr>
          <w:fldChar w:fldCharType="separate"/>
        </w:r>
        <w:r w:rsidR="00705D60">
          <w:rPr>
            <w:noProof/>
            <w:webHidden/>
          </w:rPr>
          <w:t>3</w:t>
        </w:r>
        <w:r w:rsidR="00705D60">
          <w:rPr>
            <w:noProof/>
            <w:webHidden/>
          </w:rPr>
          <w:fldChar w:fldCharType="end"/>
        </w:r>
      </w:hyperlink>
    </w:p>
    <w:p w14:paraId="6E16FDB5" w14:textId="13D18B32" w:rsidR="00705D60" w:rsidRDefault="00705D60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6497994" w:history="1">
        <w:r w:rsidRPr="00D66925">
          <w:rPr>
            <w:rStyle w:val="Hyperlink"/>
            <w:noProof/>
            <w:lang w:val="en-GB"/>
          </w:rPr>
          <w:t>1.1</w:t>
        </w:r>
        <w:r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Writing business mails: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0FF721" w14:textId="7CC992C4" w:rsidR="00705D60" w:rsidRDefault="00705D60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6497995" w:history="1">
        <w:r w:rsidRPr="00D66925">
          <w:rPr>
            <w:rStyle w:val="Hyperlink"/>
            <w:noProof/>
            <w:lang w:val="en-GB"/>
          </w:rPr>
          <w:t>1.2</w:t>
        </w:r>
        <w:r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Telephoning – business context: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884F88" w14:textId="02B4781D" w:rsidR="00705D60" w:rsidRDefault="00705D60">
      <w:pPr>
        <w:pStyle w:val="Inhopg1"/>
        <w:rPr>
          <w:rFonts w:eastAsiaTheme="minorEastAsia"/>
          <w:b w:val="0"/>
          <w:noProof/>
          <w:kern w:val="2"/>
          <w:szCs w:val="24"/>
          <w:lang w:eastAsia="nl-BE"/>
          <w14:ligatures w14:val="standardContextual"/>
        </w:rPr>
      </w:pPr>
      <w:hyperlink w:anchor="_Toc166497996" w:history="1">
        <w:r w:rsidRPr="00D66925">
          <w:rPr>
            <w:rStyle w:val="Hyperlink"/>
            <w:noProof/>
            <w:lang w:val="en-GB"/>
          </w:rPr>
          <w:t>2</w:t>
        </w:r>
        <w:r>
          <w:rPr>
            <w:rFonts w:eastAsiaTheme="minorEastAsia"/>
            <w:b w:val="0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Skills lab – Unit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5FE423" w14:textId="3C643ADB" w:rsidR="00705D60" w:rsidRDefault="00705D60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6497997" w:history="1">
        <w:r w:rsidRPr="00D66925">
          <w:rPr>
            <w:rStyle w:val="Hyperlink"/>
            <w:noProof/>
            <w:lang w:val="en-GB"/>
          </w:rPr>
          <w:t>2.1</w:t>
        </w:r>
        <w:r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Linking words: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BFC106" w14:textId="2C7D2E6A" w:rsidR="00705D60" w:rsidRDefault="00705D60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6497998" w:history="1">
        <w:r w:rsidRPr="00D66925">
          <w:rPr>
            <w:rStyle w:val="Hyperlink"/>
            <w:noProof/>
            <w:lang w:val="en-GB"/>
          </w:rPr>
          <w:t>2.2</w:t>
        </w:r>
        <w:r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Comparing and contrasting: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5CC066" w14:textId="3021EDD1" w:rsidR="00705D60" w:rsidRDefault="00705D60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6497999" w:history="1">
        <w:r w:rsidRPr="00D66925">
          <w:rPr>
            <w:rStyle w:val="Hyperlink"/>
            <w:noProof/>
            <w:lang w:val="en-GB"/>
          </w:rPr>
          <w:t>2.3</w:t>
        </w:r>
        <w:r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Holding a meeting: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4DCBE4" w14:textId="50C09608" w:rsidR="00705D60" w:rsidRDefault="00705D60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6498000" w:history="1">
        <w:r w:rsidRPr="00D66925">
          <w:rPr>
            <w:rStyle w:val="Hyperlink"/>
            <w:noProof/>
            <w:lang w:val="en-GB"/>
          </w:rPr>
          <w:t>2.4</w:t>
        </w:r>
        <w:r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Hold a debate: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93C492" w14:textId="6F79171E" w:rsidR="00705D60" w:rsidRDefault="00705D60">
      <w:pPr>
        <w:pStyle w:val="Inhopg1"/>
        <w:rPr>
          <w:rFonts w:eastAsiaTheme="minorEastAsia"/>
          <w:b w:val="0"/>
          <w:noProof/>
          <w:kern w:val="2"/>
          <w:szCs w:val="24"/>
          <w:lang w:eastAsia="nl-BE"/>
          <w14:ligatures w14:val="standardContextual"/>
        </w:rPr>
      </w:pPr>
      <w:hyperlink w:anchor="_Toc166498001" w:history="1">
        <w:r w:rsidRPr="00D66925">
          <w:rPr>
            <w:rStyle w:val="Hyperlink"/>
            <w:noProof/>
            <w:lang w:val="en-GB"/>
          </w:rPr>
          <w:t>3</w:t>
        </w:r>
        <w:r>
          <w:rPr>
            <w:rFonts w:eastAsiaTheme="minorEastAsia"/>
            <w:b w:val="0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Skills lab – Unit 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E8DE3E" w14:textId="32449461" w:rsidR="00705D60" w:rsidRDefault="00705D60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6498002" w:history="1">
        <w:r w:rsidRPr="00D66925">
          <w:rPr>
            <w:rStyle w:val="Hyperlink"/>
            <w:noProof/>
            <w:lang w:val="en-GB"/>
          </w:rPr>
          <w:t>3.1</w:t>
        </w:r>
        <w:r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Confirming and making arrangements: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A2DC1F" w14:textId="4780EF59" w:rsidR="00705D60" w:rsidRDefault="00705D60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6498003" w:history="1">
        <w:r w:rsidRPr="00D66925">
          <w:rPr>
            <w:rStyle w:val="Hyperlink"/>
            <w:noProof/>
            <w:lang w:val="en-GB"/>
          </w:rPr>
          <w:t>3.2</w:t>
        </w:r>
        <w:r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Diplomatic language usage: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E364CE" w14:textId="2D8D7049" w:rsidR="00705D60" w:rsidRDefault="00705D60">
      <w:pPr>
        <w:pStyle w:val="Inhopg1"/>
        <w:rPr>
          <w:rFonts w:eastAsiaTheme="minorEastAsia"/>
          <w:b w:val="0"/>
          <w:noProof/>
          <w:kern w:val="2"/>
          <w:szCs w:val="24"/>
          <w:lang w:eastAsia="nl-BE"/>
          <w14:ligatures w14:val="standardContextual"/>
        </w:rPr>
      </w:pPr>
      <w:hyperlink w:anchor="_Toc166498004" w:history="1">
        <w:r w:rsidRPr="00D66925">
          <w:rPr>
            <w:rStyle w:val="Hyperlink"/>
            <w:noProof/>
            <w:lang w:val="en-GB"/>
          </w:rPr>
          <w:t>4</w:t>
        </w:r>
        <w:r>
          <w:rPr>
            <w:rFonts w:eastAsiaTheme="minorEastAsia"/>
            <w:b w:val="0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Skills lab – Unit 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9F20FA" w14:textId="6701375A" w:rsidR="00705D60" w:rsidRDefault="00705D60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6498005" w:history="1">
        <w:r w:rsidRPr="00D66925">
          <w:rPr>
            <w:rStyle w:val="Hyperlink"/>
            <w:noProof/>
            <w:lang w:val="en-GB"/>
          </w:rPr>
          <w:t>4.1</w:t>
        </w:r>
        <w:r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Cross-cultural communication: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C1179F" w14:textId="329886A8" w:rsidR="00705D60" w:rsidRDefault="00705D60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6498006" w:history="1">
        <w:r w:rsidRPr="00D66925">
          <w:rPr>
            <w:rStyle w:val="Hyperlink"/>
            <w:noProof/>
            <w:lang w:val="en-GB"/>
          </w:rPr>
          <w:t>4.2</w:t>
        </w:r>
        <w:r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Opinion piece: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B411E5" w14:textId="68A5CEED" w:rsidR="00705D60" w:rsidRDefault="00705D60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6498007" w:history="1">
        <w:r w:rsidRPr="00D66925">
          <w:rPr>
            <w:rStyle w:val="Hyperlink"/>
            <w:noProof/>
            <w:lang w:val="en-GB"/>
          </w:rPr>
          <w:t>4.3</w:t>
        </w:r>
        <w:r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Use of modal verbs: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1F3DA8" w14:textId="68A1031D" w:rsidR="00705D60" w:rsidRDefault="00705D60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6498008" w:history="1">
        <w:r w:rsidRPr="00D66925">
          <w:rPr>
            <w:rStyle w:val="Hyperlink"/>
            <w:noProof/>
            <w:lang w:val="en-GB"/>
          </w:rPr>
          <w:t>4.4</w:t>
        </w:r>
        <w:r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Use of conditionals: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8D2A1A" w14:textId="1C569E31" w:rsidR="00705D60" w:rsidRDefault="00705D60">
      <w:pPr>
        <w:pStyle w:val="Inhopg1"/>
        <w:rPr>
          <w:rFonts w:eastAsiaTheme="minorEastAsia"/>
          <w:b w:val="0"/>
          <w:noProof/>
          <w:kern w:val="2"/>
          <w:szCs w:val="24"/>
          <w:lang w:eastAsia="nl-BE"/>
          <w14:ligatures w14:val="standardContextual"/>
        </w:rPr>
      </w:pPr>
      <w:hyperlink w:anchor="_Toc166498009" w:history="1">
        <w:r w:rsidRPr="00D66925">
          <w:rPr>
            <w:rStyle w:val="Hyperlink"/>
            <w:noProof/>
            <w:lang w:val="en-GB"/>
          </w:rPr>
          <w:t>5</w:t>
        </w:r>
        <w:r>
          <w:rPr>
            <w:rFonts w:eastAsiaTheme="minorEastAsia"/>
            <w:b w:val="0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Skills lab – Unit 5: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94F9A4" w14:textId="2EDEB443" w:rsidR="00705D60" w:rsidRDefault="00705D60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6498010" w:history="1">
        <w:r w:rsidRPr="00D66925">
          <w:rPr>
            <w:rStyle w:val="Hyperlink"/>
            <w:noProof/>
            <w:lang w:val="en-GB"/>
          </w:rPr>
          <w:t>5.1</w:t>
        </w:r>
        <w:r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Type of graphs: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39EC62" w14:textId="31D8DFEC" w:rsidR="00705D60" w:rsidRDefault="00705D60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6498011" w:history="1">
        <w:r w:rsidRPr="00D66925">
          <w:rPr>
            <w:rStyle w:val="Hyperlink"/>
            <w:noProof/>
            <w:lang w:val="en-GB"/>
          </w:rPr>
          <w:t>5.2</w:t>
        </w:r>
        <w:r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Prepositions: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2E4357" w14:textId="154EF8ED" w:rsidR="00705D60" w:rsidRDefault="00705D60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6498012" w:history="1">
        <w:r w:rsidRPr="00D66925">
          <w:rPr>
            <w:rStyle w:val="Hyperlink"/>
            <w:noProof/>
            <w:lang w:val="en-GB"/>
          </w:rPr>
          <w:t>5.3</w:t>
        </w:r>
        <w:r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Tenses: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DA5559" w14:textId="54D64F73" w:rsidR="00705D60" w:rsidRDefault="00705D60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6498013" w:history="1">
        <w:r w:rsidRPr="00D66925">
          <w:rPr>
            <w:rStyle w:val="Hyperlink"/>
            <w:noProof/>
            <w:lang w:val="en-GB"/>
          </w:rPr>
          <w:t>5.4</w:t>
        </w:r>
        <w:r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False friends: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08EAA9" w14:textId="7B525FA9" w:rsidR="00705D60" w:rsidRDefault="00705D60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6498014" w:history="1">
        <w:r w:rsidRPr="00D66925">
          <w:rPr>
            <w:rStyle w:val="Hyperlink"/>
            <w:noProof/>
            <w:lang w:val="en-GB"/>
          </w:rPr>
          <w:t>5.5</w:t>
        </w:r>
        <w:r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Difference between describing and interpreting trends: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1F1921" w14:textId="419E0E7D" w:rsidR="00705D60" w:rsidRDefault="00705D60">
      <w:pPr>
        <w:pStyle w:val="Inhopg1"/>
        <w:rPr>
          <w:rFonts w:eastAsiaTheme="minorEastAsia"/>
          <w:b w:val="0"/>
          <w:noProof/>
          <w:kern w:val="2"/>
          <w:szCs w:val="24"/>
          <w:lang w:eastAsia="nl-BE"/>
          <w14:ligatures w14:val="standardContextual"/>
        </w:rPr>
      </w:pPr>
      <w:hyperlink w:anchor="_Toc166498015" w:history="1">
        <w:r w:rsidRPr="00D66925">
          <w:rPr>
            <w:rStyle w:val="Hyperlink"/>
            <w:noProof/>
            <w:lang w:val="en-GB"/>
          </w:rPr>
          <w:t>6</w:t>
        </w:r>
        <w:r>
          <w:rPr>
            <w:rFonts w:eastAsiaTheme="minorEastAsia"/>
            <w:b w:val="0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Skills lab – Unit 6: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13E89E" w14:textId="7A3CA636" w:rsidR="00705D60" w:rsidRDefault="00705D60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6498016" w:history="1">
        <w:r w:rsidRPr="00D66925">
          <w:rPr>
            <w:rStyle w:val="Hyperlink"/>
            <w:noProof/>
            <w:lang w:val="en-GB"/>
          </w:rPr>
          <w:t>6.1</w:t>
        </w:r>
        <w:r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Negotiations: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CFE950" w14:textId="08F9E7EC" w:rsidR="00705D60" w:rsidRDefault="00705D60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6498017" w:history="1">
        <w:r w:rsidRPr="00D66925">
          <w:rPr>
            <w:rStyle w:val="Hyperlink"/>
            <w:noProof/>
            <w:lang w:val="en-GB"/>
          </w:rPr>
          <w:t>6.2</w:t>
        </w:r>
        <w:r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Language for negotiations: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367BE7" w14:textId="44F9B95F" w:rsidR="00705D60" w:rsidRDefault="00705D60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6498018" w:history="1">
        <w:r w:rsidRPr="00D66925">
          <w:rPr>
            <w:rStyle w:val="Hyperlink"/>
            <w:noProof/>
            <w:lang w:val="en-GB"/>
          </w:rPr>
          <w:t>6.3</w:t>
        </w:r>
        <w:r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Pr="00D66925">
          <w:rPr>
            <w:rStyle w:val="Hyperlink"/>
            <w:noProof/>
            <w:lang w:val="en-GB"/>
          </w:rPr>
          <w:t>Writing an momo: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F3372D" w14:textId="588611BB" w:rsidR="00803D6A" w:rsidRPr="0022624A" w:rsidRDefault="00BF0297">
      <w:pPr>
        <w:rPr>
          <w:lang w:val="en-GB"/>
        </w:rPr>
      </w:pPr>
      <w:r>
        <w:rPr>
          <w:lang w:val="en-GB"/>
        </w:rPr>
        <w:fldChar w:fldCharType="end"/>
      </w:r>
    </w:p>
    <w:p w14:paraId="4598864D" w14:textId="77777777" w:rsidR="00803D6A" w:rsidRPr="0022624A" w:rsidRDefault="00803D6A" w:rsidP="00CB3CC2">
      <w:pPr>
        <w:rPr>
          <w:lang w:val="en-GB"/>
        </w:rPr>
        <w:sectPr w:rsidR="00803D6A" w:rsidRPr="0022624A" w:rsidSect="00EC1B8E">
          <w:pgSz w:w="11906" w:h="16838"/>
          <w:pgMar w:top="1134" w:right="1134" w:bottom="1134" w:left="1134" w:header="709" w:footer="709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titlePg/>
          <w:docGrid w:linePitch="360"/>
        </w:sectPr>
      </w:pPr>
    </w:p>
    <w:p w14:paraId="6364B5BC" w14:textId="0C355131" w:rsidR="00FE08BF" w:rsidRDefault="00FE08BF" w:rsidP="00FE08BF">
      <w:pPr>
        <w:pStyle w:val="Kop1"/>
        <w:rPr>
          <w:lang w:val="en-GB"/>
        </w:rPr>
      </w:pPr>
      <w:bookmarkStart w:id="0" w:name="_Toc166497993"/>
      <w:r>
        <w:rPr>
          <w:lang w:val="en-GB"/>
        </w:rPr>
        <w:lastRenderedPageBreak/>
        <w:t>Skills lab – Unit 1:</w:t>
      </w:r>
      <w:bookmarkEnd w:id="0"/>
      <w:r>
        <w:rPr>
          <w:lang w:val="en-GB"/>
        </w:rPr>
        <w:t xml:space="preserve"> </w:t>
      </w:r>
    </w:p>
    <w:p w14:paraId="42B135DB" w14:textId="33C76D8B" w:rsidR="00FE08BF" w:rsidRDefault="00BA7085" w:rsidP="00705D60">
      <w:pPr>
        <w:pStyle w:val="Kop2"/>
        <w:rPr>
          <w:lang w:val="en-GB"/>
        </w:rPr>
      </w:pPr>
      <w:bookmarkStart w:id="1" w:name="_Toc166497994"/>
      <w:r>
        <w:rPr>
          <w:lang w:val="en-GB"/>
        </w:rPr>
        <w:t>Writing business mails:</w:t>
      </w:r>
      <w:bookmarkEnd w:id="1"/>
      <w:r>
        <w:rPr>
          <w:lang w:val="en-GB"/>
        </w:rPr>
        <w:t xml:space="preserve"> </w:t>
      </w:r>
    </w:p>
    <w:p w14:paraId="0BD9CC90" w14:textId="6D51988A" w:rsidR="00BA7085" w:rsidRDefault="00522EF3" w:rsidP="00705D60">
      <w:pPr>
        <w:pStyle w:val="Kop2"/>
        <w:rPr>
          <w:lang w:val="en-GB"/>
        </w:rPr>
      </w:pPr>
      <w:bookmarkStart w:id="2" w:name="_Toc166497995"/>
      <w:r>
        <w:rPr>
          <w:lang w:val="en-GB"/>
        </w:rPr>
        <w:t>Telephoning – business context:</w:t>
      </w:r>
      <w:bookmarkEnd w:id="2"/>
      <w:r>
        <w:rPr>
          <w:lang w:val="en-GB"/>
        </w:rPr>
        <w:t xml:space="preserve"> </w:t>
      </w:r>
    </w:p>
    <w:p w14:paraId="41A86FF4" w14:textId="6425FAE6" w:rsidR="00BE4A70" w:rsidRDefault="000D3D1D" w:rsidP="00BE4A70">
      <w:pPr>
        <w:rPr>
          <w:lang w:val="en-GB"/>
        </w:rPr>
      </w:pPr>
      <w:r>
        <w:rPr>
          <w:lang w:val="en-GB"/>
        </w:rPr>
        <w:t xml:space="preserve">Answering the phone:  </w:t>
      </w:r>
    </w:p>
    <w:p w14:paraId="3564AC75" w14:textId="0944042C" w:rsidR="000D3D1D" w:rsidRDefault="002C4ED7" w:rsidP="00B07624">
      <w:pPr>
        <w:rPr>
          <w:lang w:val="en-GB"/>
        </w:rPr>
      </w:pPr>
      <w:r w:rsidRPr="00B07624">
        <w:rPr>
          <w:lang w:val="en-GB"/>
        </w:rPr>
        <w:t xml:space="preserve">Good morning. This </w:t>
      </w:r>
      <w:r w:rsidRPr="00B07624">
        <w:rPr>
          <w:b/>
          <w:bCs/>
          <w:lang w:val="en-GB"/>
        </w:rPr>
        <w:t xml:space="preserve">is </w:t>
      </w:r>
      <w:r w:rsidR="00B07624" w:rsidRPr="00B07624">
        <w:rPr>
          <w:b/>
          <w:bCs/>
          <w:i/>
          <w:iCs/>
          <w:lang w:val="en-GB"/>
        </w:rPr>
        <w:t>_name_ _surname_</w:t>
      </w:r>
      <w:r w:rsidR="00B07624" w:rsidRPr="00B07624">
        <w:rPr>
          <w:lang w:val="en-GB"/>
        </w:rPr>
        <w:t xml:space="preserve"> from </w:t>
      </w:r>
      <w:r w:rsidR="00B07624" w:rsidRPr="00B07624">
        <w:rPr>
          <w:b/>
          <w:bCs/>
          <w:i/>
          <w:iCs/>
          <w:lang w:val="en-GB"/>
        </w:rPr>
        <w:t>_company-name_</w:t>
      </w:r>
      <w:r w:rsidR="00B07624" w:rsidRPr="00B07624">
        <w:rPr>
          <w:lang w:val="en-GB"/>
        </w:rPr>
        <w:t xml:space="preserve">. How can I help you? </w:t>
      </w:r>
    </w:p>
    <w:p w14:paraId="05A899F4" w14:textId="77777777" w:rsidR="00B07624" w:rsidRDefault="00B07624" w:rsidP="00B07624">
      <w:pPr>
        <w:rPr>
          <w:lang w:val="en-GB"/>
        </w:rPr>
      </w:pPr>
    </w:p>
    <w:p w14:paraId="471D5927" w14:textId="2852BFA0" w:rsidR="00B07624" w:rsidRDefault="00B07624" w:rsidP="00B07624">
      <w:pPr>
        <w:rPr>
          <w:lang w:val="en-GB"/>
        </w:rPr>
      </w:pPr>
      <w:r>
        <w:rPr>
          <w:lang w:val="en-GB"/>
        </w:rPr>
        <w:t xml:space="preserve">The reason for calling: </w:t>
      </w:r>
    </w:p>
    <w:p w14:paraId="2A987030" w14:textId="41EF959D" w:rsidR="00B07624" w:rsidRDefault="00087AF7" w:rsidP="00B07624">
      <w:pPr>
        <w:rPr>
          <w:lang w:val="en-GB"/>
        </w:rPr>
      </w:pPr>
      <w:r>
        <w:rPr>
          <w:lang w:val="en-GB"/>
        </w:rPr>
        <w:t xml:space="preserve">Could I speak to </w:t>
      </w:r>
      <w:r w:rsidRPr="005B55EF">
        <w:rPr>
          <w:b/>
          <w:bCs/>
          <w:i/>
          <w:iCs/>
          <w:lang w:val="en-GB"/>
        </w:rPr>
        <w:t>_name-you-want-to-call_</w:t>
      </w:r>
      <w:r w:rsidR="005B55EF">
        <w:rPr>
          <w:lang w:val="en-GB"/>
        </w:rPr>
        <w:t xml:space="preserve"> please?</w:t>
      </w:r>
    </w:p>
    <w:p w14:paraId="2C2A3DEC" w14:textId="0474A888" w:rsidR="005B55EF" w:rsidRDefault="005B55EF" w:rsidP="00B07624">
      <w:pPr>
        <w:rPr>
          <w:iCs/>
          <w:lang w:val="en-GB"/>
        </w:rPr>
      </w:pPr>
      <w:r>
        <w:rPr>
          <w:lang w:val="en-GB"/>
        </w:rPr>
        <w:t xml:space="preserve">Is Mr./Mss. </w:t>
      </w:r>
      <w:r w:rsidRPr="005B55EF">
        <w:rPr>
          <w:b/>
          <w:bCs/>
          <w:i/>
          <w:iCs/>
          <w:lang w:val="en-GB"/>
        </w:rPr>
        <w:t>_name-you-want-to-call_</w:t>
      </w:r>
      <w:r>
        <w:rPr>
          <w:b/>
          <w:bCs/>
          <w:i/>
          <w:iCs/>
          <w:lang w:val="en-GB"/>
        </w:rPr>
        <w:t xml:space="preserve"> </w:t>
      </w:r>
      <w:r>
        <w:rPr>
          <w:iCs/>
          <w:lang w:val="en-GB"/>
        </w:rPr>
        <w:t>available?</w:t>
      </w:r>
    </w:p>
    <w:p w14:paraId="54EAD15F" w14:textId="77777777" w:rsidR="005B55EF" w:rsidRDefault="005B55EF" w:rsidP="00B07624">
      <w:pPr>
        <w:rPr>
          <w:iCs/>
          <w:lang w:val="en-GB"/>
        </w:rPr>
      </w:pPr>
    </w:p>
    <w:p w14:paraId="37502099" w14:textId="411E3E57" w:rsidR="005B55EF" w:rsidRPr="005B55EF" w:rsidRDefault="0046664D" w:rsidP="00B07624">
      <w:pPr>
        <w:rPr>
          <w:lang w:val="en-GB"/>
        </w:rPr>
      </w:pPr>
      <w:r>
        <w:rPr>
          <w:iCs/>
          <w:lang w:val="en-GB"/>
        </w:rPr>
        <w:t>Who would</w:t>
      </w:r>
    </w:p>
    <w:p w14:paraId="22D194A5" w14:textId="393812FC" w:rsidR="00FE08BF" w:rsidRDefault="00FE08BF" w:rsidP="00FE08BF">
      <w:pPr>
        <w:pStyle w:val="Kop1"/>
        <w:rPr>
          <w:lang w:val="en-GB"/>
        </w:rPr>
      </w:pPr>
      <w:bookmarkStart w:id="3" w:name="_Toc166497996"/>
      <w:r>
        <w:rPr>
          <w:lang w:val="en-GB"/>
        </w:rPr>
        <w:lastRenderedPageBreak/>
        <w:t xml:space="preserve">Skills lab – Unit </w:t>
      </w:r>
      <w:r>
        <w:rPr>
          <w:lang w:val="en-GB"/>
        </w:rPr>
        <w:t>2</w:t>
      </w:r>
      <w:r>
        <w:rPr>
          <w:lang w:val="en-GB"/>
        </w:rPr>
        <w:t>:</w:t>
      </w:r>
      <w:bookmarkEnd w:id="3"/>
      <w:r>
        <w:rPr>
          <w:lang w:val="en-GB"/>
        </w:rPr>
        <w:t xml:space="preserve"> </w:t>
      </w:r>
    </w:p>
    <w:p w14:paraId="7C3056EE" w14:textId="74254EA1" w:rsidR="00971403" w:rsidRDefault="00971403" w:rsidP="00705D60">
      <w:pPr>
        <w:pStyle w:val="Kop2"/>
        <w:rPr>
          <w:lang w:val="en-GB"/>
        </w:rPr>
      </w:pPr>
      <w:bookmarkStart w:id="4" w:name="_Toc166497997"/>
      <w:r>
        <w:rPr>
          <w:lang w:val="en-GB"/>
        </w:rPr>
        <w:t>Linking words:</w:t>
      </w:r>
      <w:bookmarkEnd w:id="4"/>
      <w:r>
        <w:rPr>
          <w:lang w:val="en-GB"/>
        </w:rPr>
        <w:t xml:space="preserve"> </w:t>
      </w:r>
    </w:p>
    <w:p w14:paraId="1CCDDE56" w14:textId="5C3EE83B" w:rsidR="00223861" w:rsidRDefault="00223861" w:rsidP="00705D60">
      <w:pPr>
        <w:pStyle w:val="Kop2"/>
        <w:rPr>
          <w:lang w:val="en-GB"/>
        </w:rPr>
      </w:pPr>
      <w:bookmarkStart w:id="5" w:name="_Toc166497998"/>
      <w:r>
        <w:rPr>
          <w:lang w:val="en-GB"/>
        </w:rPr>
        <w:t>Comparing and contrasting:</w:t>
      </w:r>
      <w:bookmarkEnd w:id="5"/>
      <w:r>
        <w:rPr>
          <w:lang w:val="en-GB"/>
        </w:rPr>
        <w:t xml:space="preserve"> </w:t>
      </w:r>
    </w:p>
    <w:p w14:paraId="6164D515" w14:textId="55EACD7B" w:rsidR="00971403" w:rsidRDefault="00223861" w:rsidP="00705D60">
      <w:pPr>
        <w:pStyle w:val="Kop2"/>
        <w:rPr>
          <w:lang w:val="en-GB"/>
        </w:rPr>
      </w:pPr>
      <w:bookmarkStart w:id="6" w:name="_Toc166497999"/>
      <w:r>
        <w:rPr>
          <w:lang w:val="en-GB"/>
        </w:rPr>
        <w:t>Holding a meeting:</w:t>
      </w:r>
      <w:bookmarkEnd w:id="6"/>
      <w:r>
        <w:rPr>
          <w:lang w:val="en-GB"/>
        </w:rPr>
        <w:t xml:space="preserve"> </w:t>
      </w:r>
    </w:p>
    <w:p w14:paraId="209E7EB4" w14:textId="38D9F27D" w:rsidR="004970E4" w:rsidRPr="00971403" w:rsidRDefault="004970E4" w:rsidP="00705D60">
      <w:pPr>
        <w:pStyle w:val="Kop2"/>
        <w:rPr>
          <w:lang w:val="en-GB"/>
        </w:rPr>
      </w:pPr>
      <w:bookmarkStart w:id="7" w:name="_Toc166498000"/>
      <w:r>
        <w:rPr>
          <w:lang w:val="en-GB"/>
        </w:rPr>
        <w:t>Hold a debate:</w:t>
      </w:r>
      <w:bookmarkEnd w:id="7"/>
      <w:r>
        <w:rPr>
          <w:lang w:val="en-GB"/>
        </w:rPr>
        <w:t xml:space="preserve"> </w:t>
      </w:r>
    </w:p>
    <w:p w14:paraId="06D677F4" w14:textId="3EA44394" w:rsidR="00FE08BF" w:rsidRDefault="00FE08BF" w:rsidP="00FE08BF">
      <w:pPr>
        <w:pStyle w:val="Kop1"/>
        <w:rPr>
          <w:lang w:val="en-GB"/>
        </w:rPr>
      </w:pPr>
      <w:bookmarkStart w:id="8" w:name="_Toc166498001"/>
      <w:r>
        <w:rPr>
          <w:lang w:val="en-GB"/>
        </w:rPr>
        <w:lastRenderedPageBreak/>
        <w:t xml:space="preserve">Skills lab – Unit </w:t>
      </w:r>
      <w:r>
        <w:rPr>
          <w:lang w:val="en-GB"/>
        </w:rPr>
        <w:t>3</w:t>
      </w:r>
      <w:r>
        <w:rPr>
          <w:lang w:val="en-GB"/>
        </w:rPr>
        <w:t>:</w:t>
      </w:r>
      <w:bookmarkEnd w:id="8"/>
      <w:r>
        <w:rPr>
          <w:lang w:val="en-GB"/>
        </w:rPr>
        <w:t xml:space="preserve"> </w:t>
      </w:r>
    </w:p>
    <w:p w14:paraId="3B0F931C" w14:textId="6FB406D6" w:rsidR="004970E4" w:rsidRDefault="004970E4" w:rsidP="00705D60">
      <w:pPr>
        <w:pStyle w:val="Kop2"/>
        <w:rPr>
          <w:lang w:val="en-GB"/>
        </w:rPr>
      </w:pPr>
      <w:bookmarkStart w:id="9" w:name="_Toc166498002"/>
      <w:r>
        <w:rPr>
          <w:lang w:val="en-GB"/>
        </w:rPr>
        <w:t>Confirming and making arrangements:</w:t>
      </w:r>
      <w:bookmarkEnd w:id="9"/>
      <w:r>
        <w:rPr>
          <w:lang w:val="en-GB"/>
        </w:rPr>
        <w:t xml:space="preserve"> </w:t>
      </w:r>
    </w:p>
    <w:p w14:paraId="3FD78FF1" w14:textId="41A62F25" w:rsidR="004970E4" w:rsidRPr="004970E4" w:rsidRDefault="00E45F56" w:rsidP="00705D60">
      <w:pPr>
        <w:pStyle w:val="Kop2"/>
        <w:rPr>
          <w:lang w:val="en-GB"/>
        </w:rPr>
      </w:pPr>
      <w:bookmarkStart w:id="10" w:name="_Toc166498003"/>
      <w:r>
        <w:rPr>
          <w:lang w:val="en-GB"/>
        </w:rPr>
        <w:t>Diplomatic language usage:</w:t>
      </w:r>
      <w:bookmarkEnd w:id="10"/>
      <w:r>
        <w:rPr>
          <w:lang w:val="en-GB"/>
        </w:rPr>
        <w:t xml:space="preserve"> </w:t>
      </w:r>
    </w:p>
    <w:p w14:paraId="4BEE154F" w14:textId="1BB04DF9" w:rsidR="00FE08BF" w:rsidRDefault="00FE08BF" w:rsidP="00FE08BF">
      <w:pPr>
        <w:pStyle w:val="Kop1"/>
        <w:rPr>
          <w:lang w:val="en-GB"/>
        </w:rPr>
      </w:pPr>
      <w:bookmarkStart w:id="11" w:name="_Toc166498004"/>
      <w:r>
        <w:rPr>
          <w:lang w:val="en-GB"/>
        </w:rPr>
        <w:lastRenderedPageBreak/>
        <w:t xml:space="preserve">Skills lab – Unit </w:t>
      </w:r>
      <w:r>
        <w:rPr>
          <w:lang w:val="en-GB"/>
        </w:rPr>
        <w:t>4</w:t>
      </w:r>
      <w:r>
        <w:rPr>
          <w:lang w:val="en-GB"/>
        </w:rPr>
        <w:t>:</w:t>
      </w:r>
      <w:bookmarkEnd w:id="11"/>
      <w:r>
        <w:rPr>
          <w:lang w:val="en-GB"/>
        </w:rPr>
        <w:t xml:space="preserve"> </w:t>
      </w:r>
    </w:p>
    <w:p w14:paraId="662309CB" w14:textId="695E0F3D" w:rsidR="00C4039E" w:rsidRDefault="00C4039E" w:rsidP="00705D60">
      <w:pPr>
        <w:pStyle w:val="Kop2"/>
        <w:rPr>
          <w:lang w:val="en-GB"/>
        </w:rPr>
      </w:pPr>
      <w:bookmarkStart w:id="12" w:name="_Toc166498005"/>
      <w:r>
        <w:rPr>
          <w:lang w:val="en-GB"/>
        </w:rPr>
        <w:t>Cross-cultural communication:</w:t>
      </w:r>
      <w:bookmarkEnd w:id="12"/>
      <w:r>
        <w:rPr>
          <w:lang w:val="en-GB"/>
        </w:rPr>
        <w:t xml:space="preserve"> </w:t>
      </w:r>
    </w:p>
    <w:p w14:paraId="17314A8E" w14:textId="50191077" w:rsidR="00C4039E" w:rsidRDefault="00C4039E" w:rsidP="00705D60">
      <w:pPr>
        <w:pStyle w:val="Kop2"/>
        <w:rPr>
          <w:lang w:val="en-GB"/>
        </w:rPr>
      </w:pPr>
      <w:bookmarkStart w:id="13" w:name="_Toc166498006"/>
      <w:r>
        <w:rPr>
          <w:lang w:val="en-GB"/>
        </w:rPr>
        <w:t>Opinion piece:</w:t>
      </w:r>
      <w:bookmarkEnd w:id="13"/>
      <w:r>
        <w:rPr>
          <w:lang w:val="en-GB"/>
        </w:rPr>
        <w:t xml:space="preserve"> </w:t>
      </w:r>
    </w:p>
    <w:p w14:paraId="59253645" w14:textId="6AECAE34" w:rsidR="00C4039E" w:rsidRDefault="00C4039E" w:rsidP="00705D60">
      <w:pPr>
        <w:pStyle w:val="Kop2"/>
        <w:rPr>
          <w:lang w:val="en-GB"/>
        </w:rPr>
      </w:pPr>
      <w:bookmarkStart w:id="14" w:name="_Toc166498007"/>
      <w:r>
        <w:rPr>
          <w:lang w:val="en-GB"/>
        </w:rPr>
        <w:t>Use of modal verbs:</w:t>
      </w:r>
      <w:bookmarkEnd w:id="14"/>
      <w:r>
        <w:rPr>
          <w:lang w:val="en-GB"/>
        </w:rPr>
        <w:t xml:space="preserve"> </w:t>
      </w:r>
    </w:p>
    <w:p w14:paraId="078CA42E" w14:textId="7DA7D72F" w:rsidR="00C4039E" w:rsidRPr="00C4039E" w:rsidRDefault="00C4039E" w:rsidP="00705D60">
      <w:pPr>
        <w:pStyle w:val="Kop2"/>
        <w:rPr>
          <w:lang w:val="en-GB"/>
        </w:rPr>
      </w:pPr>
      <w:bookmarkStart w:id="15" w:name="_Toc166498008"/>
      <w:r>
        <w:rPr>
          <w:lang w:val="en-GB"/>
        </w:rPr>
        <w:t>Use of conditionals:</w:t>
      </w:r>
      <w:bookmarkEnd w:id="15"/>
      <w:r>
        <w:rPr>
          <w:lang w:val="en-GB"/>
        </w:rPr>
        <w:t xml:space="preserve"> </w:t>
      </w:r>
    </w:p>
    <w:p w14:paraId="2ACE76A3" w14:textId="45DBE2EA" w:rsidR="00FE08BF" w:rsidRDefault="00FE08BF" w:rsidP="00FE08BF">
      <w:pPr>
        <w:pStyle w:val="Kop1"/>
        <w:rPr>
          <w:lang w:val="en-GB"/>
        </w:rPr>
      </w:pPr>
      <w:bookmarkStart w:id="16" w:name="_Toc166498009"/>
      <w:r>
        <w:rPr>
          <w:lang w:val="en-GB"/>
        </w:rPr>
        <w:lastRenderedPageBreak/>
        <w:t xml:space="preserve">Skills lab – Unit </w:t>
      </w:r>
      <w:r>
        <w:rPr>
          <w:lang w:val="en-GB"/>
        </w:rPr>
        <w:t>5</w:t>
      </w:r>
      <w:r>
        <w:rPr>
          <w:lang w:val="en-GB"/>
        </w:rPr>
        <w:t>:</w:t>
      </w:r>
      <w:bookmarkEnd w:id="16"/>
      <w:r>
        <w:rPr>
          <w:lang w:val="en-GB"/>
        </w:rPr>
        <w:t xml:space="preserve"> </w:t>
      </w:r>
    </w:p>
    <w:p w14:paraId="30226EBD" w14:textId="01026299" w:rsidR="00822888" w:rsidRDefault="00822888" w:rsidP="00705D60">
      <w:pPr>
        <w:pStyle w:val="Kop2"/>
        <w:rPr>
          <w:lang w:val="en-GB"/>
        </w:rPr>
      </w:pPr>
      <w:bookmarkStart w:id="17" w:name="_Toc166498010"/>
      <w:r>
        <w:rPr>
          <w:lang w:val="en-GB"/>
        </w:rPr>
        <w:t>Type of graphs:</w:t>
      </w:r>
      <w:bookmarkEnd w:id="17"/>
      <w:r>
        <w:rPr>
          <w:lang w:val="en-GB"/>
        </w:rPr>
        <w:t xml:space="preserve"> </w:t>
      </w:r>
    </w:p>
    <w:p w14:paraId="6D0295E7" w14:textId="65686EA5" w:rsidR="00822888" w:rsidRDefault="00822888" w:rsidP="00705D60">
      <w:pPr>
        <w:pStyle w:val="Kop2"/>
        <w:rPr>
          <w:lang w:val="en-GB"/>
        </w:rPr>
      </w:pPr>
      <w:bookmarkStart w:id="18" w:name="_Toc166498011"/>
      <w:r>
        <w:rPr>
          <w:lang w:val="en-GB"/>
        </w:rPr>
        <w:t>Prepositions:</w:t>
      </w:r>
      <w:bookmarkEnd w:id="18"/>
      <w:r>
        <w:rPr>
          <w:lang w:val="en-GB"/>
        </w:rPr>
        <w:t xml:space="preserve"> </w:t>
      </w:r>
    </w:p>
    <w:p w14:paraId="591929D3" w14:textId="40968147" w:rsidR="00822888" w:rsidRDefault="00822888" w:rsidP="00705D60">
      <w:pPr>
        <w:pStyle w:val="Kop2"/>
        <w:rPr>
          <w:lang w:val="en-GB"/>
        </w:rPr>
      </w:pPr>
      <w:bookmarkStart w:id="19" w:name="_Toc166498012"/>
      <w:r>
        <w:rPr>
          <w:lang w:val="en-GB"/>
        </w:rPr>
        <w:t>Tenses:</w:t>
      </w:r>
      <w:bookmarkEnd w:id="19"/>
      <w:r>
        <w:rPr>
          <w:lang w:val="en-GB"/>
        </w:rPr>
        <w:t xml:space="preserve"> </w:t>
      </w:r>
    </w:p>
    <w:p w14:paraId="03CBB1B2" w14:textId="36D8C541" w:rsidR="00822888" w:rsidRDefault="00822888" w:rsidP="00705D60">
      <w:pPr>
        <w:pStyle w:val="Kop2"/>
        <w:rPr>
          <w:lang w:val="en-GB"/>
        </w:rPr>
      </w:pPr>
      <w:bookmarkStart w:id="20" w:name="_Toc166498013"/>
      <w:r>
        <w:rPr>
          <w:lang w:val="en-GB"/>
        </w:rPr>
        <w:t>False friends:</w:t>
      </w:r>
      <w:bookmarkEnd w:id="20"/>
      <w:r>
        <w:rPr>
          <w:lang w:val="en-GB"/>
        </w:rPr>
        <w:t xml:space="preserve"> </w:t>
      </w:r>
    </w:p>
    <w:p w14:paraId="61411D3C" w14:textId="5CECD54A" w:rsidR="00822888" w:rsidRPr="00822888" w:rsidRDefault="00822888" w:rsidP="00705D60">
      <w:pPr>
        <w:pStyle w:val="Kop2"/>
        <w:rPr>
          <w:lang w:val="en-GB"/>
        </w:rPr>
      </w:pPr>
      <w:bookmarkStart w:id="21" w:name="_Toc166498014"/>
      <w:r>
        <w:rPr>
          <w:lang w:val="en-GB"/>
        </w:rPr>
        <w:t>Difference between describing and interpreting trends:</w:t>
      </w:r>
      <w:bookmarkEnd w:id="21"/>
      <w:r>
        <w:rPr>
          <w:lang w:val="en-GB"/>
        </w:rPr>
        <w:t xml:space="preserve"> </w:t>
      </w:r>
    </w:p>
    <w:p w14:paraId="0E7CD3E3" w14:textId="64967899" w:rsidR="00FE08BF" w:rsidRDefault="00FE08BF" w:rsidP="00FE08BF">
      <w:pPr>
        <w:pStyle w:val="Kop1"/>
        <w:rPr>
          <w:lang w:val="en-GB"/>
        </w:rPr>
      </w:pPr>
      <w:bookmarkStart w:id="22" w:name="_Toc166498015"/>
      <w:r>
        <w:rPr>
          <w:lang w:val="en-GB"/>
        </w:rPr>
        <w:lastRenderedPageBreak/>
        <w:t xml:space="preserve">Skills lab – Unit </w:t>
      </w:r>
      <w:r>
        <w:rPr>
          <w:lang w:val="en-GB"/>
        </w:rPr>
        <w:t>6</w:t>
      </w:r>
      <w:r>
        <w:rPr>
          <w:lang w:val="en-GB"/>
        </w:rPr>
        <w:t>:</w:t>
      </w:r>
      <w:bookmarkEnd w:id="22"/>
      <w:r>
        <w:rPr>
          <w:lang w:val="en-GB"/>
        </w:rPr>
        <w:t xml:space="preserve"> </w:t>
      </w:r>
    </w:p>
    <w:p w14:paraId="556E7532" w14:textId="606955E5" w:rsidR="00FE08BF" w:rsidRDefault="004A104D" w:rsidP="00705D60">
      <w:pPr>
        <w:pStyle w:val="Kop2"/>
        <w:rPr>
          <w:lang w:val="en-GB"/>
        </w:rPr>
      </w:pPr>
      <w:bookmarkStart w:id="23" w:name="_Toc166498016"/>
      <w:r>
        <w:rPr>
          <w:lang w:val="en-GB"/>
        </w:rPr>
        <w:t>Negotiations:</w:t>
      </w:r>
      <w:bookmarkEnd w:id="23"/>
      <w:r>
        <w:rPr>
          <w:lang w:val="en-GB"/>
        </w:rPr>
        <w:t xml:space="preserve"> </w:t>
      </w:r>
    </w:p>
    <w:p w14:paraId="61852CD9" w14:textId="02F7BC4C" w:rsidR="004A104D" w:rsidRDefault="004A104D" w:rsidP="00705D60">
      <w:pPr>
        <w:pStyle w:val="Kop2"/>
        <w:rPr>
          <w:lang w:val="en-GB"/>
        </w:rPr>
      </w:pPr>
      <w:bookmarkStart w:id="24" w:name="_Toc166498017"/>
      <w:r>
        <w:rPr>
          <w:lang w:val="en-GB"/>
        </w:rPr>
        <w:t>Language for negotiations:</w:t>
      </w:r>
      <w:bookmarkEnd w:id="24"/>
      <w:r>
        <w:rPr>
          <w:lang w:val="en-GB"/>
        </w:rPr>
        <w:t xml:space="preserve"> </w:t>
      </w:r>
    </w:p>
    <w:p w14:paraId="06B3DBB6" w14:textId="4B778312" w:rsidR="004A104D" w:rsidRPr="00FE08BF" w:rsidRDefault="00705D60" w:rsidP="00705D60">
      <w:pPr>
        <w:pStyle w:val="Kop2"/>
        <w:rPr>
          <w:lang w:val="en-GB"/>
        </w:rPr>
      </w:pPr>
      <w:bookmarkStart w:id="25" w:name="_Toc166498018"/>
      <w:r>
        <w:rPr>
          <w:lang w:val="en-GB"/>
        </w:rPr>
        <w:t>Writing an momo:</w:t>
      </w:r>
      <w:bookmarkEnd w:id="25"/>
      <w:r>
        <w:rPr>
          <w:lang w:val="en-GB"/>
        </w:rPr>
        <w:t xml:space="preserve"> </w:t>
      </w:r>
    </w:p>
    <w:sectPr w:rsidR="004A104D" w:rsidRPr="00FE08BF" w:rsidSect="00EC1B8E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8E85F" w14:textId="77777777" w:rsidR="008E001E" w:rsidRDefault="008E001E" w:rsidP="00CB3CC2">
      <w:r>
        <w:separator/>
      </w:r>
    </w:p>
  </w:endnote>
  <w:endnote w:type="continuationSeparator" w:id="0">
    <w:p w14:paraId="2C9A2497" w14:textId="77777777" w:rsidR="008E001E" w:rsidRDefault="008E001E" w:rsidP="00CB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4CC7" w14:textId="77777777" w:rsidR="004C623B" w:rsidRDefault="004C623B">
    <w:pPr>
      <w:pStyle w:val="Voettekst"/>
    </w:pPr>
    <w:r>
      <w:t>Robbe Magerman</w:t>
    </w:r>
    <w:r>
      <w:ptab w:relativeTo="margin" w:alignment="center" w:leader="none"/>
    </w:r>
    <w:r w:rsidR="005B2C48">
      <w:t>Toegepaste informatica</w:t>
    </w:r>
    <w:r w:rsidR="00803D6A">
      <w:t xml:space="preserve"> - Klas 1.04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B9FDF" w14:textId="77777777" w:rsidR="008E001E" w:rsidRDefault="008E001E" w:rsidP="00CB3CC2">
      <w:r>
        <w:separator/>
      </w:r>
    </w:p>
  </w:footnote>
  <w:footnote w:type="continuationSeparator" w:id="0">
    <w:p w14:paraId="527663F6" w14:textId="77777777" w:rsidR="008E001E" w:rsidRDefault="008E001E" w:rsidP="00CB3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60A4F"/>
    <w:multiLevelType w:val="hybridMultilevel"/>
    <w:tmpl w:val="4F8662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45F11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36B5151"/>
    <w:multiLevelType w:val="hybridMultilevel"/>
    <w:tmpl w:val="C02047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94539"/>
    <w:multiLevelType w:val="hybridMultilevel"/>
    <w:tmpl w:val="B734E2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51849"/>
    <w:multiLevelType w:val="hybridMultilevel"/>
    <w:tmpl w:val="20C2196A"/>
    <w:lvl w:ilvl="0" w:tplc="E34C8B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64DE1"/>
    <w:multiLevelType w:val="hybridMultilevel"/>
    <w:tmpl w:val="0F42C1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33964"/>
    <w:multiLevelType w:val="hybridMultilevel"/>
    <w:tmpl w:val="CFCA07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C14D4"/>
    <w:multiLevelType w:val="hybridMultilevel"/>
    <w:tmpl w:val="7A8E36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80FC9"/>
    <w:multiLevelType w:val="hybridMultilevel"/>
    <w:tmpl w:val="798EE0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10DE0"/>
    <w:multiLevelType w:val="hybridMultilevel"/>
    <w:tmpl w:val="0FCA23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F19EE"/>
    <w:multiLevelType w:val="hybridMultilevel"/>
    <w:tmpl w:val="D570C2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C3DA1"/>
    <w:multiLevelType w:val="hybridMultilevel"/>
    <w:tmpl w:val="FFA283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12AE1"/>
    <w:multiLevelType w:val="hybridMultilevel"/>
    <w:tmpl w:val="789450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A1129"/>
    <w:multiLevelType w:val="hybridMultilevel"/>
    <w:tmpl w:val="F0AE0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181F7D"/>
    <w:multiLevelType w:val="hybridMultilevel"/>
    <w:tmpl w:val="57BC30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E48EA"/>
    <w:multiLevelType w:val="hybridMultilevel"/>
    <w:tmpl w:val="E07A32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B13BF"/>
    <w:multiLevelType w:val="hybridMultilevel"/>
    <w:tmpl w:val="5CE2B8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8343B6"/>
    <w:multiLevelType w:val="hybridMultilevel"/>
    <w:tmpl w:val="A260DB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0B3CF9"/>
    <w:multiLevelType w:val="hybridMultilevel"/>
    <w:tmpl w:val="DF405B4A"/>
    <w:lvl w:ilvl="0" w:tplc="E34C8B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1D3064"/>
    <w:multiLevelType w:val="hybridMultilevel"/>
    <w:tmpl w:val="6406CE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EC32B5"/>
    <w:multiLevelType w:val="hybridMultilevel"/>
    <w:tmpl w:val="F90490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1A21D4"/>
    <w:multiLevelType w:val="hybridMultilevel"/>
    <w:tmpl w:val="DC10FC82"/>
    <w:lvl w:ilvl="0" w:tplc="E34C8B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252AFE"/>
    <w:multiLevelType w:val="hybridMultilevel"/>
    <w:tmpl w:val="31504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7518F7"/>
    <w:multiLevelType w:val="hybridMultilevel"/>
    <w:tmpl w:val="DE1EC3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F056C6"/>
    <w:multiLevelType w:val="hybridMultilevel"/>
    <w:tmpl w:val="5802B5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B65B2C"/>
    <w:multiLevelType w:val="hybridMultilevel"/>
    <w:tmpl w:val="FBF0BA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564869"/>
    <w:multiLevelType w:val="hybridMultilevel"/>
    <w:tmpl w:val="59B015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3A2CC8"/>
    <w:multiLevelType w:val="hybridMultilevel"/>
    <w:tmpl w:val="642458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732642"/>
    <w:multiLevelType w:val="hybridMultilevel"/>
    <w:tmpl w:val="F91656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0336CA"/>
    <w:multiLevelType w:val="hybridMultilevel"/>
    <w:tmpl w:val="CCD0C362"/>
    <w:lvl w:ilvl="0" w:tplc="F1A27F5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1E1E3A"/>
    <w:multiLevelType w:val="hybridMultilevel"/>
    <w:tmpl w:val="ADBA5C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D34208"/>
    <w:multiLevelType w:val="hybridMultilevel"/>
    <w:tmpl w:val="CDAA8F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3814C1"/>
    <w:multiLevelType w:val="hybridMultilevel"/>
    <w:tmpl w:val="E77E8C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DB6625"/>
    <w:multiLevelType w:val="hybridMultilevel"/>
    <w:tmpl w:val="D3202B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D220A3"/>
    <w:multiLevelType w:val="hybridMultilevel"/>
    <w:tmpl w:val="99B8C428"/>
    <w:lvl w:ilvl="0" w:tplc="E34C8B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F8635C"/>
    <w:multiLevelType w:val="hybridMultilevel"/>
    <w:tmpl w:val="3020A5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727CF3"/>
    <w:multiLevelType w:val="hybridMultilevel"/>
    <w:tmpl w:val="A35A4316"/>
    <w:lvl w:ilvl="0" w:tplc="E34C8B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8C541F"/>
    <w:multiLevelType w:val="hybridMultilevel"/>
    <w:tmpl w:val="E2AA4E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1262C4"/>
    <w:multiLevelType w:val="hybridMultilevel"/>
    <w:tmpl w:val="7AB03F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B96F3E"/>
    <w:multiLevelType w:val="hybridMultilevel"/>
    <w:tmpl w:val="C13CBD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D6309F"/>
    <w:multiLevelType w:val="hybridMultilevel"/>
    <w:tmpl w:val="124C2A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EC344F"/>
    <w:multiLevelType w:val="hybridMultilevel"/>
    <w:tmpl w:val="D3A29B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0B4C67"/>
    <w:multiLevelType w:val="hybridMultilevel"/>
    <w:tmpl w:val="8F0E76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4F70F0"/>
    <w:multiLevelType w:val="hybridMultilevel"/>
    <w:tmpl w:val="F84883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D913F1"/>
    <w:multiLevelType w:val="hybridMultilevel"/>
    <w:tmpl w:val="73281E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783EC1"/>
    <w:multiLevelType w:val="hybridMultilevel"/>
    <w:tmpl w:val="583099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087AD9"/>
    <w:multiLevelType w:val="hybridMultilevel"/>
    <w:tmpl w:val="57C48C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5606FA"/>
    <w:multiLevelType w:val="hybridMultilevel"/>
    <w:tmpl w:val="90B293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B76511"/>
    <w:multiLevelType w:val="hybridMultilevel"/>
    <w:tmpl w:val="F3CEC62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8F4041"/>
    <w:multiLevelType w:val="hybridMultilevel"/>
    <w:tmpl w:val="96362B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0D364A"/>
    <w:multiLevelType w:val="hybridMultilevel"/>
    <w:tmpl w:val="F912D2CE"/>
    <w:lvl w:ilvl="0" w:tplc="E9FC1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29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27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2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8E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44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9E6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F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46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72AA23AD"/>
    <w:multiLevelType w:val="hybridMultilevel"/>
    <w:tmpl w:val="996C5D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1128EB"/>
    <w:multiLevelType w:val="hybridMultilevel"/>
    <w:tmpl w:val="F6B410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B37AD9"/>
    <w:multiLevelType w:val="hybridMultilevel"/>
    <w:tmpl w:val="63D410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A80546"/>
    <w:multiLevelType w:val="hybridMultilevel"/>
    <w:tmpl w:val="F252B3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9B43044"/>
    <w:multiLevelType w:val="hybridMultilevel"/>
    <w:tmpl w:val="B0AC32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9D24727"/>
    <w:multiLevelType w:val="hybridMultilevel"/>
    <w:tmpl w:val="EC1C78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4B54EB"/>
    <w:multiLevelType w:val="hybridMultilevel"/>
    <w:tmpl w:val="0F6886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034E4D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82707699">
    <w:abstractNumId w:val="58"/>
  </w:num>
  <w:num w:numId="2" w16cid:durableId="1427070340">
    <w:abstractNumId w:val="1"/>
  </w:num>
  <w:num w:numId="3" w16cid:durableId="623736477">
    <w:abstractNumId w:val="50"/>
  </w:num>
  <w:num w:numId="4" w16cid:durableId="1551720532">
    <w:abstractNumId w:val="9"/>
  </w:num>
  <w:num w:numId="5" w16cid:durableId="232862333">
    <w:abstractNumId w:val="49"/>
  </w:num>
  <w:num w:numId="6" w16cid:durableId="730154176">
    <w:abstractNumId w:val="16"/>
  </w:num>
  <w:num w:numId="7" w16cid:durableId="787428412">
    <w:abstractNumId w:val="23"/>
  </w:num>
  <w:num w:numId="8" w16cid:durableId="533662778">
    <w:abstractNumId w:val="26"/>
  </w:num>
  <w:num w:numId="9" w16cid:durableId="1874875834">
    <w:abstractNumId w:val="29"/>
  </w:num>
  <w:num w:numId="10" w16cid:durableId="1343362779">
    <w:abstractNumId w:val="55"/>
  </w:num>
  <w:num w:numId="11" w16cid:durableId="839855557">
    <w:abstractNumId w:val="20"/>
  </w:num>
  <w:num w:numId="12" w16cid:durableId="1201165770">
    <w:abstractNumId w:val="51"/>
  </w:num>
  <w:num w:numId="13" w16cid:durableId="844856358">
    <w:abstractNumId w:val="11"/>
  </w:num>
  <w:num w:numId="14" w16cid:durableId="1803499529">
    <w:abstractNumId w:val="42"/>
  </w:num>
  <w:num w:numId="15" w16cid:durableId="1256477795">
    <w:abstractNumId w:val="7"/>
  </w:num>
  <w:num w:numId="16" w16cid:durableId="435373602">
    <w:abstractNumId w:val="30"/>
  </w:num>
  <w:num w:numId="17" w16cid:durableId="645092297">
    <w:abstractNumId w:val="0"/>
  </w:num>
  <w:num w:numId="18" w16cid:durableId="19479521">
    <w:abstractNumId w:val="47"/>
  </w:num>
  <w:num w:numId="19" w16cid:durableId="1968659305">
    <w:abstractNumId w:val="3"/>
  </w:num>
  <w:num w:numId="20" w16cid:durableId="77485196">
    <w:abstractNumId w:val="28"/>
  </w:num>
  <w:num w:numId="21" w16cid:durableId="308681124">
    <w:abstractNumId w:val="38"/>
  </w:num>
  <w:num w:numId="22" w16cid:durableId="1355427558">
    <w:abstractNumId w:val="57"/>
  </w:num>
  <w:num w:numId="23" w16cid:durableId="1977485694">
    <w:abstractNumId w:val="40"/>
  </w:num>
  <w:num w:numId="24" w16cid:durableId="1946035147">
    <w:abstractNumId w:val="46"/>
  </w:num>
  <w:num w:numId="25" w16cid:durableId="538711291">
    <w:abstractNumId w:val="17"/>
  </w:num>
  <w:num w:numId="26" w16cid:durableId="1105733241">
    <w:abstractNumId w:val="13"/>
  </w:num>
  <w:num w:numId="27" w16cid:durableId="1524896709">
    <w:abstractNumId w:val="19"/>
  </w:num>
  <w:num w:numId="28" w16cid:durableId="277613478">
    <w:abstractNumId w:val="5"/>
  </w:num>
  <w:num w:numId="29" w16cid:durableId="645889855">
    <w:abstractNumId w:val="52"/>
  </w:num>
  <w:num w:numId="30" w16cid:durableId="759300442">
    <w:abstractNumId w:val="8"/>
  </w:num>
  <w:num w:numId="31" w16cid:durableId="1050305406">
    <w:abstractNumId w:val="10"/>
  </w:num>
  <w:num w:numId="32" w16cid:durableId="2087220039">
    <w:abstractNumId w:val="33"/>
  </w:num>
  <w:num w:numId="33" w16cid:durableId="701055459">
    <w:abstractNumId w:val="41"/>
  </w:num>
  <w:num w:numId="34" w16cid:durableId="418716631">
    <w:abstractNumId w:val="35"/>
  </w:num>
  <w:num w:numId="35" w16cid:durableId="1604416031">
    <w:abstractNumId w:val="45"/>
  </w:num>
  <w:num w:numId="36" w16cid:durableId="2055232651">
    <w:abstractNumId w:val="2"/>
  </w:num>
  <w:num w:numId="37" w16cid:durableId="641545874">
    <w:abstractNumId w:val="24"/>
  </w:num>
  <w:num w:numId="38" w16cid:durableId="1776052540">
    <w:abstractNumId w:val="56"/>
  </w:num>
  <w:num w:numId="39" w16cid:durableId="77679611">
    <w:abstractNumId w:val="12"/>
  </w:num>
  <w:num w:numId="40" w16cid:durableId="1758942285">
    <w:abstractNumId w:val="44"/>
  </w:num>
  <w:num w:numId="41" w16cid:durableId="1131440955">
    <w:abstractNumId w:val="54"/>
  </w:num>
  <w:num w:numId="42" w16cid:durableId="1841313156">
    <w:abstractNumId w:val="32"/>
  </w:num>
  <w:num w:numId="43" w16cid:durableId="405883608">
    <w:abstractNumId w:val="6"/>
  </w:num>
  <w:num w:numId="44" w16cid:durableId="1152209809">
    <w:abstractNumId w:val="25"/>
  </w:num>
  <w:num w:numId="45" w16cid:durableId="1650358260">
    <w:abstractNumId w:val="14"/>
  </w:num>
  <w:num w:numId="46" w16cid:durableId="714039725">
    <w:abstractNumId w:val="53"/>
  </w:num>
  <w:num w:numId="47" w16cid:durableId="936987328">
    <w:abstractNumId w:val="39"/>
  </w:num>
  <w:num w:numId="48" w16cid:durableId="1360546079">
    <w:abstractNumId w:val="48"/>
  </w:num>
  <w:num w:numId="49" w16cid:durableId="640573450">
    <w:abstractNumId w:val="31"/>
  </w:num>
  <w:num w:numId="50" w16cid:durableId="2072534458">
    <w:abstractNumId w:val="37"/>
  </w:num>
  <w:num w:numId="51" w16cid:durableId="595291188">
    <w:abstractNumId w:val="43"/>
  </w:num>
  <w:num w:numId="52" w16cid:durableId="1377583332">
    <w:abstractNumId w:val="15"/>
  </w:num>
  <w:num w:numId="53" w16cid:durableId="245580281">
    <w:abstractNumId w:val="22"/>
  </w:num>
  <w:num w:numId="54" w16cid:durableId="1779250545">
    <w:abstractNumId w:val="4"/>
  </w:num>
  <w:num w:numId="55" w16cid:durableId="1600333156">
    <w:abstractNumId w:val="18"/>
  </w:num>
  <w:num w:numId="56" w16cid:durableId="1188983783">
    <w:abstractNumId w:val="34"/>
  </w:num>
  <w:num w:numId="57" w16cid:durableId="1494835101">
    <w:abstractNumId w:val="36"/>
  </w:num>
  <w:num w:numId="58" w16cid:durableId="461391019">
    <w:abstractNumId w:val="21"/>
  </w:num>
  <w:num w:numId="59" w16cid:durableId="168054272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A3C"/>
    <w:rsid w:val="00012D45"/>
    <w:rsid w:val="00014131"/>
    <w:rsid w:val="00023E82"/>
    <w:rsid w:val="00030BF1"/>
    <w:rsid w:val="0003226C"/>
    <w:rsid w:val="000339E2"/>
    <w:rsid w:val="000466A4"/>
    <w:rsid w:val="00054531"/>
    <w:rsid w:val="00054F2F"/>
    <w:rsid w:val="000601B2"/>
    <w:rsid w:val="000657FE"/>
    <w:rsid w:val="00065BBB"/>
    <w:rsid w:val="00071E70"/>
    <w:rsid w:val="000835CA"/>
    <w:rsid w:val="00087AF7"/>
    <w:rsid w:val="000B15AB"/>
    <w:rsid w:val="000B1953"/>
    <w:rsid w:val="000B6E11"/>
    <w:rsid w:val="000C0D89"/>
    <w:rsid w:val="000C12D0"/>
    <w:rsid w:val="000C6038"/>
    <w:rsid w:val="000C672E"/>
    <w:rsid w:val="000D3D1D"/>
    <w:rsid w:val="000D5276"/>
    <w:rsid w:val="000E16E6"/>
    <w:rsid w:val="000E7BA9"/>
    <w:rsid w:val="000F12D1"/>
    <w:rsid w:val="000F5BE7"/>
    <w:rsid w:val="00100A15"/>
    <w:rsid w:val="001112F5"/>
    <w:rsid w:val="00144664"/>
    <w:rsid w:val="00154444"/>
    <w:rsid w:val="001553E5"/>
    <w:rsid w:val="001607A3"/>
    <w:rsid w:val="00165100"/>
    <w:rsid w:val="00172D42"/>
    <w:rsid w:val="001753CF"/>
    <w:rsid w:val="00182E1C"/>
    <w:rsid w:val="00192CEF"/>
    <w:rsid w:val="00193857"/>
    <w:rsid w:val="001B1074"/>
    <w:rsid w:val="001B3CBE"/>
    <w:rsid w:val="001B7D59"/>
    <w:rsid w:val="001C0739"/>
    <w:rsid w:val="001D04B8"/>
    <w:rsid w:val="001E501D"/>
    <w:rsid w:val="001F3822"/>
    <w:rsid w:val="001F4EED"/>
    <w:rsid w:val="001F6D3A"/>
    <w:rsid w:val="00201CD6"/>
    <w:rsid w:val="00223861"/>
    <w:rsid w:val="0022624A"/>
    <w:rsid w:val="002352D1"/>
    <w:rsid w:val="0023782A"/>
    <w:rsid w:val="00240398"/>
    <w:rsid w:val="00243BCC"/>
    <w:rsid w:val="00244D11"/>
    <w:rsid w:val="00250C19"/>
    <w:rsid w:val="0025105E"/>
    <w:rsid w:val="00261AC8"/>
    <w:rsid w:val="002637A5"/>
    <w:rsid w:val="0026721F"/>
    <w:rsid w:val="0027345A"/>
    <w:rsid w:val="002932D9"/>
    <w:rsid w:val="002A157E"/>
    <w:rsid w:val="002B6DCD"/>
    <w:rsid w:val="002C3173"/>
    <w:rsid w:val="002C4CE6"/>
    <w:rsid w:val="002C4ED7"/>
    <w:rsid w:val="002C6DC7"/>
    <w:rsid w:val="002E4A02"/>
    <w:rsid w:val="002F208E"/>
    <w:rsid w:val="002F4857"/>
    <w:rsid w:val="002F5B70"/>
    <w:rsid w:val="003028A5"/>
    <w:rsid w:val="00302AA2"/>
    <w:rsid w:val="00303F2A"/>
    <w:rsid w:val="003058E0"/>
    <w:rsid w:val="00313894"/>
    <w:rsid w:val="0032143C"/>
    <w:rsid w:val="00324D54"/>
    <w:rsid w:val="0032511B"/>
    <w:rsid w:val="00326CF8"/>
    <w:rsid w:val="00327ED1"/>
    <w:rsid w:val="003315F4"/>
    <w:rsid w:val="00334C73"/>
    <w:rsid w:val="003377CE"/>
    <w:rsid w:val="003416C9"/>
    <w:rsid w:val="00345A75"/>
    <w:rsid w:val="00346271"/>
    <w:rsid w:val="0035134C"/>
    <w:rsid w:val="00351E05"/>
    <w:rsid w:val="0035530A"/>
    <w:rsid w:val="003615BA"/>
    <w:rsid w:val="003671C5"/>
    <w:rsid w:val="00376F3A"/>
    <w:rsid w:val="00381548"/>
    <w:rsid w:val="003825B4"/>
    <w:rsid w:val="00395B3E"/>
    <w:rsid w:val="003A0158"/>
    <w:rsid w:val="003A3A8E"/>
    <w:rsid w:val="003A442D"/>
    <w:rsid w:val="003B380B"/>
    <w:rsid w:val="003B6125"/>
    <w:rsid w:val="003C1744"/>
    <w:rsid w:val="003C4165"/>
    <w:rsid w:val="003C4908"/>
    <w:rsid w:val="003C699D"/>
    <w:rsid w:val="003C7519"/>
    <w:rsid w:val="003D0154"/>
    <w:rsid w:val="003D150D"/>
    <w:rsid w:val="003D69B9"/>
    <w:rsid w:val="003E0013"/>
    <w:rsid w:val="003E367E"/>
    <w:rsid w:val="003E7540"/>
    <w:rsid w:val="003E798E"/>
    <w:rsid w:val="003F157C"/>
    <w:rsid w:val="003F6E26"/>
    <w:rsid w:val="004037AD"/>
    <w:rsid w:val="0040411B"/>
    <w:rsid w:val="00405107"/>
    <w:rsid w:val="00406903"/>
    <w:rsid w:val="00413201"/>
    <w:rsid w:val="004236BC"/>
    <w:rsid w:val="004242BE"/>
    <w:rsid w:val="0045430A"/>
    <w:rsid w:val="0045465F"/>
    <w:rsid w:val="00462F6C"/>
    <w:rsid w:val="0046664D"/>
    <w:rsid w:val="00471039"/>
    <w:rsid w:val="00473FEE"/>
    <w:rsid w:val="00475981"/>
    <w:rsid w:val="00476579"/>
    <w:rsid w:val="004765D0"/>
    <w:rsid w:val="00483F4F"/>
    <w:rsid w:val="00485009"/>
    <w:rsid w:val="004970E4"/>
    <w:rsid w:val="004A104D"/>
    <w:rsid w:val="004A7DE9"/>
    <w:rsid w:val="004B13A8"/>
    <w:rsid w:val="004B5CCE"/>
    <w:rsid w:val="004C1B8D"/>
    <w:rsid w:val="004C34AB"/>
    <w:rsid w:val="004C3B9E"/>
    <w:rsid w:val="004C623B"/>
    <w:rsid w:val="004C7665"/>
    <w:rsid w:val="004E0ACB"/>
    <w:rsid w:val="004E1F24"/>
    <w:rsid w:val="004E26C0"/>
    <w:rsid w:val="004E4CEB"/>
    <w:rsid w:val="004E5DBE"/>
    <w:rsid w:val="0050082F"/>
    <w:rsid w:val="00504FC5"/>
    <w:rsid w:val="00513C70"/>
    <w:rsid w:val="00522665"/>
    <w:rsid w:val="00522EF3"/>
    <w:rsid w:val="005308EE"/>
    <w:rsid w:val="00541E92"/>
    <w:rsid w:val="0054607C"/>
    <w:rsid w:val="005508DD"/>
    <w:rsid w:val="00553D74"/>
    <w:rsid w:val="005542BD"/>
    <w:rsid w:val="00564CA6"/>
    <w:rsid w:val="00570229"/>
    <w:rsid w:val="00572180"/>
    <w:rsid w:val="00577817"/>
    <w:rsid w:val="00591D16"/>
    <w:rsid w:val="00592739"/>
    <w:rsid w:val="005B07A1"/>
    <w:rsid w:val="005B1883"/>
    <w:rsid w:val="005B2888"/>
    <w:rsid w:val="005B2C48"/>
    <w:rsid w:val="005B55EF"/>
    <w:rsid w:val="005B5A20"/>
    <w:rsid w:val="005C1747"/>
    <w:rsid w:val="005C2EA1"/>
    <w:rsid w:val="005D3A15"/>
    <w:rsid w:val="005D54F8"/>
    <w:rsid w:val="005F1B96"/>
    <w:rsid w:val="005F3CF6"/>
    <w:rsid w:val="005F7298"/>
    <w:rsid w:val="0061202D"/>
    <w:rsid w:val="00624954"/>
    <w:rsid w:val="006316B2"/>
    <w:rsid w:val="00634F3C"/>
    <w:rsid w:val="006359E1"/>
    <w:rsid w:val="00642E1C"/>
    <w:rsid w:val="00654BC7"/>
    <w:rsid w:val="00663DC4"/>
    <w:rsid w:val="00666668"/>
    <w:rsid w:val="006760D9"/>
    <w:rsid w:val="00677AA0"/>
    <w:rsid w:val="006810F5"/>
    <w:rsid w:val="0068200E"/>
    <w:rsid w:val="006A29EE"/>
    <w:rsid w:val="006A4EB8"/>
    <w:rsid w:val="006A5AF7"/>
    <w:rsid w:val="006B3906"/>
    <w:rsid w:val="006B4064"/>
    <w:rsid w:val="006D3E23"/>
    <w:rsid w:val="006D41FF"/>
    <w:rsid w:val="006D545C"/>
    <w:rsid w:val="006D782C"/>
    <w:rsid w:val="006E5F5B"/>
    <w:rsid w:val="006F1A24"/>
    <w:rsid w:val="00705092"/>
    <w:rsid w:val="00705D60"/>
    <w:rsid w:val="00714964"/>
    <w:rsid w:val="00727AD1"/>
    <w:rsid w:val="0073255F"/>
    <w:rsid w:val="0078089C"/>
    <w:rsid w:val="0078242E"/>
    <w:rsid w:val="00783B8D"/>
    <w:rsid w:val="00785E80"/>
    <w:rsid w:val="00786CFE"/>
    <w:rsid w:val="007961A3"/>
    <w:rsid w:val="00797997"/>
    <w:rsid w:val="007A5272"/>
    <w:rsid w:val="007A6FB4"/>
    <w:rsid w:val="007A6FFD"/>
    <w:rsid w:val="007B78FB"/>
    <w:rsid w:val="007C7F0F"/>
    <w:rsid w:val="007D1224"/>
    <w:rsid w:val="007D3A3E"/>
    <w:rsid w:val="007E05AD"/>
    <w:rsid w:val="007E14D6"/>
    <w:rsid w:val="007E67E0"/>
    <w:rsid w:val="0080078C"/>
    <w:rsid w:val="00803D6A"/>
    <w:rsid w:val="00803E6F"/>
    <w:rsid w:val="0081417F"/>
    <w:rsid w:val="008222D6"/>
    <w:rsid w:val="00822888"/>
    <w:rsid w:val="00823625"/>
    <w:rsid w:val="00825363"/>
    <w:rsid w:val="008410BF"/>
    <w:rsid w:val="00842F10"/>
    <w:rsid w:val="008441AA"/>
    <w:rsid w:val="00847CEF"/>
    <w:rsid w:val="00847D08"/>
    <w:rsid w:val="00850D5A"/>
    <w:rsid w:val="00850F8B"/>
    <w:rsid w:val="0086358B"/>
    <w:rsid w:val="00872022"/>
    <w:rsid w:val="00884E04"/>
    <w:rsid w:val="0088704E"/>
    <w:rsid w:val="00892DB4"/>
    <w:rsid w:val="008950CF"/>
    <w:rsid w:val="008970B9"/>
    <w:rsid w:val="008A115F"/>
    <w:rsid w:val="008B3E47"/>
    <w:rsid w:val="008B5EC8"/>
    <w:rsid w:val="008C29B3"/>
    <w:rsid w:val="008C7EBA"/>
    <w:rsid w:val="008D2140"/>
    <w:rsid w:val="008D31ED"/>
    <w:rsid w:val="008D5C94"/>
    <w:rsid w:val="008E001E"/>
    <w:rsid w:val="008E0CA9"/>
    <w:rsid w:val="008F2DFA"/>
    <w:rsid w:val="008F5FF3"/>
    <w:rsid w:val="008F7FCA"/>
    <w:rsid w:val="00906F85"/>
    <w:rsid w:val="00915EA3"/>
    <w:rsid w:val="00920C8E"/>
    <w:rsid w:val="009257BA"/>
    <w:rsid w:val="00931628"/>
    <w:rsid w:val="00932843"/>
    <w:rsid w:val="009355F3"/>
    <w:rsid w:val="00936842"/>
    <w:rsid w:val="009440E1"/>
    <w:rsid w:val="0094796D"/>
    <w:rsid w:val="009570E7"/>
    <w:rsid w:val="009641E1"/>
    <w:rsid w:val="0096495E"/>
    <w:rsid w:val="00966DE7"/>
    <w:rsid w:val="00967DB4"/>
    <w:rsid w:val="00971403"/>
    <w:rsid w:val="009729DC"/>
    <w:rsid w:val="00983130"/>
    <w:rsid w:val="009832A7"/>
    <w:rsid w:val="009833CD"/>
    <w:rsid w:val="00986352"/>
    <w:rsid w:val="009919A0"/>
    <w:rsid w:val="009A0101"/>
    <w:rsid w:val="009A2B5A"/>
    <w:rsid w:val="009A4383"/>
    <w:rsid w:val="009B2D2D"/>
    <w:rsid w:val="009B4E09"/>
    <w:rsid w:val="009B6939"/>
    <w:rsid w:val="009C5BB6"/>
    <w:rsid w:val="009C65FF"/>
    <w:rsid w:val="009C7002"/>
    <w:rsid w:val="009D4402"/>
    <w:rsid w:val="009D529F"/>
    <w:rsid w:val="009E12FC"/>
    <w:rsid w:val="009E41EE"/>
    <w:rsid w:val="009E4358"/>
    <w:rsid w:val="009E57AC"/>
    <w:rsid w:val="009F008A"/>
    <w:rsid w:val="009F1891"/>
    <w:rsid w:val="00A01C47"/>
    <w:rsid w:val="00A01FBE"/>
    <w:rsid w:val="00A06841"/>
    <w:rsid w:val="00A06B70"/>
    <w:rsid w:val="00A101CC"/>
    <w:rsid w:val="00A17C16"/>
    <w:rsid w:val="00A50434"/>
    <w:rsid w:val="00A53FA1"/>
    <w:rsid w:val="00A5575E"/>
    <w:rsid w:val="00A56E21"/>
    <w:rsid w:val="00A610E7"/>
    <w:rsid w:val="00A6568A"/>
    <w:rsid w:val="00A748AA"/>
    <w:rsid w:val="00A9390A"/>
    <w:rsid w:val="00AA0D82"/>
    <w:rsid w:val="00AA13B7"/>
    <w:rsid w:val="00AA37AE"/>
    <w:rsid w:val="00AA5D86"/>
    <w:rsid w:val="00AB1DEB"/>
    <w:rsid w:val="00AB4C04"/>
    <w:rsid w:val="00AB4F28"/>
    <w:rsid w:val="00AB7986"/>
    <w:rsid w:val="00AC2E71"/>
    <w:rsid w:val="00AC5256"/>
    <w:rsid w:val="00AD3A47"/>
    <w:rsid w:val="00AD76C6"/>
    <w:rsid w:val="00AE2E95"/>
    <w:rsid w:val="00AF3F37"/>
    <w:rsid w:val="00AF458C"/>
    <w:rsid w:val="00AF4829"/>
    <w:rsid w:val="00B00625"/>
    <w:rsid w:val="00B00CFD"/>
    <w:rsid w:val="00B03CA9"/>
    <w:rsid w:val="00B07624"/>
    <w:rsid w:val="00B12BF0"/>
    <w:rsid w:val="00B200AB"/>
    <w:rsid w:val="00B215C7"/>
    <w:rsid w:val="00B25045"/>
    <w:rsid w:val="00B25AE8"/>
    <w:rsid w:val="00B3259D"/>
    <w:rsid w:val="00B32899"/>
    <w:rsid w:val="00B355C6"/>
    <w:rsid w:val="00B363D9"/>
    <w:rsid w:val="00B376FA"/>
    <w:rsid w:val="00B54E4C"/>
    <w:rsid w:val="00B63DAD"/>
    <w:rsid w:val="00B6513C"/>
    <w:rsid w:val="00B73963"/>
    <w:rsid w:val="00B77703"/>
    <w:rsid w:val="00B80CB3"/>
    <w:rsid w:val="00B83D92"/>
    <w:rsid w:val="00B8575D"/>
    <w:rsid w:val="00BA0477"/>
    <w:rsid w:val="00BA058B"/>
    <w:rsid w:val="00BA176F"/>
    <w:rsid w:val="00BA44F5"/>
    <w:rsid w:val="00BA6699"/>
    <w:rsid w:val="00BA7085"/>
    <w:rsid w:val="00BB5A3C"/>
    <w:rsid w:val="00BB7E42"/>
    <w:rsid w:val="00BD77BC"/>
    <w:rsid w:val="00BE05C9"/>
    <w:rsid w:val="00BE4A70"/>
    <w:rsid w:val="00BF0297"/>
    <w:rsid w:val="00BF1797"/>
    <w:rsid w:val="00BF1D82"/>
    <w:rsid w:val="00BF2EAC"/>
    <w:rsid w:val="00BF3C8F"/>
    <w:rsid w:val="00BF43C9"/>
    <w:rsid w:val="00C20FF6"/>
    <w:rsid w:val="00C26B5B"/>
    <w:rsid w:val="00C4039E"/>
    <w:rsid w:val="00C50C2A"/>
    <w:rsid w:val="00C62FBD"/>
    <w:rsid w:val="00C633D3"/>
    <w:rsid w:val="00C65D49"/>
    <w:rsid w:val="00C6651E"/>
    <w:rsid w:val="00C76842"/>
    <w:rsid w:val="00C90EC2"/>
    <w:rsid w:val="00CA28F8"/>
    <w:rsid w:val="00CA3E99"/>
    <w:rsid w:val="00CA608A"/>
    <w:rsid w:val="00CA7934"/>
    <w:rsid w:val="00CB3CC2"/>
    <w:rsid w:val="00CC7476"/>
    <w:rsid w:val="00CD305F"/>
    <w:rsid w:val="00CE2664"/>
    <w:rsid w:val="00CF1BE1"/>
    <w:rsid w:val="00D016EF"/>
    <w:rsid w:val="00D05A70"/>
    <w:rsid w:val="00D1132E"/>
    <w:rsid w:val="00D14B69"/>
    <w:rsid w:val="00D20BD7"/>
    <w:rsid w:val="00D30083"/>
    <w:rsid w:val="00D3496E"/>
    <w:rsid w:val="00D37977"/>
    <w:rsid w:val="00D41F8C"/>
    <w:rsid w:val="00D44379"/>
    <w:rsid w:val="00D536AC"/>
    <w:rsid w:val="00D53BD6"/>
    <w:rsid w:val="00D55F07"/>
    <w:rsid w:val="00D619C9"/>
    <w:rsid w:val="00D640FC"/>
    <w:rsid w:val="00D70E94"/>
    <w:rsid w:val="00D71B8B"/>
    <w:rsid w:val="00D7349B"/>
    <w:rsid w:val="00D74E38"/>
    <w:rsid w:val="00DA0E0D"/>
    <w:rsid w:val="00DB2DB0"/>
    <w:rsid w:val="00DB367A"/>
    <w:rsid w:val="00DB47C7"/>
    <w:rsid w:val="00DC096E"/>
    <w:rsid w:val="00DC4017"/>
    <w:rsid w:val="00DD4739"/>
    <w:rsid w:val="00DD76E0"/>
    <w:rsid w:val="00DD7984"/>
    <w:rsid w:val="00DD7A52"/>
    <w:rsid w:val="00DF12C6"/>
    <w:rsid w:val="00DF3321"/>
    <w:rsid w:val="00DF65A3"/>
    <w:rsid w:val="00E041A2"/>
    <w:rsid w:val="00E060DB"/>
    <w:rsid w:val="00E065F6"/>
    <w:rsid w:val="00E139E0"/>
    <w:rsid w:val="00E17959"/>
    <w:rsid w:val="00E21B31"/>
    <w:rsid w:val="00E26773"/>
    <w:rsid w:val="00E36B64"/>
    <w:rsid w:val="00E45F56"/>
    <w:rsid w:val="00E545F6"/>
    <w:rsid w:val="00E81702"/>
    <w:rsid w:val="00E935C8"/>
    <w:rsid w:val="00E96894"/>
    <w:rsid w:val="00EA1269"/>
    <w:rsid w:val="00EA174B"/>
    <w:rsid w:val="00EA3CBC"/>
    <w:rsid w:val="00EC1B8E"/>
    <w:rsid w:val="00EC44C3"/>
    <w:rsid w:val="00ED13BA"/>
    <w:rsid w:val="00ED4AEF"/>
    <w:rsid w:val="00ED66A8"/>
    <w:rsid w:val="00ED767E"/>
    <w:rsid w:val="00EE15E0"/>
    <w:rsid w:val="00EF1705"/>
    <w:rsid w:val="00F0622E"/>
    <w:rsid w:val="00F17B08"/>
    <w:rsid w:val="00F20B72"/>
    <w:rsid w:val="00F30AFF"/>
    <w:rsid w:val="00F32D87"/>
    <w:rsid w:val="00F365E5"/>
    <w:rsid w:val="00F436F2"/>
    <w:rsid w:val="00F4702B"/>
    <w:rsid w:val="00F62EC6"/>
    <w:rsid w:val="00F75F6F"/>
    <w:rsid w:val="00F80464"/>
    <w:rsid w:val="00F86364"/>
    <w:rsid w:val="00F9439C"/>
    <w:rsid w:val="00FA30BE"/>
    <w:rsid w:val="00FA6D92"/>
    <w:rsid w:val="00FB326A"/>
    <w:rsid w:val="00FC75B6"/>
    <w:rsid w:val="00FE08BF"/>
    <w:rsid w:val="00FE29EB"/>
    <w:rsid w:val="00FE58F8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808A"/>
  <w15:docId w15:val="{58A600F6-24B6-42BB-9BE7-B3A30580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3D6A"/>
    <w:pPr>
      <w:spacing w:after="0" w:line="240" w:lineRule="auto"/>
      <w:jc w:val="both"/>
    </w:pPr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D536AC"/>
    <w:pPr>
      <w:keepNext/>
      <w:keepLines/>
      <w:pageBreakBefore/>
      <w:numPr>
        <w:numId w:val="2"/>
      </w:numPr>
      <w:spacing w:before="240"/>
      <w:ind w:left="431" w:hanging="431"/>
      <w:outlineLvl w:val="0"/>
    </w:pPr>
    <w:rPr>
      <w:rFonts w:eastAsiaTheme="majorEastAsia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6CFE"/>
    <w:pPr>
      <w:keepNext/>
      <w:keepLines/>
      <w:numPr>
        <w:ilvl w:val="1"/>
        <w:numId w:val="2"/>
      </w:numPr>
      <w:spacing w:before="240"/>
      <w:ind w:left="578" w:hanging="578"/>
      <w:outlineLvl w:val="1"/>
    </w:pPr>
    <w:rPr>
      <w:rFonts w:eastAsiaTheme="majorEastAsia" w:cstheme="majorBidi"/>
      <w:color w:val="00206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B3CC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3CC2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3CC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3CC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3CC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3CC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3CC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45465F"/>
    <w:pPr>
      <w:numPr>
        <w:ilvl w:val="1"/>
      </w:numPr>
      <w:spacing w:after="240"/>
    </w:pPr>
    <w:rPr>
      <w:rFonts w:ascii="Broadway" w:eastAsiaTheme="minorEastAsia" w:hAnsi="Broadway"/>
      <w:spacing w:val="15"/>
      <w:sz w:val="4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465F"/>
    <w:rPr>
      <w:rFonts w:ascii="Broadway" w:eastAsiaTheme="minorEastAsia" w:hAnsi="Broadway"/>
      <w:spacing w:val="15"/>
      <w:sz w:val="40"/>
    </w:rPr>
  </w:style>
  <w:style w:type="paragraph" w:styleId="Geenafstand">
    <w:name w:val="No Spacing"/>
    <w:aliases w:val="Vragen"/>
    <w:uiPriority w:val="1"/>
    <w:qFormat/>
    <w:rsid w:val="005F1B96"/>
    <w:pPr>
      <w:spacing w:after="0" w:line="240" w:lineRule="auto"/>
    </w:pPr>
    <w:rPr>
      <w:b/>
      <w:color w:val="7030A0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D536AC"/>
    <w:rPr>
      <w:rFonts w:ascii="Verdana" w:eastAsiaTheme="majorEastAsia" w:hAnsi="Verdana" w:cstheme="majorBidi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86CFE"/>
    <w:rPr>
      <w:rFonts w:ascii="Verdana" w:eastAsiaTheme="majorEastAsia" w:hAnsi="Verdana" w:cstheme="majorBidi"/>
      <w:color w:val="002060"/>
      <w:sz w:val="28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B3CC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B3CC2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786CFE"/>
    <w:pPr>
      <w:tabs>
        <w:tab w:val="center" w:pos="4536"/>
        <w:tab w:val="right" w:pos="9072"/>
      </w:tabs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786CFE"/>
    <w:rPr>
      <w:rFonts w:ascii="Verdana" w:hAnsi="Verdana"/>
      <w:sz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B3CC2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CB3C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  <w:rPr>
      <w:b/>
    </w:rPr>
  </w:style>
  <w:style w:type="paragraph" w:styleId="Inhopg2">
    <w:name w:val="toc 2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</w:style>
  <w:style w:type="paragraph" w:styleId="Inhopg3">
    <w:name w:val="toc 3"/>
    <w:basedOn w:val="Standaard"/>
    <w:next w:val="Standaard"/>
    <w:autoRedefine/>
    <w:uiPriority w:val="39"/>
    <w:unhideWhenUsed/>
    <w:rsid w:val="00D30083"/>
    <w:rPr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3C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3C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3C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3C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3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3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unhideWhenUsed/>
    <w:rsid w:val="00CB3CC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B4C04"/>
    <w:pPr>
      <w:spacing w:after="12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4C04"/>
    <w:rPr>
      <w:rFonts w:eastAsiaTheme="majorEastAsia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42E1C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8C7EB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C7EBA"/>
    <w:rPr>
      <w:color w:val="954F72" w:themeColor="followedHyperlink"/>
      <w:u w:val="single"/>
    </w:rPr>
  </w:style>
  <w:style w:type="table" w:styleId="Tabelraster">
    <w:name w:val="Table Grid"/>
    <w:basedOn w:val="Standaardtabel"/>
    <w:uiPriority w:val="39"/>
    <w:rsid w:val="00406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">
    <w:name w:val="Grid Table 4"/>
    <w:basedOn w:val="Standaardtabel"/>
    <w:uiPriority w:val="49"/>
    <w:rsid w:val="003815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OneDrive\7_Toegepaste_informatica_2023-2024\2e_semester\Samenvattingssjabloon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6267-1994-4097-8BC4-F1E85003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Samenvattingssjabloon.dotx</Template>
  <TotalTime>0</TotalTime>
  <Pages>7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Robbe Magerman</cp:lastModifiedBy>
  <cp:revision>309</cp:revision>
  <dcterms:created xsi:type="dcterms:W3CDTF">2024-02-07T19:59:00Z</dcterms:created>
  <dcterms:modified xsi:type="dcterms:W3CDTF">2024-05-13T11:48:00Z</dcterms:modified>
</cp:coreProperties>
</file>