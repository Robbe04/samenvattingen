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DEDFB" w14:textId="19D89C78" w:rsidR="005B2C48" w:rsidRDefault="009E70B0">
      <w:r>
        <w:rPr>
          <w:noProof/>
        </w:rPr>
        <w:drawing>
          <wp:anchor distT="0" distB="0" distL="114300" distR="114300" simplePos="0" relativeHeight="251660800" behindDoc="0" locked="0" layoutInCell="1" allowOverlap="1" wp14:anchorId="449381C3" wp14:editId="565A07DD">
            <wp:simplePos x="0" y="0"/>
            <wp:positionH relativeFrom="margin">
              <wp:posOffset>232410</wp:posOffset>
            </wp:positionH>
            <wp:positionV relativeFrom="margin">
              <wp:posOffset>217170</wp:posOffset>
            </wp:positionV>
            <wp:extent cx="5676900" cy="3381375"/>
            <wp:effectExtent l="228600" t="228600" r="209550" b="219075"/>
            <wp:wrapSquare wrapText="bothSides"/>
            <wp:docPr id="347538603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38603" name="Afbeelding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38137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F8814" w14:textId="14F86F75" w:rsidR="00577817" w:rsidRDefault="00CB3CC2">
      <w:r>
        <w:t xml:space="preserve">Inhoudsopgave: </w:t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</w:r>
      <w:r w:rsidR="00D71B8B">
        <w:tab/>
        <w:t xml:space="preserve">    Datum:</w:t>
      </w:r>
    </w:p>
    <w:p w14:paraId="339AA369" w14:textId="12F5CCB8" w:rsidR="003715A0" w:rsidRDefault="00EA17A1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1749687" w:history="1">
        <w:r w:rsidR="003715A0" w:rsidRPr="007449C7">
          <w:rPr>
            <w:rStyle w:val="Hyperlink"/>
            <w:noProof/>
          </w:rPr>
          <w:t>1</w:t>
        </w:r>
        <w:r w:rsidR="003715A0"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Hoofdstuk 1: Overerving Deel 2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_Toc161749687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2</w:t>
        </w:r>
        <w:r w:rsidR="003715A0">
          <w:rPr>
            <w:noProof/>
            <w:webHidden/>
          </w:rPr>
          <w:fldChar w:fldCharType="end"/>
        </w:r>
      </w:hyperlink>
    </w:p>
    <w:p w14:paraId="4E7BB648" w14:textId="2AA8E8B3" w:rsidR="003715A0" w:rsidRDefault="0069369B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1749688" w:history="1">
        <w:r w:rsidR="003715A0" w:rsidRPr="007449C7">
          <w:rPr>
            <w:rStyle w:val="Hyperlink"/>
            <w:noProof/>
          </w:rPr>
          <w:t>1.1</w:t>
        </w:r>
        <w:r w:rsidR="003715A0"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Herhaling + Verduidelijking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_Toc161749688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2</w:t>
        </w:r>
        <w:r w:rsidR="003715A0">
          <w:rPr>
            <w:noProof/>
            <w:webHidden/>
          </w:rPr>
          <w:fldChar w:fldCharType="end"/>
        </w:r>
      </w:hyperlink>
    </w:p>
    <w:p w14:paraId="7B0CB867" w14:textId="4CC29CC1" w:rsidR="003715A0" w:rsidRDefault="0069369B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1749689" w:history="1">
        <w:r w:rsidR="003715A0" w:rsidRPr="007449C7">
          <w:rPr>
            <w:rStyle w:val="Hyperlink"/>
            <w:noProof/>
          </w:rPr>
          <w:t>1.2</w:t>
        </w:r>
        <w:r w:rsidR="003715A0"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Klasse Object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_Toc161749689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3</w:t>
        </w:r>
        <w:r w:rsidR="003715A0">
          <w:rPr>
            <w:noProof/>
            <w:webHidden/>
          </w:rPr>
          <w:fldChar w:fldCharType="end"/>
        </w:r>
      </w:hyperlink>
    </w:p>
    <w:p w14:paraId="320B35DD" w14:textId="038D5A4E" w:rsidR="003715A0" w:rsidRDefault="0069369B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1749690" w:history="1">
        <w:r w:rsidR="003715A0" w:rsidRPr="007449C7">
          <w:rPr>
            <w:rStyle w:val="Hyperlink"/>
            <w:noProof/>
          </w:rPr>
          <w:t>2</w:t>
        </w:r>
        <w:r w:rsidR="003715A0"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Hoofdstuk 2: Polymorfisme &amp; Interfaces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_Toc161749690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4</w:t>
        </w:r>
        <w:r w:rsidR="003715A0">
          <w:rPr>
            <w:noProof/>
            <w:webHidden/>
          </w:rPr>
          <w:fldChar w:fldCharType="end"/>
        </w:r>
      </w:hyperlink>
    </w:p>
    <w:p w14:paraId="731E2F3B" w14:textId="32BF4C5A" w:rsidR="003715A0" w:rsidRDefault="0069369B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1749691" w:history="1">
        <w:r w:rsidR="003715A0" w:rsidRPr="007449C7">
          <w:rPr>
            <w:rStyle w:val="Hyperlink"/>
            <w:noProof/>
          </w:rPr>
          <w:t>2.1</w:t>
        </w:r>
        <w:r w:rsidR="003715A0"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Skeletten van code: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_Toc161749691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6</w:t>
        </w:r>
        <w:r w:rsidR="003715A0">
          <w:rPr>
            <w:noProof/>
            <w:webHidden/>
          </w:rPr>
          <w:fldChar w:fldCharType="end"/>
        </w:r>
      </w:hyperlink>
    </w:p>
    <w:p w14:paraId="6806E35E" w14:textId="10D3DE69" w:rsidR="003715A0" w:rsidRDefault="0069369B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1749692" w:history="1">
        <w:r w:rsidR="003715A0" w:rsidRPr="007449C7">
          <w:rPr>
            <w:rStyle w:val="Hyperlink"/>
            <w:noProof/>
          </w:rPr>
          <w:t>3</w:t>
        </w:r>
        <w:r w:rsidR="003715A0"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Hoofdstuk 4: Exceptions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_Toc161749692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8</w:t>
        </w:r>
        <w:r w:rsidR="003715A0">
          <w:rPr>
            <w:noProof/>
            <w:webHidden/>
          </w:rPr>
          <w:fldChar w:fldCharType="end"/>
        </w:r>
      </w:hyperlink>
    </w:p>
    <w:p w14:paraId="6B4D6D94" w14:textId="0CFDAE63" w:rsidR="003715A0" w:rsidRDefault="0069369B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1749693" w:history="1">
        <w:r w:rsidR="003715A0" w:rsidRPr="007449C7">
          <w:rPr>
            <w:rStyle w:val="Hyperlink"/>
            <w:noProof/>
          </w:rPr>
          <w:t>4</w:t>
        </w:r>
        <w:r w:rsidR="003715A0">
          <w:rPr>
            <w:rFonts w:eastAsiaTheme="minorEastAsia"/>
            <w:b w:val="0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Hoofdstuk 5: JavaFX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_Toc161749693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9</w:t>
        </w:r>
        <w:r w:rsidR="003715A0">
          <w:rPr>
            <w:noProof/>
            <w:webHidden/>
          </w:rPr>
          <w:fldChar w:fldCharType="end"/>
        </w:r>
      </w:hyperlink>
    </w:p>
    <w:p w14:paraId="1471BE34" w14:textId="746CCC0F" w:rsidR="003715A0" w:rsidRDefault="0069369B">
      <w:pPr>
        <w:pStyle w:val="Inhopg2"/>
        <w:rPr>
          <w:rFonts w:eastAsiaTheme="minorEastAsia"/>
          <w:noProof/>
          <w:kern w:val="2"/>
          <w:szCs w:val="24"/>
          <w:lang w:eastAsia="nl-BE"/>
          <w14:ligatures w14:val="standardContextual"/>
        </w:rPr>
      </w:pPr>
      <w:hyperlink w:anchor="_Toc161749694" w:history="1">
        <w:r w:rsidR="003715A0" w:rsidRPr="007449C7">
          <w:rPr>
            <w:rStyle w:val="Hyperlink"/>
            <w:noProof/>
          </w:rPr>
          <w:t>4.1</w:t>
        </w:r>
        <w:r w:rsidR="003715A0">
          <w:rPr>
            <w:rFonts w:eastAsiaTheme="minorEastAsia"/>
            <w:noProof/>
            <w:kern w:val="2"/>
            <w:szCs w:val="24"/>
            <w:lang w:eastAsia="nl-BE"/>
            <w14:ligatures w14:val="standardContextual"/>
          </w:rPr>
          <w:tab/>
        </w:r>
        <w:r w:rsidR="003715A0" w:rsidRPr="007449C7">
          <w:rPr>
            <w:rStyle w:val="Hyperlink"/>
            <w:noProof/>
          </w:rPr>
          <w:t>GUI codes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_Toc161749694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10</w:t>
        </w:r>
        <w:r w:rsidR="003715A0">
          <w:rPr>
            <w:noProof/>
            <w:webHidden/>
          </w:rPr>
          <w:fldChar w:fldCharType="end"/>
        </w:r>
      </w:hyperlink>
    </w:p>
    <w:p w14:paraId="6A9A990B" w14:textId="4E2123E6" w:rsidR="003715A0" w:rsidRDefault="0069369B">
      <w:pPr>
        <w:pStyle w:val="Inhopg1"/>
        <w:rPr>
          <w:rFonts w:eastAsiaTheme="minorEastAsia"/>
          <w:b w:val="0"/>
          <w:noProof/>
          <w:kern w:val="2"/>
          <w:szCs w:val="24"/>
          <w:lang w:eastAsia="nl-BE"/>
          <w14:ligatures w14:val="standardContextual"/>
        </w:rPr>
      </w:pPr>
      <w:hyperlink w:anchor="_Toc161749695" w:history="1">
        <w:r w:rsidR="003715A0" w:rsidRPr="007449C7">
          <w:rPr>
            <w:rStyle w:val="Hyperlink"/>
            <w:noProof/>
          </w:rPr>
          <w:t>Examenvragen:</w:t>
        </w:r>
        <w:r w:rsidR="003715A0">
          <w:rPr>
            <w:noProof/>
            <w:webHidden/>
          </w:rPr>
          <w:tab/>
        </w:r>
        <w:r w:rsidR="003715A0">
          <w:rPr>
            <w:noProof/>
            <w:webHidden/>
          </w:rPr>
          <w:fldChar w:fldCharType="begin"/>
        </w:r>
        <w:r w:rsidR="003715A0">
          <w:rPr>
            <w:noProof/>
            <w:webHidden/>
          </w:rPr>
          <w:instrText xml:space="preserve"> PAGEREF _Toc161749695 \h </w:instrText>
        </w:r>
        <w:r w:rsidR="003715A0">
          <w:rPr>
            <w:noProof/>
            <w:webHidden/>
          </w:rPr>
        </w:r>
        <w:r w:rsidR="003715A0">
          <w:rPr>
            <w:noProof/>
            <w:webHidden/>
          </w:rPr>
          <w:fldChar w:fldCharType="separate"/>
        </w:r>
        <w:r w:rsidR="003715A0">
          <w:rPr>
            <w:noProof/>
            <w:webHidden/>
          </w:rPr>
          <w:t>11</w:t>
        </w:r>
        <w:r w:rsidR="003715A0">
          <w:rPr>
            <w:noProof/>
            <w:webHidden/>
          </w:rPr>
          <w:fldChar w:fldCharType="end"/>
        </w:r>
      </w:hyperlink>
    </w:p>
    <w:p w14:paraId="7C24558F" w14:textId="47EE3820" w:rsidR="00803D6A" w:rsidRDefault="00EA17A1">
      <w:r>
        <w:fldChar w:fldCharType="end"/>
      </w:r>
    </w:p>
    <w:p w14:paraId="18F3372D" w14:textId="77777777" w:rsidR="00803D6A" w:rsidRDefault="00803D6A"/>
    <w:p w14:paraId="4598864D" w14:textId="5278CA12" w:rsidR="00803D6A" w:rsidRDefault="00803D6A" w:rsidP="00CB3CC2">
      <w:pPr>
        <w:sectPr w:rsidR="00803D6A" w:rsidSect="00D95610">
          <w:pgSz w:w="11906" w:h="16838"/>
          <w:pgMar w:top="1134" w:right="1134" w:bottom="1134" w:left="1134" w:header="709" w:footer="709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space="708"/>
          <w:titlePg/>
          <w:docGrid w:linePitch="360"/>
        </w:sectPr>
      </w:pPr>
    </w:p>
    <w:p w14:paraId="0765005B" w14:textId="227D87E8" w:rsidR="00182E1C" w:rsidRDefault="00A17F05" w:rsidP="00C6046D">
      <w:pPr>
        <w:pStyle w:val="Kop1"/>
      </w:pPr>
      <w:bookmarkStart w:id="0" w:name="_Toc161749687"/>
      <w:r>
        <w:lastRenderedPageBreak/>
        <w:t>Hoofdst</w:t>
      </w:r>
      <w:r w:rsidR="00922F40">
        <w:t>uk</w:t>
      </w:r>
      <w:r>
        <w:t xml:space="preserve"> 1: </w:t>
      </w:r>
      <w:r w:rsidR="00C6046D">
        <w:t>Overerving Deel 2</w:t>
      </w:r>
      <w:bookmarkEnd w:id="0"/>
    </w:p>
    <w:p w14:paraId="57FF303E" w14:textId="2755F684" w:rsidR="00137D3E" w:rsidRPr="00137D3E" w:rsidRDefault="00137D3E" w:rsidP="00137D3E">
      <w:pPr>
        <w:pStyle w:val="Kop2"/>
      </w:pPr>
      <w:bookmarkStart w:id="1" w:name="_Toc161749688"/>
      <w:r>
        <w:t>Herhaling + Verduidelijking</w:t>
      </w:r>
      <w:bookmarkEnd w:id="1"/>
      <w:r>
        <w:t xml:space="preserve"> </w:t>
      </w:r>
    </w:p>
    <w:p w14:paraId="48CB685E" w14:textId="59819BA1" w:rsidR="00182E1C" w:rsidRDefault="00866D3C" w:rsidP="00866D3C">
      <w:pPr>
        <w:pStyle w:val="Geenafstand"/>
      </w:pPr>
      <w:r>
        <w:t xml:space="preserve">Schema van alle mogelijk datatypes: </w:t>
      </w:r>
    </w:p>
    <w:p w14:paraId="215E73F6" w14:textId="5F94D15E" w:rsidR="00837FD6" w:rsidRDefault="00837FD6" w:rsidP="009C7002">
      <w:r w:rsidRPr="00866D3C">
        <w:rPr>
          <w:noProof/>
        </w:rPr>
        <w:drawing>
          <wp:anchor distT="0" distB="0" distL="114300" distR="114300" simplePos="0" relativeHeight="251651584" behindDoc="1" locked="0" layoutInCell="1" allowOverlap="1" wp14:anchorId="63C4F2E1" wp14:editId="1ADF3E12">
            <wp:simplePos x="0" y="0"/>
            <wp:positionH relativeFrom="column">
              <wp:posOffset>7620</wp:posOffset>
            </wp:positionH>
            <wp:positionV relativeFrom="paragraph">
              <wp:posOffset>21590</wp:posOffset>
            </wp:positionV>
            <wp:extent cx="3432810" cy="1377950"/>
            <wp:effectExtent l="19050" t="19050" r="0" b="0"/>
            <wp:wrapTight wrapText="bothSides">
              <wp:wrapPolygon edited="0">
                <wp:start x="-120" y="-299"/>
                <wp:lineTo x="-120" y="21500"/>
                <wp:lineTo x="21576" y="21500"/>
                <wp:lineTo x="21576" y="-299"/>
                <wp:lineTo x="-120" y="-299"/>
              </wp:wrapPolygon>
            </wp:wrapTight>
            <wp:docPr id="1283603578" name="Afbeelding 1" descr="Afbeelding met tekst, schermopname, lijn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03578" name="Afbeelding 1" descr="Afbeelding met tekst, schermopname, lijn, Lettertype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377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A62ABD" w14:textId="6F450929" w:rsidR="00837FD6" w:rsidRDefault="00837FD6" w:rsidP="009C7002"/>
    <w:p w14:paraId="51BBD126" w14:textId="56B695C3" w:rsidR="00866D3C" w:rsidRPr="00967DB4" w:rsidRDefault="00B36769" w:rsidP="009C7002">
      <w:r>
        <w:t xml:space="preserve">Bij het maken van objecten/referenties van variabelen komen, zoeken deze waarden plaats op in het </w:t>
      </w:r>
      <w:r w:rsidRPr="00C96958">
        <w:rPr>
          <w:b/>
          <w:bCs/>
        </w:rPr>
        <w:t>RAM</w:t>
      </w:r>
      <w:r>
        <w:t xml:space="preserve"> en wordt het daar opgeslagen. </w:t>
      </w:r>
    </w:p>
    <w:p w14:paraId="3E6FB8AA" w14:textId="48207159" w:rsidR="00182E1C" w:rsidRPr="00967DB4" w:rsidRDefault="00182E1C" w:rsidP="009C7002"/>
    <w:p w14:paraId="5F0C156B" w14:textId="1A8E35BB" w:rsidR="00182E1C" w:rsidRPr="00967DB4" w:rsidRDefault="00182E1C" w:rsidP="009C7002"/>
    <w:p w14:paraId="6D9E8488" w14:textId="4893CCC2" w:rsidR="00182E1C" w:rsidRPr="00967DB4" w:rsidRDefault="00182E1C" w:rsidP="009C7002"/>
    <w:p w14:paraId="754F4D5D" w14:textId="122B5E88" w:rsidR="00182E1C" w:rsidRDefault="00037A9B" w:rsidP="00A33549">
      <w:pPr>
        <w:pStyle w:val="Geenafstand"/>
      </w:pPr>
      <w:r>
        <w:t xml:space="preserve">Communiceren met objecten via de </w:t>
      </w:r>
      <w:r w:rsidRPr="00A33549">
        <w:rPr>
          <w:i/>
          <w:iCs/>
        </w:rPr>
        <w:t>de-reference</w:t>
      </w:r>
      <w:r>
        <w:t xml:space="preserve"> operator:</w:t>
      </w:r>
    </w:p>
    <w:p w14:paraId="0461FBD0" w14:textId="2281BAFF" w:rsidR="00037A9B" w:rsidRPr="00967DB4" w:rsidRDefault="00037A9B" w:rsidP="009C7002">
      <w:r>
        <w:t xml:space="preserve">Om te spreken met objecten gebruiken we altijd een </w:t>
      </w:r>
      <w:r w:rsidRPr="00A33549">
        <w:rPr>
          <w:b/>
          <w:bCs/>
          <w:sz w:val="22"/>
          <w:szCs w:val="20"/>
        </w:rPr>
        <w:t>.</w:t>
      </w:r>
      <w:r w:rsidR="00A33549">
        <w:t xml:space="preserve"> om dit te doen.</w:t>
      </w:r>
    </w:p>
    <w:p w14:paraId="7E57E1A4" w14:textId="1B256D00" w:rsidR="00182E1C" w:rsidRPr="00967DB4" w:rsidRDefault="00182E1C" w:rsidP="009C7002"/>
    <w:p w14:paraId="0C785056" w14:textId="74C6013E" w:rsidR="00182E1C" w:rsidRPr="00E5067D" w:rsidRDefault="00890291" w:rsidP="008945F7">
      <w:pPr>
        <w:pStyle w:val="Geenafstand"/>
        <w:rPr>
          <w:lang w:val="en-GB"/>
        </w:rPr>
      </w:pPr>
      <w:r w:rsidRPr="00970E06">
        <w:rPr>
          <w:noProof/>
        </w:rPr>
        <w:drawing>
          <wp:anchor distT="0" distB="0" distL="114300" distR="114300" simplePos="0" relativeHeight="251652608" behindDoc="1" locked="0" layoutInCell="1" allowOverlap="1" wp14:anchorId="766213E1" wp14:editId="6C943969">
            <wp:simplePos x="0" y="0"/>
            <wp:positionH relativeFrom="column">
              <wp:posOffset>4499610</wp:posOffset>
            </wp:positionH>
            <wp:positionV relativeFrom="paragraph">
              <wp:posOffset>4445</wp:posOffset>
            </wp:positionV>
            <wp:extent cx="1765300" cy="1761490"/>
            <wp:effectExtent l="0" t="0" r="0" b="0"/>
            <wp:wrapTight wrapText="bothSides">
              <wp:wrapPolygon edited="0">
                <wp:start x="0" y="0"/>
                <wp:lineTo x="0" y="21257"/>
                <wp:lineTo x="21445" y="21257"/>
                <wp:lineTo x="21445" y="0"/>
                <wp:lineTo x="0" y="0"/>
              </wp:wrapPolygon>
            </wp:wrapTight>
            <wp:docPr id="635602938" name="Afbeelding 1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02938" name="Afbeelding 1" descr="Afbeelding met tekst, schermopname, diagram, lijn&#10;&#10;Automatisch gegenereerde beschrijvi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5F7" w:rsidRPr="00E5067D">
        <w:rPr>
          <w:lang w:val="en-GB"/>
        </w:rPr>
        <w:t>IS-EEN Relatie</w:t>
      </w:r>
      <w:r w:rsidR="00E5067D" w:rsidRPr="00E5067D">
        <w:rPr>
          <w:lang w:val="en-GB"/>
        </w:rPr>
        <w:t xml:space="preserve"> (BOTTOM TO TOP)</w:t>
      </w:r>
      <w:r w:rsidR="008945F7" w:rsidRPr="00E5067D">
        <w:rPr>
          <w:lang w:val="en-GB"/>
        </w:rPr>
        <w:t>:</w:t>
      </w:r>
    </w:p>
    <w:p w14:paraId="7EAE9B2D" w14:textId="4F658113" w:rsidR="00182E1C" w:rsidRDefault="003C71C5" w:rsidP="009C7002">
      <w:r>
        <w:t xml:space="preserve">Een overerving van een superklasse is altijd een </w:t>
      </w:r>
      <w:r w:rsidRPr="003170BB">
        <w:rPr>
          <w:b/>
          <w:bCs/>
        </w:rPr>
        <w:t>IS-EEN relatie</w:t>
      </w:r>
      <w:r>
        <w:t>.</w:t>
      </w:r>
    </w:p>
    <w:p w14:paraId="495527E9" w14:textId="01AD3AEC" w:rsidR="003C71C5" w:rsidRDefault="003C71C5" w:rsidP="003170BB">
      <w:pPr>
        <w:pStyle w:val="Lijstalinea"/>
        <w:numPr>
          <w:ilvl w:val="0"/>
          <w:numId w:val="16"/>
        </w:numPr>
      </w:pPr>
      <w:r>
        <w:t xml:space="preserve">Rechtoek </w:t>
      </w:r>
      <w:r w:rsidRPr="00BE6AF1">
        <w:rPr>
          <w:b/>
          <w:bCs/>
        </w:rPr>
        <w:t>IS EEN</w:t>
      </w:r>
      <w:r>
        <w:t xml:space="preserve"> figuur</w:t>
      </w:r>
      <w:r w:rsidR="003170BB">
        <w:t>.</w:t>
      </w:r>
    </w:p>
    <w:p w14:paraId="6B2AD4F7" w14:textId="4DCA8B11" w:rsidR="003C71C5" w:rsidRPr="00967DB4" w:rsidRDefault="003170BB" w:rsidP="003170BB">
      <w:pPr>
        <w:pStyle w:val="Lijstalinea"/>
        <w:numPr>
          <w:ilvl w:val="0"/>
          <w:numId w:val="16"/>
        </w:numPr>
      </w:pPr>
      <w:r>
        <w:t xml:space="preserve">Driehoek </w:t>
      </w:r>
      <w:r w:rsidRPr="00BE6AF1">
        <w:rPr>
          <w:b/>
          <w:bCs/>
        </w:rPr>
        <w:t>IS EEN</w:t>
      </w:r>
      <w:r>
        <w:t xml:space="preserve"> figuur.</w:t>
      </w:r>
      <w:r w:rsidR="00970E06" w:rsidRPr="00970E06">
        <w:rPr>
          <w:noProof/>
        </w:rPr>
        <w:t xml:space="preserve"> </w:t>
      </w:r>
    </w:p>
    <w:p w14:paraId="4F95FDF8" w14:textId="77777777" w:rsidR="00182E1C" w:rsidRPr="00967DB4" w:rsidRDefault="00182E1C" w:rsidP="009C7002"/>
    <w:p w14:paraId="2A92E951" w14:textId="740FA92E" w:rsidR="00E63A8C" w:rsidRDefault="00F16FC1" w:rsidP="00E5067D">
      <w:pPr>
        <w:pStyle w:val="Geenafstand"/>
      </w:pPr>
      <w:r>
        <w:t>KAN EEN Relatie (</w:t>
      </w:r>
      <w:r w:rsidR="00E5067D">
        <w:t>TOP TO BOTTO</w:t>
      </w:r>
      <w:r w:rsidR="00890291">
        <w:t>M</w:t>
      </w:r>
      <w:r w:rsidR="00E63A8C">
        <w:t>)</w:t>
      </w:r>
      <w:r w:rsidR="00E5067D">
        <w:t>:</w:t>
      </w:r>
    </w:p>
    <w:p w14:paraId="483CE417" w14:textId="700B351D" w:rsidR="00182E1C" w:rsidRDefault="00F16FC1" w:rsidP="00BE6AF1">
      <w:pPr>
        <w:pStyle w:val="Lijstalinea"/>
        <w:numPr>
          <w:ilvl w:val="0"/>
          <w:numId w:val="17"/>
        </w:numPr>
      </w:pPr>
      <w:r>
        <w:t xml:space="preserve">Object </w:t>
      </w:r>
      <w:r w:rsidRPr="00BE6AF1">
        <w:rPr>
          <w:b/>
          <w:bCs/>
        </w:rPr>
        <w:t>KAN EEN</w:t>
      </w:r>
      <w:r w:rsidR="00E5067D">
        <w:t xml:space="preserve"> </w:t>
      </w:r>
      <w:r w:rsidR="00BE6AF1">
        <w:t>Figuur zijn.</w:t>
      </w:r>
    </w:p>
    <w:p w14:paraId="2358631D" w14:textId="0F4CA4BC" w:rsidR="00BE6AF1" w:rsidRDefault="00BE6AF1" w:rsidP="00BE6AF1">
      <w:pPr>
        <w:pStyle w:val="Lijstalinea"/>
        <w:numPr>
          <w:ilvl w:val="0"/>
          <w:numId w:val="17"/>
        </w:numPr>
      </w:pPr>
      <w:r>
        <w:t xml:space="preserve">Rechthoek </w:t>
      </w:r>
      <w:r w:rsidRPr="00BE6AF1">
        <w:rPr>
          <w:b/>
          <w:bCs/>
        </w:rPr>
        <w:t>KAN EEN</w:t>
      </w:r>
      <w:r>
        <w:t xml:space="preserve"> Vierhoek zijn.</w:t>
      </w:r>
    </w:p>
    <w:p w14:paraId="255AE754" w14:textId="66E219E3" w:rsidR="00890291" w:rsidRPr="00967DB4" w:rsidRDefault="00890291" w:rsidP="00890291"/>
    <w:p w14:paraId="2B694361" w14:textId="4485BAA1" w:rsidR="00890291" w:rsidRDefault="00890291" w:rsidP="00890291">
      <w:pPr>
        <w:pStyle w:val="Geenafstand"/>
      </w:pPr>
      <w:r>
        <w:t xml:space="preserve">Alle soorten </w:t>
      </w:r>
      <w:r w:rsidR="00D05379">
        <w:t>verbindingslijnen</w:t>
      </w:r>
      <w:r>
        <w:t xml:space="preserve"> in Visual Paradigm:</w:t>
      </w:r>
    </w:p>
    <w:p w14:paraId="004AAD1E" w14:textId="51BFE15F" w:rsidR="00890291" w:rsidRPr="00967DB4" w:rsidRDefault="00890291" w:rsidP="00890291">
      <w:r w:rsidRPr="00337CD7">
        <w:rPr>
          <w:noProof/>
        </w:rPr>
        <w:drawing>
          <wp:inline distT="0" distB="0" distL="0" distR="0" wp14:anchorId="4BE0194F" wp14:editId="2F59281F">
            <wp:extent cx="2271700" cy="2051050"/>
            <wp:effectExtent l="0" t="0" r="0" b="0"/>
            <wp:docPr id="1105568132" name="Afbeelding 1" descr="Afbeelding met tekst, schermopname, lijn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8132" name="Afbeelding 1" descr="Afbeelding met tekst, schermopname, lijn, diagram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8015" cy="20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2DC1" w14:textId="5CCEF5A3" w:rsidR="00182E1C" w:rsidRPr="00967DB4" w:rsidRDefault="008021E9" w:rsidP="009C7002">
      <w:r w:rsidRPr="00D05379">
        <w:rPr>
          <w:noProof/>
        </w:rPr>
        <w:drawing>
          <wp:anchor distT="0" distB="0" distL="114300" distR="114300" simplePos="0" relativeHeight="251653632" behindDoc="1" locked="0" layoutInCell="1" allowOverlap="1" wp14:anchorId="22B9839C" wp14:editId="33B9A0FE">
            <wp:simplePos x="0" y="0"/>
            <wp:positionH relativeFrom="column">
              <wp:posOffset>3540760</wp:posOffset>
            </wp:positionH>
            <wp:positionV relativeFrom="paragraph">
              <wp:posOffset>130810</wp:posOffset>
            </wp:positionV>
            <wp:extent cx="2574925" cy="664210"/>
            <wp:effectExtent l="0" t="0" r="0" b="0"/>
            <wp:wrapTight wrapText="bothSides">
              <wp:wrapPolygon edited="0">
                <wp:start x="0" y="0"/>
                <wp:lineTo x="0" y="21063"/>
                <wp:lineTo x="21414" y="21063"/>
                <wp:lineTo x="21414" y="0"/>
                <wp:lineTo x="0" y="0"/>
              </wp:wrapPolygon>
            </wp:wrapTight>
            <wp:docPr id="2028021711" name="Afbeelding 1" descr="Afbeelding met schermopname, tekst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21711" name="Afbeelding 1" descr="Afbeelding met schermopname, tekst, Lettertype&#10;&#10;Automatisch gegenereerde beschrijvi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7C03" w14:textId="68C1DF13" w:rsidR="00890291" w:rsidRDefault="00890291" w:rsidP="00D05379">
      <w:pPr>
        <w:pStyle w:val="Geenafstand"/>
      </w:pPr>
      <w:r>
        <w:t xml:space="preserve">SUPER-klasse: </w:t>
      </w:r>
    </w:p>
    <w:p w14:paraId="1D73CD94" w14:textId="337438A8" w:rsidR="00890291" w:rsidRDefault="00890291" w:rsidP="00302F36">
      <w:pPr>
        <w:pStyle w:val="Lijstalinea"/>
        <w:numPr>
          <w:ilvl w:val="0"/>
          <w:numId w:val="18"/>
        </w:numPr>
      </w:pPr>
      <w:r>
        <w:t xml:space="preserve">De superklasse wordt </w:t>
      </w:r>
      <w:r w:rsidRPr="00302F36">
        <w:rPr>
          <w:b/>
          <w:bCs/>
        </w:rPr>
        <w:t>altijd</w:t>
      </w:r>
      <w:r>
        <w:t xml:space="preserve"> aangeroepen</w:t>
      </w:r>
      <w:r w:rsidR="00483D64">
        <w:t xml:space="preserve">, </w:t>
      </w:r>
      <w:r w:rsidR="00302F36">
        <w:t>of je het er nu bijschrijft of niet, hij staat er altijd</w:t>
      </w:r>
      <w:r>
        <w:t>.</w:t>
      </w:r>
    </w:p>
    <w:p w14:paraId="51C63CC5" w14:textId="20265395" w:rsidR="00302F36" w:rsidRPr="00967DB4" w:rsidRDefault="00302F36" w:rsidP="00302F36">
      <w:pPr>
        <w:pStyle w:val="Lijstalinea"/>
        <w:numPr>
          <w:ilvl w:val="0"/>
          <w:numId w:val="18"/>
        </w:numPr>
      </w:pPr>
      <w:r>
        <w:t xml:space="preserve">Is het geen superklasse van overerving, wordt het wel </w:t>
      </w:r>
      <w:r w:rsidR="00D05379">
        <w:t>altijd</w:t>
      </w:r>
      <w:r>
        <w:t xml:space="preserve"> </w:t>
      </w:r>
      <w:r w:rsidR="00D05379">
        <w:t>aangeroepen</w:t>
      </w:r>
      <w:r>
        <w:t xml:space="preserve"> vanuit de klasse </w:t>
      </w:r>
      <w:r w:rsidRPr="00D05379">
        <w:rPr>
          <w:b/>
          <w:bCs/>
        </w:rPr>
        <w:t>Object</w:t>
      </w:r>
      <w:r>
        <w:t>.</w:t>
      </w:r>
    </w:p>
    <w:p w14:paraId="49AF0991" w14:textId="1751D0C3" w:rsidR="00137D3E" w:rsidRDefault="008021E9" w:rsidP="00137D3E">
      <w:r w:rsidRPr="008021E9">
        <w:rPr>
          <w:noProof/>
        </w:rPr>
        <w:drawing>
          <wp:anchor distT="0" distB="0" distL="114300" distR="114300" simplePos="0" relativeHeight="251654656" behindDoc="1" locked="0" layoutInCell="1" allowOverlap="1" wp14:anchorId="33F15C3E" wp14:editId="6474629A">
            <wp:simplePos x="0" y="0"/>
            <wp:positionH relativeFrom="column">
              <wp:posOffset>3471545</wp:posOffset>
            </wp:positionH>
            <wp:positionV relativeFrom="paragraph">
              <wp:posOffset>102235</wp:posOffset>
            </wp:positionV>
            <wp:extent cx="2642870" cy="779780"/>
            <wp:effectExtent l="0" t="0" r="0" b="0"/>
            <wp:wrapTight wrapText="bothSides">
              <wp:wrapPolygon edited="0">
                <wp:start x="0" y="0"/>
                <wp:lineTo x="0" y="21107"/>
                <wp:lineTo x="21486" y="21107"/>
                <wp:lineTo x="21486" y="0"/>
                <wp:lineTo x="0" y="0"/>
              </wp:wrapPolygon>
            </wp:wrapTight>
            <wp:docPr id="991356904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356904" name="Afbeelding 1" descr="Afbeelding met tekst, schermopname, Lettertype, lijn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87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94505E" w14:textId="53A90C83" w:rsidR="00137D3E" w:rsidRDefault="00876D93" w:rsidP="00A349F9">
      <w:pPr>
        <w:pStyle w:val="Geenafstand"/>
      </w:pPr>
      <w:r>
        <w:t xml:space="preserve">Visibility protected: </w:t>
      </w:r>
    </w:p>
    <w:p w14:paraId="3F1D7D55" w14:textId="292C1E27" w:rsidR="00876D93" w:rsidRDefault="00A349F9" w:rsidP="00137D3E">
      <w:r>
        <w:t xml:space="preserve">Dit attribuut kan enkel gebruikt worden in </w:t>
      </w:r>
      <w:r w:rsidRPr="00A349F9">
        <w:rPr>
          <w:b/>
          <w:bCs/>
        </w:rPr>
        <w:t>dezelfde</w:t>
      </w:r>
      <w:r>
        <w:t xml:space="preserve"> </w:t>
      </w:r>
      <w:r w:rsidRPr="00A349F9">
        <w:rPr>
          <w:b/>
          <w:bCs/>
        </w:rPr>
        <w:t>package</w:t>
      </w:r>
      <w:r w:rsidR="008E5EEC">
        <w:t xml:space="preserve"> of Een Superklasse ervan.</w:t>
      </w:r>
    </w:p>
    <w:p w14:paraId="754C5896" w14:textId="77777777" w:rsidR="002A57E5" w:rsidRDefault="002A57E5" w:rsidP="00137D3E"/>
    <w:p w14:paraId="04B60075" w14:textId="324C1864" w:rsidR="002A57E5" w:rsidRPr="00FC040C" w:rsidRDefault="002A57E5" w:rsidP="002A57E5">
      <w:pPr>
        <w:pStyle w:val="Geenafstand"/>
        <w:rPr>
          <w:lang w:val="en-GB"/>
        </w:rPr>
      </w:pPr>
      <w:r w:rsidRPr="00FC040C">
        <w:rPr>
          <w:lang w:val="en-GB"/>
        </w:rPr>
        <w:lastRenderedPageBreak/>
        <w:t xml:space="preserve">Default visibilty Java: </w:t>
      </w:r>
    </w:p>
    <w:p w14:paraId="257FA66E" w14:textId="1710245B" w:rsidR="002A57E5" w:rsidRPr="00FC040C" w:rsidRDefault="002A57E5" w:rsidP="00137D3E">
      <w:pPr>
        <w:rPr>
          <w:lang w:val="en-GB"/>
        </w:rPr>
      </w:pPr>
      <w:r w:rsidRPr="00FC040C">
        <w:rPr>
          <w:lang w:val="en-GB"/>
        </w:rPr>
        <w:t>Packagewidevisibility</w:t>
      </w:r>
    </w:p>
    <w:p w14:paraId="132FE88B" w14:textId="77777777" w:rsidR="008B539C" w:rsidRPr="00FC040C" w:rsidRDefault="008B539C" w:rsidP="00137D3E">
      <w:pPr>
        <w:rPr>
          <w:lang w:val="en-GB"/>
        </w:rPr>
      </w:pPr>
    </w:p>
    <w:p w14:paraId="771E7753" w14:textId="4387924E" w:rsidR="008B539C" w:rsidRPr="00FC040C" w:rsidRDefault="008B539C" w:rsidP="008B539C">
      <w:pPr>
        <w:pStyle w:val="Geenafstand"/>
        <w:rPr>
          <w:lang w:val="en-GB"/>
        </w:rPr>
      </w:pPr>
      <w:r w:rsidRPr="00FC040C">
        <w:rPr>
          <w:lang w:val="en-GB"/>
        </w:rPr>
        <w:t>Instanceof:</w:t>
      </w:r>
    </w:p>
    <w:p w14:paraId="22EEA5ED" w14:textId="4724C4B0" w:rsidR="008B539C" w:rsidRDefault="008B539C" w:rsidP="00137D3E">
      <w:r w:rsidRPr="008B539C">
        <w:rPr>
          <w:noProof/>
        </w:rPr>
        <w:drawing>
          <wp:inline distT="0" distB="0" distL="0" distR="0" wp14:anchorId="689A7677" wp14:editId="08BFADF7">
            <wp:extent cx="4861981" cy="556308"/>
            <wp:effectExtent l="0" t="0" r="0" b="0"/>
            <wp:docPr id="822838794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38794" name="Afbeelding 1" descr="Afbeelding met tekst, Lettertype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C57" w14:textId="1A22F21D" w:rsidR="00182E1C" w:rsidRDefault="00137D3E" w:rsidP="00137D3E">
      <w:pPr>
        <w:pStyle w:val="Kop2"/>
      </w:pPr>
      <w:bookmarkStart w:id="2" w:name="_Toc161749689"/>
      <w:r>
        <w:t>Klasse Object</w:t>
      </w:r>
      <w:bookmarkEnd w:id="2"/>
    </w:p>
    <w:p w14:paraId="7A6E0DC4" w14:textId="25EFBD1F" w:rsidR="00137D3E" w:rsidRDefault="00CD2C7B" w:rsidP="00CD2C7B">
      <w:pPr>
        <w:pStyle w:val="Geenafstand"/>
      </w:pPr>
      <w:r>
        <w:t xml:space="preserve">Object methoden: </w:t>
      </w:r>
    </w:p>
    <w:p w14:paraId="49959C40" w14:textId="4E1252DB" w:rsidR="00CD2C7B" w:rsidRDefault="00337602" w:rsidP="00CD2C7B">
      <w:pPr>
        <w:pStyle w:val="Lijstalinea"/>
        <w:numPr>
          <w:ilvl w:val="0"/>
          <w:numId w:val="19"/>
        </w:numPr>
      </w:pPr>
      <w:r>
        <w:t xml:space="preserve">Equals: definieert de notie van </w:t>
      </w:r>
      <w:r w:rsidRPr="00337602">
        <w:rPr>
          <w:b/>
          <w:bCs/>
        </w:rPr>
        <w:t>gelijkheid</w:t>
      </w:r>
      <w:r>
        <w:t xml:space="preserve"> gebaseerd op de toestand van een object, los van de </w:t>
      </w:r>
      <w:r w:rsidRPr="00337602">
        <w:rPr>
          <w:b/>
          <w:bCs/>
        </w:rPr>
        <w:t>referentie</w:t>
      </w:r>
      <w:r>
        <w:t xml:space="preserve">. </w:t>
      </w:r>
    </w:p>
    <w:p w14:paraId="057D8EBB" w14:textId="411EB174" w:rsidR="00CD2C7B" w:rsidRDefault="00337602" w:rsidP="00CD2C7B">
      <w:pPr>
        <w:pStyle w:val="Lijstalinea"/>
        <w:numPr>
          <w:ilvl w:val="0"/>
          <w:numId w:val="19"/>
        </w:numPr>
      </w:pPr>
      <w:r>
        <w:t xml:space="preserve">Tostring: geeft een </w:t>
      </w:r>
      <w:r w:rsidRPr="00337602">
        <w:rPr>
          <w:b/>
          <w:bCs/>
        </w:rPr>
        <w:t>string representatie</w:t>
      </w:r>
      <w:r>
        <w:t xml:space="preserve"> terug van het object. </w:t>
      </w:r>
    </w:p>
    <w:p w14:paraId="5204D665" w14:textId="4AE99487" w:rsidR="00CD2C7B" w:rsidRPr="00137D3E" w:rsidRDefault="00337602" w:rsidP="00CD2C7B">
      <w:pPr>
        <w:pStyle w:val="Lijstalinea"/>
        <w:numPr>
          <w:ilvl w:val="0"/>
          <w:numId w:val="19"/>
        </w:numPr>
      </w:pPr>
      <w:r>
        <w:t xml:space="preserve">Getclass: geeft een </w:t>
      </w:r>
      <w:r w:rsidRPr="00337602">
        <w:rPr>
          <w:b/>
          <w:bCs/>
        </w:rPr>
        <w:t>referentie</w:t>
      </w:r>
      <w:r>
        <w:t xml:space="preserve"> terug naar het </w:t>
      </w:r>
      <w:r w:rsidRPr="00337602">
        <w:rPr>
          <w:b/>
          <w:bCs/>
        </w:rPr>
        <w:t>class object</w:t>
      </w:r>
      <w:r>
        <w:t>, een representatie van de klasse van dat object.</w:t>
      </w:r>
    </w:p>
    <w:p w14:paraId="0CA2A148" w14:textId="35496459" w:rsidR="00182E1C" w:rsidRPr="00967DB4" w:rsidRDefault="00182E1C" w:rsidP="009C7002"/>
    <w:p w14:paraId="5611FB4E" w14:textId="77389044" w:rsidR="00182E1C" w:rsidRPr="00302F36" w:rsidRDefault="00FC040C" w:rsidP="00FC040C">
      <w:pPr>
        <w:pStyle w:val="Geenafstand"/>
      </w:pPr>
      <w:r>
        <w:t xml:space="preserve">Abstracte klassen: </w:t>
      </w:r>
    </w:p>
    <w:p w14:paraId="0AE2C95D" w14:textId="7683C4DB" w:rsidR="00182E1C" w:rsidRDefault="003F13CD" w:rsidP="005A310B">
      <w:pPr>
        <w:pStyle w:val="Lijstalinea"/>
        <w:numPr>
          <w:ilvl w:val="0"/>
          <w:numId w:val="20"/>
        </w:numPr>
      </w:pPr>
      <w:r>
        <w:t xml:space="preserve">Je geeft aan dat het niet de bedoeling is om </w:t>
      </w:r>
      <w:r w:rsidRPr="005A310B">
        <w:rPr>
          <w:b/>
          <w:bCs/>
        </w:rPr>
        <w:t>instanties</w:t>
      </w:r>
      <w:r>
        <w:t xml:space="preserve"> te maken van de </w:t>
      </w:r>
      <w:r w:rsidRPr="005A310B">
        <w:rPr>
          <w:b/>
          <w:bCs/>
        </w:rPr>
        <w:t>superklasse</w:t>
      </w:r>
      <w:r>
        <w:t xml:space="preserve">, enkel van de </w:t>
      </w:r>
      <w:r w:rsidRPr="005A310B">
        <w:rPr>
          <w:b/>
          <w:bCs/>
        </w:rPr>
        <w:t>subklassen</w:t>
      </w:r>
      <w:r w:rsidR="005F53AD">
        <w:t>, maar</w:t>
      </w:r>
      <w:r w:rsidR="00C215BB">
        <w:t xml:space="preserve"> je kan wel zeggen </w:t>
      </w:r>
      <w:r w:rsidR="00C215BB" w:rsidRPr="005A310B">
        <w:rPr>
          <w:b/>
          <w:bCs/>
        </w:rPr>
        <w:t>Rekening rekening = new Zichtrekening</w:t>
      </w:r>
      <w:r>
        <w:t xml:space="preserve"> (geen rekeningen, maar spaar- of zich</w:t>
      </w:r>
      <w:r w:rsidR="005A310B">
        <w:t>t</w:t>
      </w:r>
      <w:r>
        <w:t>rekening).</w:t>
      </w:r>
    </w:p>
    <w:p w14:paraId="472D742A" w14:textId="5AFD86E0" w:rsidR="00E87EF9" w:rsidRDefault="00E87EF9" w:rsidP="005A310B">
      <w:pPr>
        <w:pStyle w:val="Lijstalinea"/>
        <w:numPr>
          <w:ilvl w:val="0"/>
          <w:numId w:val="20"/>
        </w:numPr>
      </w:pPr>
      <w:r>
        <w:t xml:space="preserve">Abstracte klassen hebben ook </w:t>
      </w:r>
      <w:r w:rsidRPr="005A310B">
        <w:rPr>
          <w:b/>
          <w:bCs/>
        </w:rPr>
        <w:t>geen</w:t>
      </w:r>
      <w:r w:rsidR="00FF68CF">
        <w:t xml:space="preserve"> </w:t>
      </w:r>
      <w:r w:rsidR="00FF68CF">
        <w:rPr>
          <w:b/>
          <w:bCs/>
        </w:rPr>
        <w:t>body</w:t>
      </w:r>
      <w:r w:rsidR="00FF68CF">
        <w:t xml:space="preserve"> in de superklasse</w:t>
      </w:r>
      <w:r w:rsidR="005A310B">
        <w:t>.</w:t>
      </w:r>
    </w:p>
    <w:p w14:paraId="102DCB8F" w14:textId="5DC850A3" w:rsidR="00167B22" w:rsidRDefault="00167B22" w:rsidP="005A310B">
      <w:pPr>
        <w:pStyle w:val="Lijstalinea"/>
        <w:numPr>
          <w:ilvl w:val="0"/>
          <w:numId w:val="20"/>
        </w:numPr>
      </w:pPr>
      <w:r>
        <w:t>1 abstracte methode = volledige klasse abstract</w:t>
      </w:r>
    </w:p>
    <w:p w14:paraId="6F40D868" w14:textId="6101C7C7" w:rsidR="00FC6C03" w:rsidRDefault="00FC6C03" w:rsidP="005A310B">
      <w:pPr>
        <w:pStyle w:val="Lijstalinea"/>
        <w:numPr>
          <w:ilvl w:val="0"/>
          <w:numId w:val="20"/>
        </w:numPr>
      </w:pPr>
      <w:r>
        <w:t xml:space="preserve">Abstracte klassen/methoden in </w:t>
      </w:r>
      <w:r w:rsidRPr="00FC6C03">
        <w:rPr>
          <w:b/>
          <w:bCs/>
        </w:rPr>
        <w:t>UML</w:t>
      </w:r>
      <w:r>
        <w:t xml:space="preserve"> = </w:t>
      </w:r>
      <w:r w:rsidRPr="00FC6C03">
        <w:rPr>
          <w:b/>
          <w:bCs/>
        </w:rPr>
        <w:t>schuingedrukt</w:t>
      </w:r>
      <w:r>
        <w:t>.</w:t>
      </w:r>
    </w:p>
    <w:p w14:paraId="401E5B87" w14:textId="7A1680DB" w:rsidR="00363BC5" w:rsidRPr="000C6C32" w:rsidRDefault="00363BC5" w:rsidP="005A310B">
      <w:pPr>
        <w:pStyle w:val="Lijstalinea"/>
        <w:numPr>
          <w:ilvl w:val="0"/>
          <w:numId w:val="20"/>
        </w:numPr>
        <w:rPr>
          <w:b/>
          <w:bCs/>
          <w:color w:val="FF0000"/>
        </w:rPr>
      </w:pPr>
      <w:r w:rsidRPr="000C6C32">
        <w:rPr>
          <w:b/>
          <w:bCs/>
          <w:color w:val="FF0000"/>
        </w:rPr>
        <w:t xml:space="preserve">Dit is de reden waarom </w:t>
      </w:r>
      <w:r w:rsidR="000C6C32" w:rsidRPr="000C6C32">
        <w:rPr>
          <w:b/>
          <w:bCs/>
          <w:color w:val="FF0000"/>
        </w:rPr>
        <w:t>we de abstracte methode in superklasse Rekening hebt gezet.</w:t>
      </w:r>
    </w:p>
    <w:p w14:paraId="3953A916" w14:textId="0459B833" w:rsidR="004C623B" w:rsidRPr="00967DB4" w:rsidRDefault="00363BC5" w:rsidP="009C7002">
      <w:r w:rsidRPr="00363BC5">
        <w:rPr>
          <w:noProof/>
        </w:rPr>
        <w:drawing>
          <wp:inline distT="0" distB="0" distL="0" distR="0" wp14:anchorId="00FC2106" wp14:editId="33F705C9">
            <wp:extent cx="6120130" cy="1424940"/>
            <wp:effectExtent l="0" t="0" r="0" b="0"/>
            <wp:docPr id="1111129478" name="Afbeelding 1" descr="Afbeelding met tekst, Lettertype, Multimedia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29478" name="Afbeelding 1" descr="Afbeelding met tekst, Lettertype, Multimediasoftware, schermopname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296" w14:textId="4A9C6725" w:rsidR="004C623B" w:rsidRPr="00967DB4" w:rsidRDefault="004C623B" w:rsidP="009C7002"/>
    <w:p w14:paraId="31C0AD47" w14:textId="23982084" w:rsidR="004C623B" w:rsidRPr="00967DB4" w:rsidRDefault="00536814" w:rsidP="00B62715">
      <w:pPr>
        <w:pStyle w:val="Geenafstand"/>
      </w:pPr>
      <w:r>
        <w:t>Object functie</w:t>
      </w:r>
      <w:r w:rsidR="00B62715">
        <w:t>: equals:</w:t>
      </w:r>
    </w:p>
    <w:p w14:paraId="47C44F24" w14:textId="0B8FDD2F" w:rsidR="004C623B" w:rsidRPr="00967DB4" w:rsidRDefault="00B62715" w:rsidP="009C7002">
      <w:r>
        <w:t>Dit laat je zelf geneneren</w:t>
      </w:r>
      <w:r w:rsidR="00776FE0">
        <w:t>. Vergelijkt dat 2 of meerdere objecten met elkaar gelijk zijn.</w:t>
      </w:r>
    </w:p>
    <w:p w14:paraId="511CE375" w14:textId="77777777" w:rsidR="004C623B" w:rsidRPr="00967DB4" w:rsidRDefault="004C623B" w:rsidP="009C7002"/>
    <w:p w14:paraId="5C4ECF00" w14:textId="77777777" w:rsidR="004C623B" w:rsidRPr="00967DB4" w:rsidRDefault="004C623B" w:rsidP="009C7002"/>
    <w:p w14:paraId="5668287D" w14:textId="77777777" w:rsidR="004C623B" w:rsidRPr="00967DB4" w:rsidRDefault="004C623B" w:rsidP="009C7002"/>
    <w:p w14:paraId="74E6160E" w14:textId="77777777" w:rsidR="004C623B" w:rsidRPr="00967DB4" w:rsidRDefault="004C623B" w:rsidP="009C7002"/>
    <w:p w14:paraId="39E8FE56" w14:textId="77777777" w:rsidR="00803E6F" w:rsidRPr="00967DB4" w:rsidRDefault="00803E6F" w:rsidP="009C7002"/>
    <w:p w14:paraId="3A720EC5" w14:textId="77777777" w:rsidR="00803E6F" w:rsidRPr="00967DB4" w:rsidRDefault="00803E6F" w:rsidP="009C7002"/>
    <w:p w14:paraId="44AD7A20" w14:textId="77777777" w:rsidR="00A53FA1" w:rsidRPr="00967DB4" w:rsidRDefault="00A53FA1" w:rsidP="009C7002"/>
    <w:p w14:paraId="4E33004E" w14:textId="77777777" w:rsidR="00A56E21" w:rsidRPr="00967DB4" w:rsidRDefault="00A56E21" w:rsidP="009C7002"/>
    <w:p w14:paraId="159F92A5" w14:textId="77777777" w:rsidR="00A56E21" w:rsidRPr="00967DB4" w:rsidRDefault="00A56E21" w:rsidP="009C7002"/>
    <w:p w14:paraId="25C98368" w14:textId="77777777" w:rsidR="00A56E21" w:rsidRPr="00967DB4" w:rsidRDefault="00A56E21" w:rsidP="009C7002"/>
    <w:p w14:paraId="3EC300DA" w14:textId="77777777" w:rsidR="0086358B" w:rsidRPr="00967DB4" w:rsidRDefault="0086358B" w:rsidP="009C7002"/>
    <w:p w14:paraId="5A047D64" w14:textId="77777777" w:rsidR="0086358B" w:rsidRPr="00967DB4" w:rsidRDefault="0086358B" w:rsidP="009C7002"/>
    <w:p w14:paraId="794B4921" w14:textId="77777777" w:rsidR="0086358B" w:rsidRPr="00967DB4" w:rsidRDefault="0086358B" w:rsidP="009C7002"/>
    <w:p w14:paraId="58417517" w14:textId="77777777" w:rsidR="0086358B" w:rsidRPr="00967DB4" w:rsidRDefault="0086358B" w:rsidP="009C7002"/>
    <w:p w14:paraId="5D61B5B1" w14:textId="2DB6F6AC" w:rsidR="001A6A5E" w:rsidRDefault="001A6A5E" w:rsidP="00ED2BD1">
      <w:pPr>
        <w:pStyle w:val="Kop1"/>
      </w:pPr>
      <w:bookmarkStart w:id="3" w:name="_Toc161749690"/>
      <w:r>
        <w:lastRenderedPageBreak/>
        <w:t xml:space="preserve">Hoofdstuk 2: </w:t>
      </w:r>
      <w:r w:rsidR="00ED2BD1">
        <w:t>Polymorfisme &amp; Interfaces</w:t>
      </w:r>
      <w:bookmarkEnd w:id="3"/>
    </w:p>
    <w:p w14:paraId="6235E82B" w14:textId="26C7E324" w:rsidR="0086358B" w:rsidRDefault="001A6A5E" w:rsidP="001A6A5E">
      <w:pPr>
        <w:pStyle w:val="Geenafstand"/>
      </w:pPr>
      <w:r>
        <w:t>Final methodes:</w:t>
      </w:r>
    </w:p>
    <w:p w14:paraId="0BA69450" w14:textId="74471373" w:rsidR="001A6A5E" w:rsidRDefault="001A6A5E" w:rsidP="009C7002">
      <w:r>
        <w:t xml:space="preserve">Kan je niet </w:t>
      </w:r>
      <w:r w:rsidRPr="00043A2E">
        <w:rPr>
          <w:b/>
          <w:bCs/>
        </w:rPr>
        <w:t>meer overschrijven</w:t>
      </w:r>
      <w:r>
        <w:t>, kan de body niet meer veranderen.</w:t>
      </w:r>
    </w:p>
    <w:p w14:paraId="1CEE249A" w14:textId="77777777" w:rsidR="001A6A5E" w:rsidRDefault="001A6A5E" w:rsidP="009C7002"/>
    <w:p w14:paraId="2E2B4241" w14:textId="638109A2" w:rsidR="001A6A5E" w:rsidRDefault="001A6A5E" w:rsidP="001A6A5E">
      <w:pPr>
        <w:pStyle w:val="Geenafstand"/>
      </w:pPr>
      <w:r>
        <w:t>Final attribuut:</w:t>
      </w:r>
    </w:p>
    <w:p w14:paraId="1727D427" w14:textId="759E4A2A" w:rsidR="001A6A5E" w:rsidRPr="00967DB4" w:rsidRDefault="001A6A5E" w:rsidP="009C7002">
      <w:r>
        <w:t xml:space="preserve">Kan de </w:t>
      </w:r>
      <w:r w:rsidRPr="00043A2E">
        <w:rPr>
          <w:b/>
          <w:bCs/>
        </w:rPr>
        <w:t>waarde</w:t>
      </w:r>
      <w:r>
        <w:t xml:space="preserve"> niet meer veranderen.</w:t>
      </w:r>
    </w:p>
    <w:p w14:paraId="49189A47" w14:textId="77777777" w:rsidR="0086358B" w:rsidRPr="00967DB4" w:rsidRDefault="0086358B" w:rsidP="009C7002"/>
    <w:p w14:paraId="4FE37BC5" w14:textId="4A6DDE79" w:rsidR="0086358B" w:rsidRDefault="0033337D" w:rsidP="00221523">
      <w:pPr>
        <w:pStyle w:val="Geenafstand"/>
      </w:pPr>
      <w:r>
        <w:t xml:space="preserve">Herhaling abstracte klassen: </w:t>
      </w:r>
    </w:p>
    <w:p w14:paraId="3F928CDE" w14:textId="2FE9DE49" w:rsidR="0033337D" w:rsidRPr="00967DB4" w:rsidRDefault="0033337D" w:rsidP="00043A2E">
      <w:pPr>
        <w:pStyle w:val="Lijstalinea"/>
        <w:numPr>
          <w:ilvl w:val="0"/>
          <w:numId w:val="21"/>
        </w:numPr>
      </w:pPr>
      <w:r>
        <w:t xml:space="preserve">Je kan </w:t>
      </w:r>
      <w:r w:rsidRPr="00043A2E">
        <w:rPr>
          <w:b/>
          <w:bCs/>
        </w:rPr>
        <w:t>geen objecten</w:t>
      </w:r>
      <w:r>
        <w:t xml:space="preserve"> van maken</w:t>
      </w:r>
      <w:r w:rsidR="00043A2E">
        <w:t xml:space="preserve"> van de superklasse</w:t>
      </w:r>
      <w:r>
        <w:t xml:space="preserve"> (Motor, elektrischeMotor, bezineMotor</w:t>
      </w:r>
      <w:r w:rsidR="00221523">
        <w:t>) Hier kan Motor niet gemaakt worden omdat hij abstract is.</w:t>
      </w:r>
    </w:p>
    <w:p w14:paraId="65101692" w14:textId="027CFE31" w:rsidR="0086358B" w:rsidRPr="00967DB4" w:rsidRDefault="00043A2E" w:rsidP="00043A2E">
      <w:pPr>
        <w:pStyle w:val="Lijstalinea"/>
        <w:numPr>
          <w:ilvl w:val="0"/>
          <w:numId w:val="21"/>
        </w:numPr>
      </w:pPr>
      <w:r>
        <w:t xml:space="preserve">Methodes die je hier inschrijft kan je </w:t>
      </w:r>
      <w:r w:rsidR="003E7E7E">
        <w:t>overal</w:t>
      </w:r>
      <w:r>
        <w:t xml:space="preserve"> </w:t>
      </w:r>
      <w:r w:rsidRPr="003E7E7E">
        <w:rPr>
          <w:b/>
          <w:bCs/>
        </w:rPr>
        <w:t>wel</w:t>
      </w:r>
      <w:r>
        <w:t xml:space="preserve"> gebruiken.</w:t>
      </w:r>
    </w:p>
    <w:p w14:paraId="353ECF5C" w14:textId="77777777" w:rsidR="0086358B" w:rsidRPr="00967DB4" w:rsidRDefault="0086358B" w:rsidP="009C7002"/>
    <w:p w14:paraId="45A5BA9D" w14:textId="68EC75EA" w:rsidR="0086358B" w:rsidRDefault="00000B87" w:rsidP="00A761CE">
      <w:pPr>
        <w:pStyle w:val="Geenafstand"/>
      </w:pPr>
      <w:r>
        <w:t xml:space="preserve">Interface: </w:t>
      </w:r>
    </w:p>
    <w:p w14:paraId="4CFF3C4F" w14:textId="52748925" w:rsidR="00000B87" w:rsidRDefault="009C7BED" w:rsidP="00A761CE">
      <w:pPr>
        <w:pStyle w:val="Lijstalinea"/>
        <w:numPr>
          <w:ilvl w:val="0"/>
          <w:numId w:val="22"/>
        </w:numPr>
      </w:pPr>
      <w:r w:rsidRPr="009E7ADA">
        <w:rPr>
          <w:noProof/>
        </w:rPr>
        <w:drawing>
          <wp:anchor distT="0" distB="0" distL="114300" distR="114300" simplePos="0" relativeHeight="251655680" behindDoc="1" locked="0" layoutInCell="1" allowOverlap="1" wp14:anchorId="2CAB111A" wp14:editId="7F5919B6">
            <wp:simplePos x="0" y="0"/>
            <wp:positionH relativeFrom="column">
              <wp:posOffset>4353560</wp:posOffset>
            </wp:positionH>
            <wp:positionV relativeFrom="paragraph">
              <wp:posOffset>8890</wp:posOffset>
            </wp:positionV>
            <wp:extent cx="1763932" cy="375920"/>
            <wp:effectExtent l="0" t="0" r="0" b="0"/>
            <wp:wrapTight wrapText="bothSides">
              <wp:wrapPolygon edited="0">
                <wp:start x="0" y="0"/>
                <wp:lineTo x="0" y="20797"/>
                <wp:lineTo x="21468" y="20797"/>
                <wp:lineTo x="21468" y="0"/>
                <wp:lineTo x="0" y="0"/>
              </wp:wrapPolygon>
            </wp:wrapTight>
            <wp:docPr id="191656096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609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932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B87">
        <w:t xml:space="preserve">Je hebt </w:t>
      </w:r>
      <w:r w:rsidR="00000B87" w:rsidRPr="00855164">
        <w:rPr>
          <w:b/>
          <w:bCs/>
        </w:rPr>
        <w:t>geen eigenschappen/attributen</w:t>
      </w:r>
    </w:p>
    <w:p w14:paraId="2349388B" w14:textId="2078DD2C" w:rsidR="00000B87" w:rsidRDefault="00000B87" w:rsidP="00A761CE">
      <w:pPr>
        <w:pStyle w:val="Lijstalinea"/>
        <w:numPr>
          <w:ilvl w:val="0"/>
          <w:numId w:val="22"/>
        </w:numPr>
      </w:pPr>
      <w:r>
        <w:t xml:space="preserve">Je hebt </w:t>
      </w:r>
      <w:r w:rsidRPr="00855164">
        <w:rPr>
          <w:b/>
          <w:bCs/>
        </w:rPr>
        <w:t>enkel abstracte methodes</w:t>
      </w:r>
      <w:r>
        <w:t xml:space="preserve"> (geen body/invulling)</w:t>
      </w:r>
    </w:p>
    <w:p w14:paraId="66D8C167" w14:textId="418E3F25" w:rsidR="009E7ADA" w:rsidRDefault="009E7ADA" w:rsidP="00A761CE">
      <w:pPr>
        <w:pStyle w:val="Lijstalinea"/>
        <w:numPr>
          <w:ilvl w:val="0"/>
          <w:numId w:val="22"/>
        </w:numPr>
      </w:pPr>
      <w:r>
        <w:t xml:space="preserve">Kenmerk van een interface is een kleine </w:t>
      </w:r>
      <w:r w:rsidRPr="00855164">
        <w:rPr>
          <w:b/>
          <w:bCs/>
        </w:rPr>
        <w:t>“I”</w:t>
      </w:r>
      <w:r>
        <w:t xml:space="preserve"> boven</w:t>
      </w:r>
      <w:r w:rsidR="008525C0">
        <w:t xml:space="preserve"> de naamklasse.</w:t>
      </w:r>
    </w:p>
    <w:p w14:paraId="2A7B7AA8" w14:textId="716BBB37" w:rsidR="001A7240" w:rsidRDefault="001A7240" w:rsidP="00A761CE">
      <w:pPr>
        <w:pStyle w:val="Lijstalinea"/>
        <w:numPr>
          <w:ilvl w:val="0"/>
          <w:numId w:val="22"/>
        </w:numPr>
      </w:pPr>
      <w:r>
        <w:t>In methodes zitten het woord “</w:t>
      </w:r>
      <w:r w:rsidRPr="009C7BED">
        <w:rPr>
          <w:b/>
          <w:bCs/>
        </w:rPr>
        <w:t>public abstract</w:t>
      </w:r>
      <w:r>
        <w:t xml:space="preserve">” </w:t>
      </w:r>
      <w:r w:rsidRPr="009C7BED">
        <w:rPr>
          <w:b/>
          <w:bCs/>
        </w:rPr>
        <w:t>vast ingebouwd</w:t>
      </w:r>
      <w:r>
        <w:t xml:space="preserve"> onzichtbaar, maar je mag het wel nog is noteren als je wil.</w:t>
      </w:r>
    </w:p>
    <w:p w14:paraId="4AE08FF9" w14:textId="7C6E34EE" w:rsidR="00143E1F" w:rsidRDefault="00143E1F" w:rsidP="00A761CE">
      <w:pPr>
        <w:pStyle w:val="Lijstalinea"/>
        <w:numPr>
          <w:ilvl w:val="0"/>
          <w:numId w:val="22"/>
        </w:numPr>
      </w:pPr>
      <w:r>
        <w:t xml:space="preserve">Bij </w:t>
      </w:r>
      <w:r w:rsidRPr="009C7BED">
        <w:rPr>
          <w:b/>
          <w:bCs/>
        </w:rPr>
        <w:t>overervering</w:t>
      </w:r>
      <w:r>
        <w:t xml:space="preserve"> gebruik je het woord “</w:t>
      </w:r>
      <w:r w:rsidRPr="009C7BED">
        <w:rPr>
          <w:b/>
          <w:bCs/>
        </w:rPr>
        <w:t>extends</w:t>
      </w:r>
      <w:r>
        <w:t xml:space="preserve">”, bij </w:t>
      </w:r>
      <w:r w:rsidRPr="009C7BED">
        <w:rPr>
          <w:b/>
          <w:bCs/>
        </w:rPr>
        <w:t>interface</w:t>
      </w:r>
      <w:r>
        <w:t xml:space="preserve"> gebruik je het woord “</w:t>
      </w:r>
      <w:r w:rsidR="009C7BED" w:rsidRPr="009C7BED">
        <w:rPr>
          <w:b/>
          <w:bCs/>
        </w:rPr>
        <w:t>implements</w:t>
      </w:r>
      <w:r w:rsidR="009C7BED">
        <w:t>”</w:t>
      </w:r>
    </w:p>
    <w:p w14:paraId="100660FE" w14:textId="4B9B82D0" w:rsidR="009C7BED" w:rsidRDefault="009C7BED" w:rsidP="00A761CE">
      <w:pPr>
        <w:pStyle w:val="Lijstalinea"/>
        <w:numPr>
          <w:ilvl w:val="0"/>
          <w:numId w:val="22"/>
        </w:numPr>
      </w:pPr>
      <w:r>
        <w:t xml:space="preserve">Je bent </w:t>
      </w:r>
      <w:r w:rsidRPr="009C7BED">
        <w:rPr>
          <w:b/>
          <w:bCs/>
          <w:color w:val="FF0000"/>
        </w:rPr>
        <w:t>verplicht</w:t>
      </w:r>
      <w:r>
        <w:t xml:space="preserve"> alle abstracte methodes uit de interface te gebruiken.</w:t>
      </w:r>
    </w:p>
    <w:p w14:paraId="3BB2BD52" w14:textId="4D020357" w:rsidR="00D9239F" w:rsidRDefault="00D9239F" w:rsidP="00A761CE">
      <w:pPr>
        <w:pStyle w:val="Lijstalinea"/>
        <w:numPr>
          <w:ilvl w:val="0"/>
          <w:numId w:val="22"/>
        </w:numPr>
      </w:pPr>
      <w:r>
        <w:t xml:space="preserve">Een klasse </w:t>
      </w:r>
      <w:r w:rsidR="009A51F1">
        <w:t>kan</w:t>
      </w:r>
      <w:r>
        <w:t xml:space="preserve"> </w:t>
      </w:r>
      <w:r w:rsidRPr="009A51F1">
        <w:rPr>
          <w:b/>
          <w:bCs/>
        </w:rPr>
        <w:t>meerdere interfaces implementeren</w:t>
      </w:r>
      <w:r w:rsidR="009A51F1">
        <w:t>, overerving slechts één.</w:t>
      </w:r>
    </w:p>
    <w:p w14:paraId="348ADC7F" w14:textId="7BE2B196" w:rsidR="00D715E3" w:rsidRPr="008E3414" w:rsidRDefault="00D715E3" w:rsidP="00A761CE">
      <w:pPr>
        <w:pStyle w:val="Lijstalinea"/>
        <w:numPr>
          <w:ilvl w:val="0"/>
          <w:numId w:val="22"/>
        </w:numPr>
      </w:pPr>
      <w:r>
        <w:t xml:space="preserve">Je kan geen interface </w:t>
      </w:r>
      <w:r w:rsidRPr="00D715E3">
        <w:rPr>
          <w:b/>
          <w:bCs/>
        </w:rPr>
        <w:t>instantiëren</w:t>
      </w:r>
    </w:p>
    <w:p w14:paraId="0FB21EBE" w14:textId="14607221" w:rsidR="008E3414" w:rsidRPr="00967DB4" w:rsidRDefault="008E3414" w:rsidP="00A761CE">
      <w:pPr>
        <w:pStyle w:val="Lijstalinea"/>
        <w:numPr>
          <w:ilvl w:val="0"/>
          <w:numId w:val="22"/>
        </w:numPr>
      </w:pPr>
      <w:r>
        <w:rPr>
          <w:b/>
          <w:bCs/>
        </w:rPr>
        <w:t xml:space="preserve">Je maakt </w:t>
      </w:r>
      <w:r w:rsidR="00815F60">
        <w:rPr>
          <w:b/>
          <w:bCs/>
        </w:rPr>
        <w:t xml:space="preserve">een instantie van </w:t>
      </w:r>
      <w:r>
        <w:rPr>
          <w:b/>
          <w:bCs/>
        </w:rPr>
        <w:t xml:space="preserve">een klasse van de interface dat je </w:t>
      </w:r>
      <w:r w:rsidR="00815F60">
        <w:rPr>
          <w:b/>
          <w:bCs/>
        </w:rPr>
        <w:t>implementeert</w:t>
      </w:r>
      <w:r>
        <w:rPr>
          <w:b/>
          <w:bCs/>
        </w:rPr>
        <w:t>.</w:t>
      </w:r>
    </w:p>
    <w:p w14:paraId="01F4E9BD" w14:textId="774E8AF8" w:rsidR="0086358B" w:rsidRPr="00967DB4" w:rsidRDefault="0086358B" w:rsidP="009C7002"/>
    <w:p w14:paraId="2BB79CD3" w14:textId="55E066A7" w:rsidR="0086358B" w:rsidRDefault="00B71AA1" w:rsidP="00B71AA1">
      <w:pPr>
        <w:pStyle w:val="Geenafstand"/>
      </w:pPr>
      <w:r>
        <w:t xml:space="preserve">Verschil overerving en interface in UML: </w:t>
      </w:r>
    </w:p>
    <w:p w14:paraId="4B9D8C02" w14:textId="433A9D35" w:rsidR="00B71AA1" w:rsidRPr="00967DB4" w:rsidRDefault="00B71AA1" w:rsidP="009C7002">
      <w:r w:rsidRPr="00B71AA1">
        <w:rPr>
          <w:noProof/>
        </w:rPr>
        <w:drawing>
          <wp:inline distT="0" distB="0" distL="0" distR="0" wp14:anchorId="3AADCE66" wp14:editId="344EA93F">
            <wp:extent cx="3638550" cy="1567091"/>
            <wp:effectExtent l="0" t="0" r="0" b="0"/>
            <wp:docPr id="1330952392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52392" name="Afbeelding 1" descr="Afbeelding met tekst, schermopname, Lettertype, lijn&#10;&#10;Automatisch gegenereerde beschrijvi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6240" cy="157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2817" w14:textId="64004A93" w:rsidR="0086358B" w:rsidRDefault="0086358B" w:rsidP="009C7002"/>
    <w:p w14:paraId="5DF2CDE8" w14:textId="529A7C07" w:rsidR="00E75156" w:rsidRPr="00E75156" w:rsidRDefault="00E75156" w:rsidP="00E75156">
      <w:pPr>
        <w:pStyle w:val="Geenafstand"/>
        <w:rPr>
          <w:lang w:val="fr-FR"/>
        </w:rPr>
      </w:pPr>
      <w:r w:rsidRPr="00E75156">
        <w:rPr>
          <w:lang w:val="fr-FR"/>
        </w:rPr>
        <w:t>Comparable interfaces</w:t>
      </w:r>
      <w:r w:rsidR="00493C65">
        <w:rPr>
          <w:lang w:val="fr-FR"/>
        </w:rPr>
        <w:t xml:space="preserve"> (Interface Comparable &lt;T&gt;)</w:t>
      </w:r>
      <w:r w:rsidRPr="00E75156">
        <w:rPr>
          <w:lang w:val="fr-FR"/>
        </w:rPr>
        <w:t>:</w:t>
      </w:r>
    </w:p>
    <w:p w14:paraId="59F6D83D" w14:textId="5429EF1A" w:rsidR="0086358B" w:rsidRPr="00E75156" w:rsidRDefault="00E75156" w:rsidP="009C7002">
      <w:r w:rsidRPr="00E75156">
        <w:t>Als je niet kan v</w:t>
      </w:r>
      <w:r>
        <w:t>ergelijken, kan je niet sorteren.</w:t>
      </w:r>
    </w:p>
    <w:p w14:paraId="6DD28CDA" w14:textId="5103C8F6" w:rsidR="0086358B" w:rsidRPr="00E75156" w:rsidRDefault="0086358B" w:rsidP="009C7002"/>
    <w:p w14:paraId="4172683A" w14:textId="19416AF9" w:rsidR="0086358B" w:rsidRDefault="002041B9" w:rsidP="00BB3CF0">
      <w:pPr>
        <w:pStyle w:val="Geenafstand"/>
      </w:pPr>
      <w:r w:rsidRPr="0019731A">
        <w:rPr>
          <w:noProof/>
        </w:rPr>
        <w:drawing>
          <wp:anchor distT="0" distB="0" distL="114300" distR="114300" simplePos="0" relativeHeight="251657728" behindDoc="1" locked="0" layoutInCell="1" allowOverlap="1" wp14:anchorId="59D33CD7" wp14:editId="6C656832">
            <wp:simplePos x="0" y="0"/>
            <wp:positionH relativeFrom="column">
              <wp:posOffset>3330575</wp:posOffset>
            </wp:positionH>
            <wp:positionV relativeFrom="paragraph">
              <wp:posOffset>21590</wp:posOffset>
            </wp:positionV>
            <wp:extent cx="2786380" cy="1111915"/>
            <wp:effectExtent l="0" t="0" r="0" b="0"/>
            <wp:wrapTight wrapText="bothSides">
              <wp:wrapPolygon edited="0">
                <wp:start x="0" y="0"/>
                <wp:lineTo x="0" y="21094"/>
                <wp:lineTo x="21413" y="21094"/>
                <wp:lineTo x="21413" y="0"/>
                <wp:lineTo x="0" y="0"/>
              </wp:wrapPolygon>
            </wp:wrapTight>
            <wp:docPr id="141312222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2222" name="Afbeelding 1" descr="Afbeelding met tekst, schermopname, Lettertype&#10;&#10;Automatisch gegenereerde beschrijvi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6380" cy="111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73FD">
        <w:t xml:space="preserve">Functionele interface: </w:t>
      </w:r>
    </w:p>
    <w:p w14:paraId="706CE733" w14:textId="73AD0FFA" w:rsidR="00E373FD" w:rsidRDefault="00A512BF" w:rsidP="00BB3CF0">
      <w:pPr>
        <w:pStyle w:val="Lijstalinea"/>
        <w:numPr>
          <w:ilvl w:val="0"/>
          <w:numId w:val="23"/>
        </w:numPr>
      </w:pPr>
      <w:r>
        <w:t xml:space="preserve">Slechts één abstracte methode: </w:t>
      </w:r>
      <w:r w:rsidR="000A42F7">
        <w:t>compare</w:t>
      </w:r>
      <w:r>
        <w:t>To</w:t>
      </w:r>
    </w:p>
    <w:p w14:paraId="37AE001B" w14:textId="7824B2A5" w:rsidR="00503AE2" w:rsidRDefault="00503AE2" w:rsidP="00BB3CF0">
      <w:pPr>
        <w:pStyle w:val="Lijstalinea"/>
        <w:numPr>
          <w:ilvl w:val="0"/>
          <w:numId w:val="23"/>
        </w:numPr>
      </w:pPr>
      <w:r>
        <w:t>Neg</w:t>
      </w:r>
      <w:r w:rsidR="00ED5BBD">
        <w:t>at</w:t>
      </w:r>
      <w:r>
        <w:t>ief getal f1 &lt; f2</w:t>
      </w:r>
    </w:p>
    <w:p w14:paraId="08868934" w14:textId="6CCE8F15" w:rsidR="00503AE2" w:rsidRDefault="00503AE2" w:rsidP="00BB3CF0">
      <w:pPr>
        <w:pStyle w:val="Lijstalinea"/>
        <w:numPr>
          <w:ilvl w:val="0"/>
          <w:numId w:val="23"/>
        </w:numPr>
      </w:pPr>
      <w:r>
        <w:t>Positief getal f2  f1</w:t>
      </w:r>
    </w:p>
    <w:p w14:paraId="71ABB355" w14:textId="1A1248B0" w:rsidR="00503AE2" w:rsidRDefault="00E02046" w:rsidP="00BB3CF0">
      <w:pPr>
        <w:pStyle w:val="Lijstalinea"/>
        <w:numPr>
          <w:ilvl w:val="0"/>
          <w:numId w:val="23"/>
        </w:numPr>
      </w:pPr>
      <w:r>
        <w:t>nul f2.equals(f1)</w:t>
      </w:r>
    </w:p>
    <w:p w14:paraId="35025DF7" w14:textId="1F088642" w:rsidR="0019731A" w:rsidRPr="00E75156" w:rsidRDefault="0019731A" w:rsidP="0019731A">
      <w:pPr>
        <w:pStyle w:val="Lijstalinea"/>
        <w:numPr>
          <w:ilvl w:val="1"/>
          <w:numId w:val="23"/>
        </w:numPr>
      </w:pPr>
      <w:r>
        <w:t>Vast skelet</w:t>
      </w:r>
    </w:p>
    <w:p w14:paraId="5D155B99" w14:textId="17C41E80" w:rsidR="0086358B" w:rsidRPr="00E75156" w:rsidRDefault="00BB3CF0" w:rsidP="009C7002">
      <w:r w:rsidRPr="00BB3CF0">
        <w:rPr>
          <w:noProof/>
        </w:rPr>
        <w:drawing>
          <wp:anchor distT="0" distB="0" distL="114300" distR="114300" simplePos="0" relativeHeight="251656704" behindDoc="1" locked="0" layoutInCell="1" allowOverlap="1" wp14:anchorId="007FCE58" wp14:editId="339FD042">
            <wp:simplePos x="0" y="0"/>
            <wp:positionH relativeFrom="column">
              <wp:posOffset>-2540</wp:posOffset>
            </wp:positionH>
            <wp:positionV relativeFrom="paragraph">
              <wp:posOffset>4445</wp:posOffset>
            </wp:positionV>
            <wp:extent cx="4861981" cy="198137"/>
            <wp:effectExtent l="0" t="0" r="0" b="0"/>
            <wp:wrapTight wrapText="bothSides">
              <wp:wrapPolygon edited="0">
                <wp:start x="0" y="0"/>
                <wp:lineTo x="0" y="18692"/>
                <wp:lineTo x="21498" y="18692"/>
                <wp:lineTo x="21498" y="0"/>
                <wp:lineTo x="0" y="0"/>
              </wp:wrapPolygon>
            </wp:wrapTight>
            <wp:docPr id="180099158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9158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7F751" w14:textId="274F2A71" w:rsidR="0086358B" w:rsidRPr="00E75156" w:rsidRDefault="0086358B" w:rsidP="009C7002"/>
    <w:p w14:paraId="0A87A623" w14:textId="15CDD8D2" w:rsidR="0086358B" w:rsidRPr="00E75156" w:rsidRDefault="0086358B" w:rsidP="009C7002"/>
    <w:p w14:paraId="10FD39AD" w14:textId="77777777" w:rsidR="0086358B" w:rsidRPr="00E75156" w:rsidRDefault="0086358B" w:rsidP="009C7002"/>
    <w:p w14:paraId="5D9A54B9" w14:textId="21529BDB" w:rsidR="0086358B" w:rsidRPr="00E75156" w:rsidRDefault="0086358B" w:rsidP="009C7002"/>
    <w:p w14:paraId="04B123DD" w14:textId="7BA14E20" w:rsidR="0086358B" w:rsidRDefault="0048638E" w:rsidP="0048638E">
      <w:pPr>
        <w:pStyle w:val="Geenafstand"/>
      </w:pPr>
      <w:r>
        <w:t xml:space="preserve">Inteface als type: </w:t>
      </w:r>
    </w:p>
    <w:p w14:paraId="6F606F6B" w14:textId="764AD548" w:rsidR="0048638E" w:rsidRPr="00E75156" w:rsidRDefault="0048638E" w:rsidP="009C7002">
      <w:r w:rsidRPr="0048638E">
        <w:rPr>
          <w:noProof/>
        </w:rPr>
        <w:drawing>
          <wp:anchor distT="0" distB="0" distL="114300" distR="114300" simplePos="0" relativeHeight="251658752" behindDoc="1" locked="0" layoutInCell="1" allowOverlap="1" wp14:anchorId="4AD5DC9B" wp14:editId="3B8C823D">
            <wp:simplePos x="0" y="0"/>
            <wp:positionH relativeFrom="column">
              <wp:posOffset>1871980</wp:posOffset>
            </wp:positionH>
            <wp:positionV relativeFrom="paragraph">
              <wp:posOffset>15875</wp:posOffset>
            </wp:positionV>
            <wp:extent cx="4509135" cy="1036320"/>
            <wp:effectExtent l="0" t="0" r="0" b="0"/>
            <wp:wrapTight wrapText="bothSides">
              <wp:wrapPolygon edited="0">
                <wp:start x="0" y="0"/>
                <wp:lineTo x="0" y="21044"/>
                <wp:lineTo x="21536" y="21044"/>
                <wp:lineTo x="21536" y="0"/>
                <wp:lineTo x="0" y="0"/>
              </wp:wrapPolygon>
            </wp:wrapTight>
            <wp:docPr id="957439338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39338" name="Afbeelding 1" descr="Afbeelding met tekst, schermopname, Lettertype&#10;&#10;Automatisch gegenereerde beschrijvi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Een interface kan ook gebruikt worden als type.</w:t>
      </w:r>
    </w:p>
    <w:p w14:paraId="1AB982EB" w14:textId="77777777" w:rsidR="0086358B" w:rsidRPr="00E75156" w:rsidRDefault="0086358B" w:rsidP="009C7002"/>
    <w:p w14:paraId="59E03C99" w14:textId="77777777" w:rsidR="0086358B" w:rsidRPr="00E75156" w:rsidRDefault="0086358B" w:rsidP="009C7002"/>
    <w:p w14:paraId="0A81A183" w14:textId="77777777" w:rsidR="0086358B" w:rsidRPr="00E75156" w:rsidRDefault="0086358B" w:rsidP="009C7002"/>
    <w:p w14:paraId="2A1DCF98" w14:textId="77777777" w:rsidR="0086358B" w:rsidRDefault="0086358B" w:rsidP="009C7002"/>
    <w:p w14:paraId="1D7CA75D" w14:textId="77777777" w:rsidR="00EF6FC9" w:rsidRPr="00E75156" w:rsidRDefault="00EF6FC9" w:rsidP="006779D4">
      <w:pPr>
        <w:pBdr>
          <w:bottom w:val="single" w:sz="4" w:space="1" w:color="auto"/>
        </w:pBdr>
      </w:pPr>
    </w:p>
    <w:p w14:paraId="54B1CC1D" w14:textId="213BB820" w:rsidR="0086358B" w:rsidRPr="00E75156" w:rsidRDefault="005D384E" w:rsidP="005D384E">
      <w:pPr>
        <w:pStyle w:val="Geenafstand"/>
      </w:pPr>
      <w:r>
        <w:t xml:space="preserve">Natuurlijke ordening: </w:t>
      </w:r>
    </w:p>
    <w:p w14:paraId="43F062D4" w14:textId="38ED8198" w:rsidR="0086358B" w:rsidRDefault="004A40B1" w:rsidP="004A40B1">
      <w:pPr>
        <w:pStyle w:val="Lijstalinea"/>
        <w:numPr>
          <w:ilvl w:val="0"/>
          <w:numId w:val="27"/>
        </w:numPr>
      </w:pPr>
      <w:r>
        <w:t>I comparable</w:t>
      </w:r>
    </w:p>
    <w:p w14:paraId="06B58421" w14:textId="593AAFA4" w:rsidR="004A40B1" w:rsidRDefault="004A40B1" w:rsidP="004A40B1">
      <w:pPr>
        <w:pStyle w:val="Lijstalinea"/>
        <w:numPr>
          <w:ilvl w:val="0"/>
          <w:numId w:val="27"/>
        </w:numPr>
      </w:pPr>
      <w:r>
        <w:t>In klasse zelf</w:t>
      </w:r>
    </w:p>
    <w:p w14:paraId="7C0C994E" w14:textId="656400FD" w:rsidR="004A40B1" w:rsidRDefault="003017F3" w:rsidP="004A40B1">
      <w:pPr>
        <w:pStyle w:val="Lijstalinea"/>
        <w:numPr>
          <w:ilvl w:val="0"/>
          <w:numId w:val="27"/>
        </w:numPr>
      </w:pPr>
      <w:r>
        <w:t>Compareto</w:t>
      </w:r>
    </w:p>
    <w:p w14:paraId="4A2CC3C5" w14:textId="3AD0BB85" w:rsidR="004A40B1" w:rsidRDefault="00470CFB" w:rsidP="004A40B1">
      <w:pPr>
        <w:pStyle w:val="Lijstalinea"/>
        <w:numPr>
          <w:ilvl w:val="0"/>
          <w:numId w:val="27"/>
        </w:numPr>
      </w:pPr>
      <w:r>
        <w:t>Consistentie met equals/hashcode</w:t>
      </w:r>
    </w:p>
    <w:p w14:paraId="212D04BD" w14:textId="786907E1" w:rsidR="00470CFB" w:rsidRPr="006779D4" w:rsidRDefault="003017F3" w:rsidP="004A40B1">
      <w:pPr>
        <w:pStyle w:val="Lijstalinea"/>
        <w:numPr>
          <w:ilvl w:val="0"/>
          <w:numId w:val="27"/>
        </w:numPr>
        <w:rPr>
          <w:b/>
          <w:bCs/>
          <w:color w:val="FF0000"/>
          <w:sz w:val="36"/>
          <w:szCs w:val="32"/>
        </w:rPr>
      </w:pPr>
      <w:r>
        <w:t xml:space="preserve">Één </w:t>
      </w:r>
      <w:r w:rsidR="00A2039C">
        <w:t>comparable mogelijk</w:t>
      </w:r>
      <w:r w:rsidR="006779D4">
        <w:tab/>
      </w:r>
      <w:r w:rsidR="006779D4">
        <w:tab/>
      </w:r>
      <w:r w:rsidR="006779D4">
        <w:tab/>
      </w:r>
      <w:r w:rsidR="006779D4">
        <w:tab/>
      </w:r>
      <w:r w:rsidR="006779D4" w:rsidRPr="006779D4">
        <w:rPr>
          <w:b/>
          <w:bCs/>
          <w:color w:val="FF0000"/>
          <w:sz w:val="36"/>
          <w:szCs w:val="32"/>
        </w:rPr>
        <w:t>!EXTREEM BELANGRIJK!</w:t>
      </w:r>
    </w:p>
    <w:p w14:paraId="42E01442" w14:textId="77777777" w:rsidR="00EB7560" w:rsidRDefault="00EB7560" w:rsidP="00EB7560"/>
    <w:p w14:paraId="7C57B221" w14:textId="55207E99" w:rsidR="00EB7560" w:rsidRDefault="00EB7560" w:rsidP="006779D4">
      <w:pPr>
        <w:pStyle w:val="Geenafstand"/>
      </w:pPr>
      <w:r>
        <w:t xml:space="preserve">Totale ordening: </w:t>
      </w:r>
    </w:p>
    <w:p w14:paraId="1EA79D75" w14:textId="0B0E6638" w:rsidR="00EB7560" w:rsidRDefault="00EB7560" w:rsidP="006779D4">
      <w:pPr>
        <w:pStyle w:val="Lijstalinea"/>
        <w:numPr>
          <w:ilvl w:val="0"/>
          <w:numId w:val="28"/>
        </w:numPr>
      </w:pPr>
      <w:r>
        <w:t>I Comparator</w:t>
      </w:r>
    </w:p>
    <w:p w14:paraId="00231534" w14:textId="6C263516" w:rsidR="00EB7560" w:rsidRDefault="00EB7560" w:rsidP="006779D4">
      <w:pPr>
        <w:pStyle w:val="Lijstalinea"/>
        <w:numPr>
          <w:ilvl w:val="0"/>
          <w:numId w:val="28"/>
        </w:numPr>
      </w:pPr>
      <w:r>
        <w:t>Compare</w:t>
      </w:r>
    </w:p>
    <w:p w14:paraId="04407629" w14:textId="4590C0F2" w:rsidR="00EB7560" w:rsidRDefault="006779D4" w:rsidP="006779D4">
      <w:pPr>
        <w:pStyle w:val="Lijstalinea"/>
        <w:numPr>
          <w:ilvl w:val="0"/>
          <w:numId w:val="28"/>
        </w:numPr>
      </w:pPr>
      <w:r>
        <w:t xml:space="preserve">Verschillende comparebles mogelijk </w:t>
      </w:r>
    </w:p>
    <w:p w14:paraId="7289E50A" w14:textId="329BD998" w:rsidR="006779D4" w:rsidRDefault="006779D4" w:rsidP="006779D4">
      <w:pPr>
        <w:pStyle w:val="Lijstalinea"/>
        <w:numPr>
          <w:ilvl w:val="0"/>
          <w:numId w:val="28"/>
        </w:numPr>
        <w:pBdr>
          <w:bottom w:val="single" w:sz="4" w:space="1" w:color="auto"/>
        </w:pBdr>
      </w:pPr>
      <w:r>
        <w:t>Buiten klasse zelf</w:t>
      </w:r>
    </w:p>
    <w:p w14:paraId="5D360754" w14:textId="77777777" w:rsidR="006779D4" w:rsidRPr="00E75156" w:rsidRDefault="006779D4" w:rsidP="006779D4">
      <w:pPr>
        <w:ind w:left="360"/>
      </w:pPr>
    </w:p>
    <w:p w14:paraId="780C473D" w14:textId="706001B8" w:rsidR="0086358B" w:rsidRPr="00E75156" w:rsidRDefault="0086358B" w:rsidP="009C7002"/>
    <w:p w14:paraId="0A15E267" w14:textId="2E2EE21C" w:rsidR="0086358B" w:rsidRPr="00922F40" w:rsidRDefault="00955E0F" w:rsidP="00955E0F">
      <w:pPr>
        <w:pStyle w:val="Geenafstand"/>
      </w:pPr>
      <w:r w:rsidRPr="00955E0F">
        <w:rPr>
          <w:noProof/>
          <w:lang w:val="en-GB"/>
        </w:rPr>
        <w:drawing>
          <wp:anchor distT="0" distB="0" distL="114300" distR="114300" simplePos="0" relativeHeight="251661824" behindDoc="1" locked="0" layoutInCell="1" allowOverlap="1" wp14:anchorId="0ADEDCFA" wp14:editId="094CAAE2">
            <wp:simplePos x="0" y="0"/>
            <wp:positionH relativeFrom="column">
              <wp:posOffset>1867535</wp:posOffset>
            </wp:positionH>
            <wp:positionV relativeFrom="paragraph">
              <wp:posOffset>5715</wp:posOffset>
            </wp:positionV>
            <wp:extent cx="4251325" cy="1031875"/>
            <wp:effectExtent l="0" t="0" r="0" b="0"/>
            <wp:wrapTight wrapText="bothSides">
              <wp:wrapPolygon edited="0">
                <wp:start x="0" y="0"/>
                <wp:lineTo x="0" y="21135"/>
                <wp:lineTo x="21487" y="21135"/>
                <wp:lineTo x="21487" y="0"/>
                <wp:lineTo x="0" y="0"/>
              </wp:wrapPolygon>
            </wp:wrapTight>
            <wp:docPr id="1329992374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2374" name="Afbeelding 1" descr="Afbeelding met tekst, schermopname, Lettertype&#10;&#10;Automatisch gegenereerde beschrijvi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07D" w:rsidRPr="00922F40">
        <w:t xml:space="preserve">Functionele interface: </w:t>
      </w:r>
    </w:p>
    <w:p w14:paraId="1DFF40D0" w14:textId="22F45733" w:rsidR="00B1607D" w:rsidRPr="00B1607D" w:rsidRDefault="00B1607D" w:rsidP="009C7002">
      <w:pPr>
        <w:rPr>
          <w:lang w:val="en-GB"/>
        </w:rPr>
      </w:pPr>
      <w:r w:rsidRPr="00B1607D">
        <w:rPr>
          <w:lang w:val="en-GB"/>
        </w:rPr>
        <w:t>Interface met exact 1 asbolute meth</w:t>
      </w:r>
      <w:r>
        <w:rPr>
          <w:lang w:val="en-GB"/>
        </w:rPr>
        <w:t>ode</w:t>
      </w:r>
    </w:p>
    <w:p w14:paraId="049B4AFC" w14:textId="519032A7" w:rsidR="0086358B" w:rsidRPr="00B1607D" w:rsidRDefault="0086358B" w:rsidP="009C7002">
      <w:pPr>
        <w:rPr>
          <w:lang w:val="en-GB"/>
        </w:rPr>
      </w:pPr>
    </w:p>
    <w:p w14:paraId="5498568D" w14:textId="77777777" w:rsidR="0086358B" w:rsidRPr="00B1607D" w:rsidRDefault="0086358B" w:rsidP="009C7002">
      <w:pPr>
        <w:rPr>
          <w:lang w:val="en-GB"/>
        </w:rPr>
      </w:pPr>
    </w:p>
    <w:p w14:paraId="733D311E" w14:textId="77777777" w:rsidR="0086358B" w:rsidRPr="00B1607D" w:rsidRDefault="0086358B" w:rsidP="009C7002">
      <w:pPr>
        <w:rPr>
          <w:lang w:val="en-GB"/>
        </w:rPr>
      </w:pPr>
    </w:p>
    <w:p w14:paraId="0D923A32" w14:textId="2A5B0F93" w:rsidR="0086358B" w:rsidRPr="003705DE" w:rsidRDefault="00523858" w:rsidP="00523858">
      <w:pPr>
        <w:pStyle w:val="Geenafstand"/>
      </w:pPr>
      <w:r w:rsidRPr="003705DE">
        <w:t xml:space="preserve">Anonieme innerklasse: </w:t>
      </w:r>
    </w:p>
    <w:p w14:paraId="3DCF5207" w14:textId="4026AE75" w:rsidR="0086358B" w:rsidRPr="00000FDF" w:rsidRDefault="003705DE" w:rsidP="003705DE">
      <w:pPr>
        <w:pStyle w:val="Lijstalinea"/>
        <w:numPr>
          <w:ilvl w:val="0"/>
          <w:numId w:val="24"/>
        </w:numPr>
        <w:rPr>
          <w:b/>
          <w:bCs/>
        </w:rPr>
      </w:pPr>
      <w:r w:rsidRPr="003705DE">
        <w:t>Het h</w:t>
      </w:r>
      <w:r>
        <w:t xml:space="preserve">eeft </w:t>
      </w:r>
      <w:r w:rsidRPr="00000FDF">
        <w:rPr>
          <w:b/>
          <w:bCs/>
        </w:rPr>
        <w:t>geen naam</w:t>
      </w:r>
    </w:p>
    <w:p w14:paraId="34FA6B5C" w14:textId="06AA98E3" w:rsidR="003705DE" w:rsidRDefault="003705DE" w:rsidP="003705DE">
      <w:pPr>
        <w:pStyle w:val="Lijstalinea"/>
        <w:numPr>
          <w:ilvl w:val="0"/>
          <w:numId w:val="24"/>
        </w:numPr>
      </w:pPr>
      <w:r>
        <w:t>innerklasse = in een andere klasse</w:t>
      </w:r>
    </w:p>
    <w:p w14:paraId="52AC6599" w14:textId="7BD812A7" w:rsidR="00815F60" w:rsidRPr="003705DE" w:rsidRDefault="00815F60" w:rsidP="003705DE">
      <w:pPr>
        <w:pStyle w:val="Lijstalinea"/>
        <w:numPr>
          <w:ilvl w:val="0"/>
          <w:numId w:val="24"/>
        </w:numPr>
      </w:pPr>
      <w:r>
        <w:t>Je maakt een instantie van een klasse die geen naam heeft/die comparator implementeert.</w:t>
      </w:r>
    </w:p>
    <w:p w14:paraId="558AA36B" w14:textId="28A7424A" w:rsidR="0086358B" w:rsidRPr="003705DE" w:rsidRDefault="00000FDF" w:rsidP="009C7002">
      <w:r w:rsidRPr="00000FDF">
        <w:rPr>
          <w:noProof/>
        </w:rPr>
        <w:drawing>
          <wp:inline distT="0" distB="0" distL="0" distR="0" wp14:anchorId="33A6DE49" wp14:editId="32CD69DF">
            <wp:extent cx="5960802" cy="1305588"/>
            <wp:effectExtent l="0" t="0" r="0" b="0"/>
            <wp:docPr id="2131235703" name="Afbeelding 1" descr="Afbeelding met tekst, schermopname, Lettertyp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35703" name="Afbeelding 1" descr="Afbeelding met tekst, schermopname, Lettertyp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0440" cy="130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27A6" w14:textId="77777777" w:rsidR="0086358B" w:rsidRPr="003705DE" w:rsidRDefault="0086358B" w:rsidP="009C7002"/>
    <w:p w14:paraId="6179D4BC" w14:textId="09EBA638" w:rsidR="0086358B" w:rsidRPr="003705DE" w:rsidRDefault="00DE35EB" w:rsidP="00B4726D">
      <w:pPr>
        <w:pStyle w:val="Geenafstand"/>
      </w:pPr>
      <w:r>
        <w:t>Lambaex</w:t>
      </w:r>
      <w:r w:rsidR="00B4726D">
        <w:t xml:space="preserve">pressie: </w:t>
      </w:r>
    </w:p>
    <w:p w14:paraId="19E30A70" w14:textId="64B7B229" w:rsidR="0086358B" w:rsidRDefault="00B4726D" w:rsidP="00705DA2">
      <w:pPr>
        <w:pStyle w:val="Lijstalinea"/>
        <w:numPr>
          <w:ilvl w:val="0"/>
          <w:numId w:val="25"/>
        </w:numPr>
      </w:pPr>
      <w:r>
        <w:t>-&gt;</w:t>
      </w:r>
    </w:p>
    <w:p w14:paraId="5D5A5A42" w14:textId="04179111" w:rsidR="00705DA2" w:rsidRDefault="00705DA2" w:rsidP="00705DA2">
      <w:pPr>
        <w:pStyle w:val="Lijstalinea"/>
        <w:numPr>
          <w:ilvl w:val="0"/>
          <w:numId w:val="25"/>
        </w:numPr>
      </w:pPr>
      <w:r>
        <w:t>Dit kan je enkel gebruik met functionele interfaces</w:t>
      </w:r>
    </w:p>
    <w:p w14:paraId="2BDACD94" w14:textId="383610A8" w:rsidR="00705DA2" w:rsidRDefault="00705DA2" w:rsidP="00705DA2">
      <w:pPr>
        <w:pStyle w:val="Lijstalinea"/>
        <w:numPr>
          <w:ilvl w:val="0"/>
          <w:numId w:val="25"/>
        </w:numPr>
      </w:pPr>
      <w:r>
        <w:t>Vereenvoudi</w:t>
      </w:r>
      <w:r w:rsidR="00966B3A">
        <w:t>ging van de functie hierboven</w:t>
      </w:r>
    </w:p>
    <w:p w14:paraId="7D6F81A8" w14:textId="24659E61" w:rsidR="00705DA2" w:rsidRPr="003705DE" w:rsidRDefault="00705DA2" w:rsidP="00705DA2">
      <w:r w:rsidRPr="00705DA2">
        <w:rPr>
          <w:noProof/>
        </w:rPr>
        <w:lastRenderedPageBreak/>
        <w:drawing>
          <wp:inline distT="0" distB="0" distL="0" distR="0" wp14:anchorId="6979AF3A" wp14:editId="208DA1CD">
            <wp:extent cx="6120130" cy="640080"/>
            <wp:effectExtent l="0" t="0" r="0" b="0"/>
            <wp:docPr id="92037335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733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31DF" w14:textId="77777777" w:rsidR="0086358B" w:rsidRPr="003705DE" w:rsidRDefault="0086358B" w:rsidP="009C7002"/>
    <w:p w14:paraId="3FCA00EB" w14:textId="40B200AF" w:rsidR="0086358B" w:rsidRDefault="00204301" w:rsidP="00EB44E4">
      <w:pPr>
        <w:pStyle w:val="Geenafstand"/>
      </w:pPr>
      <w:r>
        <w:t>CompareTo:</w:t>
      </w:r>
    </w:p>
    <w:p w14:paraId="7D04C29B" w14:textId="72BCCC95" w:rsidR="00204301" w:rsidRDefault="00204301" w:rsidP="00EB44E4">
      <w:pPr>
        <w:pStyle w:val="Lijstalinea"/>
        <w:numPr>
          <w:ilvl w:val="0"/>
          <w:numId w:val="26"/>
        </w:numPr>
      </w:pPr>
      <w:r>
        <w:t>m1.compareTo(m2);</w:t>
      </w:r>
    </w:p>
    <w:p w14:paraId="5FC11B56" w14:textId="5CC7F2D7" w:rsidR="00204301" w:rsidRDefault="00866762" w:rsidP="00EB44E4">
      <w:pPr>
        <w:pStyle w:val="Lijstalinea"/>
        <w:numPr>
          <w:ilvl w:val="1"/>
          <w:numId w:val="26"/>
        </w:numPr>
      </w:pPr>
      <w:r>
        <w:t>Is m1 kleiner dan m2?</w:t>
      </w:r>
      <w:r>
        <w:tab/>
        <w:t>= -1</w:t>
      </w:r>
    </w:p>
    <w:p w14:paraId="30D4180B" w14:textId="500D0C8D" w:rsidR="00866762" w:rsidRDefault="00866762" w:rsidP="00EB44E4">
      <w:pPr>
        <w:pStyle w:val="Lijstalinea"/>
        <w:numPr>
          <w:ilvl w:val="1"/>
          <w:numId w:val="26"/>
        </w:numPr>
      </w:pPr>
      <w:r>
        <w:t>Is m1 groter dan m2?</w:t>
      </w:r>
      <w:r>
        <w:tab/>
      </w:r>
      <w:r>
        <w:tab/>
        <w:t>= 1</w:t>
      </w:r>
    </w:p>
    <w:p w14:paraId="70960010" w14:textId="0023B96D" w:rsidR="00866762" w:rsidRPr="003705DE" w:rsidRDefault="00866762" w:rsidP="00EB44E4">
      <w:pPr>
        <w:pStyle w:val="Lijstalinea"/>
        <w:numPr>
          <w:ilvl w:val="1"/>
          <w:numId w:val="26"/>
        </w:numPr>
      </w:pPr>
      <w:r>
        <w:t>Is m1 gelijk aan m2?</w:t>
      </w:r>
      <w:r>
        <w:tab/>
      </w:r>
      <w:r>
        <w:tab/>
        <w:t>= 0</w:t>
      </w:r>
    </w:p>
    <w:p w14:paraId="43920718" w14:textId="77777777" w:rsidR="0086358B" w:rsidRPr="003705DE" w:rsidRDefault="0086358B" w:rsidP="009C7002"/>
    <w:p w14:paraId="542707BF" w14:textId="6B942737" w:rsidR="0086358B" w:rsidRPr="003705DE" w:rsidRDefault="005D6140" w:rsidP="00130649">
      <w:pPr>
        <w:pStyle w:val="Geenafstand"/>
      </w:pPr>
      <w:r>
        <w:t>Ingebouwde functie</w:t>
      </w:r>
      <w:r w:rsidR="00130649">
        <w:t xml:space="preserve"> comparing: </w:t>
      </w:r>
    </w:p>
    <w:p w14:paraId="78611708" w14:textId="53497A40" w:rsidR="0086358B" w:rsidRPr="003705DE" w:rsidRDefault="00130649" w:rsidP="009C7002">
      <w:r w:rsidRPr="00130649">
        <w:rPr>
          <w:noProof/>
        </w:rPr>
        <w:drawing>
          <wp:inline distT="0" distB="0" distL="0" distR="0" wp14:anchorId="44E3C4AA" wp14:editId="70FC784F">
            <wp:extent cx="5532599" cy="251482"/>
            <wp:effectExtent l="0" t="0" r="0" b="0"/>
            <wp:docPr id="184202115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0211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7648" w14:textId="77777777" w:rsidR="0086358B" w:rsidRPr="003705DE" w:rsidRDefault="0086358B" w:rsidP="009C7002"/>
    <w:p w14:paraId="626F830B" w14:textId="63355731" w:rsidR="0086358B" w:rsidRPr="003705DE" w:rsidRDefault="00FB5223" w:rsidP="002808E7">
      <w:pPr>
        <w:pStyle w:val="Kop2"/>
      </w:pPr>
      <w:bookmarkStart w:id="4" w:name="_Toc161749691"/>
      <w:r>
        <w:t>Skeletten van code:</w:t>
      </w:r>
      <w:bookmarkEnd w:id="4"/>
      <w:r>
        <w:t xml:space="preserve"> </w:t>
      </w:r>
    </w:p>
    <w:p w14:paraId="6B03237F" w14:textId="50FB1B94" w:rsidR="0086358B" w:rsidRDefault="002808E7" w:rsidP="002808E7">
      <w:pPr>
        <w:pStyle w:val="Geenafstand"/>
      </w:pPr>
      <w:r>
        <w:t xml:space="preserve">Lambada-expressies: </w:t>
      </w:r>
    </w:p>
    <w:p w14:paraId="462A138D" w14:textId="44CF8C59" w:rsidR="002808E7" w:rsidRDefault="00BE612E" w:rsidP="009C7002">
      <w:r>
        <w:t xml:space="preserve">Eenvoudigere </w:t>
      </w:r>
      <w:r w:rsidR="002808E7">
        <w:t>versie van een Compar</w:t>
      </w:r>
      <w:r w:rsidR="00420398">
        <w:t xml:space="preserve">ator (meerdere versies): </w:t>
      </w:r>
    </w:p>
    <w:p w14:paraId="33DB2D6C" w14:textId="12724BDF" w:rsidR="00420398" w:rsidRPr="00420398" w:rsidRDefault="00420398" w:rsidP="00420398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lang w:val="en-GB"/>
        </w:rPr>
      </w:pPr>
      <w:r w:rsidRPr="00420398">
        <w:rPr>
          <w:rFonts w:ascii="Courier New" w:hAnsi="Courier New" w:cs="Courier New"/>
          <w:color w:val="80F2F6"/>
          <w:lang w:val="en-GB"/>
        </w:rPr>
        <w:t>Comparator</w:t>
      </w:r>
      <w:r w:rsidRPr="00420398">
        <w:rPr>
          <w:rFonts w:ascii="Courier New" w:hAnsi="Courier New" w:cs="Courier New"/>
          <w:color w:val="E6E6FA"/>
          <w:lang w:val="en-GB"/>
        </w:rPr>
        <w:t>&lt;</w:t>
      </w:r>
      <w:r w:rsidRPr="00420398">
        <w:rPr>
          <w:rFonts w:ascii="Courier New" w:hAnsi="Courier New" w:cs="Courier New"/>
          <w:color w:val="B166DA"/>
          <w:lang w:val="en-GB"/>
        </w:rPr>
        <w:t>Movie</w:t>
      </w:r>
      <w:r w:rsidRPr="00420398">
        <w:rPr>
          <w:rFonts w:ascii="Courier New" w:hAnsi="Courier New" w:cs="Courier New"/>
          <w:color w:val="E6E6FA"/>
          <w:lang w:val="en-GB"/>
        </w:rPr>
        <w:t>&gt;</w:t>
      </w:r>
      <w:r w:rsidRPr="00420398">
        <w:rPr>
          <w:rFonts w:ascii="Courier New" w:hAnsi="Courier New" w:cs="Courier New"/>
          <w:color w:val="D9E8F7"/>
          <w:lang w:val="en-GB"/>
        </w:rPr>
        <w:t xml:space="preserve"> </w:t>
      </w:r>
      <w:r w:rsidRPr="00420398">
        <w:rPr>
          <w:rFonts w:ascii="Courier New" w:hAnsi="Courier New" w:cs="Courier New"/>
          <w:color w:val="F2F200"/>
          <w:u w:val="single"/>
          <w:lang w:val="en-GB"/>
        </w:rPr>
        <w:t>rcOld</w:t>
      </w:r>
      <w:r w:rsidRPr="00420398">
        <w:rPr>
          <w:rFonts w:ascii="Courier New" w:hAnsi="Courier New" w:cs="Courier New"/>
          <w:color w:val="D9E8F7"/>
          <w:lang w:val="en-GB"/>
        </w:rPr>
        <w:t xml:space="preserve"> </w:t>
      </w:r>
      <w:r w:rsidRPr="00420398">
        <w:rPr>
          <w:rFonts w:ascii="Courier New" w:hAnsi="Courier New" w:cs="Courier New"/>
          <w:color w:val="E6E6FA"/>
          <w:lang w:val="en-GB"/>
        </w:rPr>
        <w:t>=</w:t>
      </w:r>
      <w:r w:rsidRPr="00420398">
        <w:rPr>
          <w:rFonts w:ascii="Courier New" w:hAnsi="Courier New" w:cs="Courier New"/>
          <w:color w:val="D9E8F7"/>
          <w:lang w:val="en-GB"/>
        </w:rPr>
        <w:t xml:space="preserve"> Comparator</w:t>
      </w:r>
      <w:r w:rsidRPr="00420398">
        <w:rPr>
          <w:rFonts w:ascii="Courier New" w:hAnsi="Courier New" w:cs="Courier New"/>
          <w:color w:val="E6E6FA"/>
          <w:lang w:val="en-GB"/>
        </w:rPr>
        <w:t>.</w:t>
      </w:r>
      <w:r w:rsidRPr="00420398">
        <w:rPr>
          <w:rFonts w:ascii="Courier New" w:hAnsi="Courier New" w:cs="Courier New"/>
          <w:i/>
          <w:iCs/>
          <w:color w:val="96EC3F"/>
          <w:lang w:val="en-GB"/>
        </w:rPr>
        <w:t>comparing</w:t>
      </w:r>
      <w:r w:rsidRPr="00420398">
        <w:rPr>
          <w:rFonts w:ascii="Courier New" w:hAnsi="Courier New" w:cs="Courier New"/>
          <w:color w:val="F9FAF4"/>
          <w:lang w:val="en-GB"/>
        </w:rPr>
        <w:t>(</w:t>
      </w:r>
      <w:r w:rsidRPr="00420398">
        <w:rPr>
          <w:rFonts w:ascii="Courier New" w:hAnsi="Courier New" w:cs="Courier New"/>
          <w:color w:val="F2F200"/>
          <w:lang w:val="en-GB"/>
        </w:rPr>
        <w:t>m</w:t>
      </w:r>
      <w:r w:rsidRPr="00420398">
        <w:rPr>
          <w:rFonts w:ascii="Courier New" w:hAnsi="Courier New" w:cs="Courier New"/>
          <w:color w:val="D9E8F7"/>
          <w:lang w:val="en-GB"/>
        </w:rPr>
        <w:t xml:space="preserve"> </w:t>
      </w:r>
      <w:r w:rsidRPr="00420398">
        <w:rPr>
          <w:rFonts w:ascii="Courier New" w:hAnsi="Courier New" w:cs="Courier New"/>
          <w:color w:val="E6E6FA"/>
          <w:lang w:val="en-GB"/>
        </w:rPr>
        <w:t>-&gt;</w:t>
      </w:r>
      <w:r w:rsidRPr="00420398">
        <w:rPr>
          <w:rFonts w:ascii="Courier New" w:hAnsi="Courier New" w:cs="Courier New"/>
          <w:color w:val="D9E8F7"/>
          <w:lang w:val="en-GB"/>
        </w:rPr>
        <w:t xml:space="preserve"> </w:t>
      </w:r>
      <w:r w:rsidRPr="00420398">
        <w:rPr>
          <w:rFonts w:ascii="Courier New" w:hAnsi="Courier New" w:cs="Courier New"/>
          <w:color w:val="F3EC79"/>
          <w:lang w:val="en-GB"/>
        </w:rPr>
        <w:t>m</w:t>
      </w:r>
      <w:r w:rsidRPr="00420398">
        <w:rPr>
          <w:rFonts w:ascii="Courier New" w:hAnsi="Courier New" w:cs="Courier New"/>
          <w:color w:val="E6E6FA"/>
          <w:lang w:val="en-GB"/>
        </w:rPr>
        <w:t>.</w:t>
      </w:r>
      <w:r w:rsidRPr="00420398">
        <w:rPr>
          <w:rFonts w:ascii="Courier New" w:hAnsi="Courier New" w:cs="Courier New"/>
          <w:color w:val="A7EC21"/>
          <w:lang w:val="en-GB"/>
        </w:rPr>
        <w:t>getRating</w:t>
      </w:r>
      <w:r w:rsidRPr="00420398">
        <w:rPr>
          <w:rFonts w:ascii="Courier New" w:hAnsi="Courier New" w:cs="Courier New"/>
          <w:color w:val="F9FAF4"/>
          <w:lang w:val="en-GB"/>
        </w:rPr>
        <w:t>())</w:t>
      </w:r>
      <w:r w:rsidRPr="00420398">
        <w:rPr>
          <w:rFonts w:ascii="Courier New" w:hAnsi="Courier New" w:cs="Courier New"/>
          <w:color w:val="E6E6FA"/>
          <w:lang w:val="en-GB"/>
        </w:rPr>
        <w:t>;</w:t>
      </w:r>
    </w:p>
    <w:p w14:paraId="3D7C3C8D" w14:textId="77777777" w:rsidR="005635C5" w:rsidRDefault="005635C5" w:rsidP="005635C5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80F2F6"/>
          <w:sz w:val="28"/>
          <w:szCs w:val="28"/>
          <w:shd w:val="clear" w:color="auto" w:fill="1B6291"/>
          <w:lang w:val="en-GB"/>
        </w:rPr>
      </w:pPr>
    </w:p>
    <w:p w14:paraId="5A90A18B" w14:textId="1B88FAEC" w:rsidR="00BE612E" w:rsidRDefault="00BE612E" w:rsidP="00BE612E">
      <w:pPr>
        <w:rPr>
          <w:shd w:val="clear" w:color="auto" w:fill="1B6291"/>
          <w:lang w:val="en-GB"/>
        </w:rPr>
      </w:pPr>
    </w:p>
    <w:p w14:paraId="23AF6962" w14:textId="4231DA92" w:rsidR="00BE612E" w:rsidRPr="00BE612E" w:rsidRDefault="00BE612E" w:rsidP="00BE612E">
      <w:r w:rsidRPr="00BE612E">
        <w:t>De meest eenvoudige versie v</w:t>
      </w:r>
      <w:r>
        <w:t>an een Comparator (oplopend en aflopend)</w:t>
      </w:r>
    </w:p>
    <w:p w14:paraId="7275AB8E" w14:textId="0209D51E" w:rsidR="0086358B" w:rsidRDefault="00E06824" w:rsidP="00E06824">
      <w:pPr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</w:pPr>
      <w:r w:rsidRPr="00E06824">
        <w:rPr>
          <w:rFonts w:ascii="Courier New" w:hAnsi="Courier New" w:cs="Courier New"/>
          <w:color w:val="80F2F6"/>
          <w:sz w:val="28"/>
          <w:szCs w:val="28"/>
          <w:shd w:val="clear" w:color="auto" w:fill="2F2F2F"/>
          <w:lang w:val="en-GB"/>
        </w:rPr>
        <w:t>Comparator</w:t>
      </w:r>
      <w:r w:rsidRPr="00E06824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&lt;</w:t>
      </w:r>
      <w:r w:rsidRPr="00E06824">
        <w:rPr>
          <w:rFonts w:ascii="Courier New" w:hAnsi="Courier New" w:cs="Courier New"/>
          <w:color w:val="B166DA"/>
          <w:sz w:val="28"/>
          <w:szCs w:val="28"/>
          <w:shd w:val="clear" w:color="auto" w:fill="2F2F2F"/>
          <w:lang w:val="en-GB"/>
        </w:rPr>
        <w:t>Movie</w:t>
      </w:r>
      <w:r w:rsidRPr="00E06824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&gt;</w:t>
      </w:r>
      <w:r w:rsidRPr="00E06824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 xml:space="preserve"> </w:t>
      </w:r>
      <w:r w:rsidRPr="00E06824">
        <w:rPr>
          <w:rFonts w:ascii="Courier New" w:hAnsi="Courier New" w:cs="Courier New"/>
          <w:color w:val="F2F200"/>
          <w:sz w:val="28"/>
          <w:szCs w:val="28"/>
          <w:shd w:val="clear" w:color="auto" w:fill="2F2F2F"/>
          <w:lang w:val="en-GB"/>
        </w:rPr>
        <w:t>rc2</w:t>
      </w:r>
      <w:r w:rsidRPr="00E06824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 xml:space="preserve"> </w:t>
      </w:r>
      <w:r w:rsidRPr="00E06824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=</w:t>
      </w:r>
      <w:r w:rsidRPr="00E06824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 xml:space="preserve"> Comparator</w:t>
      </w:r>
      <w:r w:rsidRPr="00E06824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.</w:t>
      </w:r>
      <w:r w:rsidRPr="00E06824">
        <w:rPr>
          <w:rFonts w:ascii="Courier New" w:hAnsi="Courier New" w:cs="Courier New"/>
          <w:i/>
          <w:iCs/>
          <w:color w:val="96EC3F"/>
          <w:sz w:val="28"/>
          <w:szCs w:val="28"/>
          <w:shd w:val="clear" w:color="auto" w:fill="2F2F2F"/>
          <w:lang w:val="en-GB"/>
        </w:rPr>
        <w:t>comparing</w:t>
      </w:r>
      <w:r w:rsidRPr="00E06824">
        <w:rPr>
          <w:rFonts w:ascii="Courier New" w:hAnsi="Courier New" w:cs="Courier New"/>
          <w:color w:val="F9FAF4"/>
          <w:sz w:val="28"/>
          <w:szCs w:val="28"/>
          <w:shd w:val="clear" w:color="auto" w:fill="2F2F2F"/>
          <w:lang w:val="en-GB"/>
        </w:rPr>
        <w:t>(</w:t>
      </w:r>
      <w:r w:rsidRPr="00E06824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>Movie</w:t>
      </w:r>
      <w:r w:rsidRPr="00E06824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::</w:t>
      </w:r>
      <w:r w:rsidRPr="00E06824">
        <w:rPr>
          <w:rFonts w:ascii="Courier New" w:hAnsi="Courier New" w:cs="Courier New"/>
          <w:color w:val="A7EC21"/>
          <w:sz w:val="28"/>
          <w:szCs w:val="28"/>
          <w:shd w:val="clear" w:color="auto" w:fill="2F2F2F"/>
          <w:lang w:val="en-GB"/>
        </w:rPr>
        <w:t>getRating</w:t>
      </w:r>
      <w:r w:rsidRPr="00E06824">
        <w:rPr>
          <w:rFonts w:ascii="Courier New" w:hAnsi="Courier New" w:cs="Courier New"/>
          <w:color w:val="F9FAF4"/>
          <w:sz w:val="28"/>
          <w:szCs w:val="28"/>
          <w:shd w:val="clear" w:color="auto" w:fill="2F2F2F"/>
          <w:lang w:val="en-GB"/>
        </w:rPr>
        <w:t>)</w:t>
      </w:r>
      <w:r w:rsidRPr="00E06824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;</w:t>
      </w:r>
    </w:p>
    <w:p w14:paraId="3707FA31" w14:textId="4AF7D785" w:rsidR="00E06824" w:rsidRPr="00BE612E" w:rsidRDefault="00BE612E" w:rsidP="00E06824">
      <w:pPr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</w:pPr>
      <w:r w:rsidRPr="00BE612E">
        <w:rPr>
          <w:rFonts w:ascii="Courier New" w:hAnsi="Courier New" w:cs="Courier New"/>
          <w:color w:val="80F2F6"/>
          <w:sz w:val="28"/>
          <w:szCs w:val="28"/>
          <w:shd w:val="clear" w:color="auto" w:fill="2F2F2F"/>
          <w:lang w:val="en-GB"/>
        </w:rPr>
        <w:t>Comparator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&lt;</w:t>
      </w:r>
      <w:r w:rsidRPr="00BE612E">
        <w:rPr>
          <w:rFonts w:ascii="Courier New" w:hAnsi="Courier New" w:cs="Courier New"/>
          <w:color w:val="B166DA"/>
          <w:sz w:val="28"/>
          <w:szCs w:val="28"/>
          <w:shd w:val="clear" w:color="auto" w:fill="2F2F2F"/>
          <w:lang w:val="en-GB"/>
        </w:rPr>
        <w:t>Movie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&gt;</w:t>
      </w:r>
      <w:r w:rsidRPr="00BE612E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 xml:space="preserve"> </w:t>
      </w:r>
      <w:r w:rsidRPr="00BE612E">
        <w:rPr>
          <w:rFonts w:ascii="Courier New" w:hAnsi="Courier New" w:cs="Courier New"/>
          <w:color w:val="F2F200"/>
          <w:sz w:val="28"/>
          <w:szCs w:val="28"/>
          <w:u w:val="single"/>
          <w:shd w:val="clear" w:color="auto" w:fill="2F2F2F"/>
          <w:lang w:val="en-GB"/>
        </w:rPr>
        <w:t>rc2</w:t>
      </w:r>
      <w:r w:rsidRPr="00BE612E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 xml:space="preserve"> 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=</w:t>
      </w:r>
      <w:r w:rsidRPr="00BE612E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 xml:space="preserve"> Comparator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.</w:t>
      </w:r>
      <w:r w:rsidRPr="00BE612E">
        <w:rPr>
          <w:rFonts w:ascii="Courier New" w:hAnsi="Courier New" w:cs="Courier New"/>
          <w:i/>
          <w:iCs/>
          <w:color w:val="96EC3F"/>
          <w:sz w:val="28"/>
          <w:szCs w:val="28"/>
          <w:shd w:val="clear" w:color="auto" w:fill="2F2F2F"/>
          <w:lang w:val="en-GB"/>
        </w:rPr>
        <w:t>comparing</w:t>
      </w:r>
      <w:r w:rsidRPr="00BE612E">
        <w:rPr>
          <w:rFonts w:ascii="Courier New" w:hAnsi="Courier New" w:cs="Courier New"/>
          <w:color w:val="F9FAF4"/>
          <w:sz w:val="28"/>
          <w:szCs w:val="28"/>
          <w:shd w:val="clear" w:color="auto" w:fill="2F2F2F"/>
          <w:lang w:val="en-GB"/>
        </w:rPr>
        <w:t>(</w:t>
      </w:r>
      <w:r w:rsidRPr="00BE612E">
        <w:rPr>
          <w:rFonts w:ascii="Courier New" w:hAnsi="Courier New" w:cs="Courier New"/>
          <w:color w:val="D9E8F7"/>
          <w:sz w:val="28"/>
          <w:szCs w:val="28"/>
          <w:shd w:val="clear" w:color="auto" w:fill="2F2F2F"/>
          <w:lang w:val="en-GB"/>
        </w:rPr>
        <w:t>Movie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::</w:t>
      </w:r>
      <w:r w:rsidRPr="00BE612E">
        <w:rPr>
          <w:rFonts w:ascii="Courier New" w:hAnsi="Courier New" w:cs="Courier New"/>
          <w:color w:val="A7EC21"/>
          <w:sz w:val="28"/>
          <w:szCs w:val="28"/>
          <w:shd w:val="clear" w:color="auto" w:fill="2F2F2F"/>
          <w:lang w:val="en-GB"/>
        </w:rPr>
        <w:t>getRating</w:t>
      </w:r>
      <w:r w:rsidRPr="00BE612E">
        <w:rPr>
          <w:rFonts w:ascii="Courier New" w:hAnsi="Courier New" w:cs="Courier New"/>
          <w:color w:val="F9FAF4"/>
          <w:sz w:val="28"/>
          <w:szCs w:val="28"/>
          <w:shd w:val="clear" w:color="auto" w:fill="2F2F2F"/>
          <w:lang w:val="en-GB"/>
        </w:rPr>
        <w:t>)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.</w:t>
      </w:r>
      <w:r w:rsidRPr="00BE612E">
        <w:rPr>
          <w:rFonts w:ascii="Courier New" w:hAnsi="Courier New" w:cs="Courier New"/>
          <w:color w:val="A7EC21"/>
          <w:sz w:val="28"/>
          <w:szCs w:val="28"/>
          <w:shd w:val="clear" w:color="auto" w:fill="2F2F2F"/>
          <w:lang w:val="en-GB"/>
        </w:rPr>
        <w:t>reversed</w:t>
      </w:r>
      <w:r w:rsidRPr="00BE612E">
        <w:rPr>
          <w:rFonts w:ascii="Courier New" w:hAnsi="Courier New" w:cs="Courier New"/>
          <w:color w:val="F9FAF4"/>
          <w:sz w:val="28"/>
          <w:szCs w:val="28"/>
          <w:shd w:val="clear" w:color="auto" w:fill="2F2F2F"/>
          <w:lang w:val="en-GB"/>
        </w:rPr>
        <w:t>()</w:t>
      </w:r>
      <w:r w:rsidRPr="00BE612E">
        <w:rPr>
          <w:rFonts w:ascii="Courier New" w:hAnsi="Courier New" w:cs="Courier New"/>
          <w:color w:val="E6E6FA"/>
          <w:sz w:val="28"/>
          <w:szCs w:val="28"/>
          <w:shd w:val="clear" w:color="auto" w:fill="2F2F2F"/>
          <w:lang w:val="en-GB"/>
        </w:rPr>
        <w:t>;</w:t>
      </w:r>
    </w:p>
    <w:p w14:paraId="0F0272E0" w14:textId="77777777" w:rsidR="00E06824" w:rsidRPr="00E06824" w:rsidRDefault="00E06824" w:rsidP="00E06824">
      <w:pPr>
        <w:rPr>
          <w:lang w:val="en-GB"/>
        </w:rPr>
      </w:pPr>
    </w:p>
    <w:p w14:paraId="5ED9AFFE" w14:textId="1F173091" w:rsidR="008B5EC8" w:rsidRDefault="006508A9" w:rsidP="006D3AAD">
      <w:pPr>
        <w:pStyle w:val="Geenafstand"/>
      </w:pPr>
      <w:r>
        <w:t>Hash</w:t>
      </w:r>
      <w:r w:rsidR="006D3AAD">
        <w:t xml:space="preserve">code en equals: </w:t>
      </w:r>
    </w:p>
    <w:p w14:paraId="6C8A18F2" w14:textId="057EBA90" w:rsidR="006D3AAD" w:rsidRDefault="006D3AAD" w:rsidP="00B340FF">
      <w:r>
        <w:t>Je genereert beide op basis van welke precieze eigenschap je wil vergelijken</w:t>
      </w:r>
    </w:p>
    <w:p w14:paraId="60418487" w14:textId="3618DD96" w:rsidR="008B5EC8" w:rsidRPr="00C219E9" w:rsidRDefault="00362B2E" w:rsidP="00B340FF">
      <w:r w:rsidRPr="00C219E9">
        <w:t xml:space="preserve">Dan implementeer je </w:t>
      </w:r>
      <w:r w:rsidRPr="00C219E9">
        <w:rPr>
          <w:rFonts w:ascii="Courier New" w:hAnsi="Courier New" w:cs="Courier New"/>
          <w:color w:val="CC6C1D"/>
          <w:sz w:val="28"/>
          <w:szCs w:val="28"/>
          <w:shd w:val="clear" w:color="auto" w:fill="2F2F2F"/>
        </w:rPr>
        <w:t>implements</w:t>
      </w:r>
      <w:r w:rsidRPr="00C219E9">
        <w:rPr>
          <w:rFonts w:ascii="Courier New" w:hAnsi="Courier New" w:cs="Courier New"/>
          <w:color w:val="D9E8F7"/>
          <w:sz w:val="28"/>
          <w:szCs w:val="28"/>
          <w:shd w:val="clear" w:color="auto" w:fill="2F2F2F"/>
        </w:rPr>
        <w:t xml:space="preserve"> </w:t>
      </w:r>
      <w:r w:rsidRPr="00C219E9">
        <w:rPr>
          <w:rFonts w:ascii="Courier New" w:hAnsi="Courier New" w:cs="Courier New"/>
          <w:color w:val="80F2F6"/>
          <w:sz w:val="28"/>
          <w:szCs w:val="28"/>
          <w:shd w:val="clear" w:color="auto" w:fill="2F2F2F"/>
        </w:rPr>
        <w:t>Comparable</w:t>
      </w:r>
      <w:r w:rsidRPr="00C219E9">
        <w:rPr>
          <w:rFonts w:ascii="Courier New" w:hAnsi="Courier New" w:cs="Courier New"/>
          <w:color w:val="E6E6FA"/>
          <w:sz w:val="28"/>
          <w:szCs w:val="28"/>
          <w:shd w:val="clear" w:color="auto" w:fill="2F2F2F"/>
        </w:rPr>
        <w:t>&lt;</w:t>
      </w:r>
      <w:r w:rsidRPr="00C219E9">
        <w:rPr>
          <w:rFonts w:ascii="Courier New" w:hAnsi="Courier New" w:cs="Courier New"/>
          <w:color w:val="B166DA"/>
          <w:sz w:val="28"/>
          <w:szCs w:val="28"/>
          <w:shd w:val="clear" w:color="auto" w:fill="2F2F2F"/>
        </w:rPr>
        <w:t>naamParameter</w:t>
      </w:r>
      <w:r w:rsidRPr="00C219E9">
        <w:rPr>
          <w:rFonts w:ascii="Courier New" w:hAnsi="Courier New" w:cs="Courier New"/>
          <w:color w:val="E6E6FA"/>
          <w:sz w:val="28"/>
          <w:szCs w:val="28"/>
          <w:shd w:val="clear" w:color="auto" w:fill="2F2F2F"/>
        </w:rPr>
        <w:t xml:space="preserve">&gt; </w:t>
      </w:r>
      <w:r w:rsidR="00B340FF" w:rsidRPr="00C219E9">
        <w:t xml:space="preserve"> naar jouw keuze</w:t>
      </w:r>
    </w:p>
    <w:p w14:paraId="51A1CA6D" w14:textId="78B4E121" w:rsidR="00C219E9" w:rsidRPr="00C219E9" w:rsidRDefault="009A2FF2" w:rsidP="009C7002">
      <w:r w:rsidRPr="00C219E9">
        <w:t>Daarna implementeer</w:t>
      </w:r>
      <w:r w:rsidR="00C219E9" w:rsidRPr="00C219E9">
        <w:t xml:space="preserve"> je de met</w:t>
      </w:r>
      <w:r w:rsidR="00C219E9">
        <w:t>hode die daarna nog ontbreekt, hier heb je meerder skeletten van:</w:t>
      </w:r>
    </w:p>
    <w:p w14:paraId="517C24D1" w14:textId="77777777" w:rsidR="008B5EC8" w:rsidRPr="00C219E9" w:rsidRDefault="008B5EC8" w:rsidP="009C7002"/>
    <w:p w14:paraId="229D593E" w14:textId="43557F90" w:rsidR="008B5EC8" w:rsidRDefault="00C0083C" w:rsidP="009C7002">
      <w:r>
        <w:t xml:space="preserve">Vergelijken met één iets: </w:t>
      </w:r>
    </w:p>
    <w:p w14:paraId="28086FF6" w14:textId="77777777" w:rsidR="00C0083C" w:rsidRPr="004A40B1" w:rsidRDefault="00C0083C" w:rsidP="00C0083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4A40B1">
        <w:rPr>
          <w:rFonts w:ascii="Courier New" w:hAnsi="Courier New" w:cs="Courier New"/>
          <w:color w:val="CC6C1D"/>
          <w:sz w:val="28"/>
          <w:szCs w:val="28"/>
        </w:rPr>
        <w:t>if</w:t>
      </w:r>
      <w:r w:rsidRPr="004A40B1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A40B1">
        <w:rPr>
          <w:rFonts w:ascii="Courier New" w:hAnsi="Courier New" w:cs="Courier New"/>
          <w:color w:val="F9FAF4"/>
          <w:sz w:val="28"/>
          <w:szCs w:val="28"/>
        </w:rPr>
        <w:t>(</w:t>
      </w:r>
      <w:r w:rsidRPr="004A40B1">
        <w:rPr>
          <w:rFonts w:ascii="Courier New" w:hAnsi="Courier New" w:cs="Courier New"/>
          <w:color w:val="CC6C1D"/>
          <w:sz w:val="28"/>
          <w:szCs w:val="28"/>
        </w:rPr>
        <w:t>this</w:t>
      </w:r>
      <w:r w:rsidRPr="004A40B1">
        <w:rPr>
          <w:rFonts w:ascii="Courier New" w:hAnsi="Courier New" w:cs="Courier New"/>
          <w:color w:val="E6E6FA"/>
          <w:sz w:val="28"/>
          <w:szCs w:val="28"/>
        </w:rPr>
        <w:t>.</w:t>
      </w:r>
      <w:r w:rsidRPr="004A40B1">
        <w:rPr>
          <w:rFonts w:ascii="Courier New" w:hAnsi="Courier New" w:cs="Courier New"/>
          <w:color w:val="66E1F8"/>
          <w:sz w:val="28"/>
          <w:szCs w:val="28"/>
        </w:rPr>
        <w:t>jaar</w:t>
      </w:r>
      <w:r w:rsidRPr="004A40B1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A40B1">
        <w:rPr>
          <w:rFonts w:ascii="Courier New" w:hAnsi="Courier New" w:cs="Courier New"/>
          <w:color w:val="E6E6FA"/>
          <w:sz w:val="28"/>
          <w:szCs w:val="28"/>
        </w:rPr>
        <w:t>&gt;</w:t>
      </w:r>
      <w:r w:rsidRPr="004A40B1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4A40B1">
        <w:rPr>
          <w:rFonts w:ascii="Courier New" w:hAnsi="Courier New" w:cs="Courier New"/>
          <w:color w:val="79ABFF"/>
          <w:sz w:val="28"/>
          <w:szCs w:val="28"/>
        </w:rPr>
        <w:t>f</w:t>
      </w:r>
      <w:r w:rsidRPr="004A40B1">
        <w:rPr>
          <w:rFonts w:ascii="Courier New" w:hAnsi="Courier New" w:cs="Courier New"/>
          <w:color w:val="E6E6FA"/>
          <w:sz w:val="28"/>
          <w:szCs w:val="28"/>
        </w:rPr>
        <w:t>.</w:t>
      </w:r>
      <w:r w:rsidRPr="004A40B1">
        <w:rPr>
          <w:rFonts w:ascii="Courier New" w:hAnsi="Courier New" w:cs="Courier New"/>
          <w:color w:val="66E1F8"/>
          <w:sz w:val="28"/>
          <w:szCs w:val="28"/>
        </w:rPr>
        <w:t>jaar</w:t>
      </w:r>
      <w:r w:rsidRPr="004A40B1"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66BBED95" w14:textId="77777777" w:rsidR="00C0083C" w:rsidRPr="00C0083C" w:rsidRDefault="00C0083C" w:rsidP="00C0083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4A40B1">
        <w:rPr>
          <w:rFonts w:ascii="Courier New" w:hAnsi="Courier New" w:cs="Courier New"/>
          <w:color w:val="D9E8F7"/>
          <w:sz w:val="28"/>
          <w:szCs w:val="28"/>
        </w:rPr>
        <w:tab/>
      </w:r>
      <w:r w:rsidRPr="004A40B1">
        <w:rPr>
          <w:rFonts w:ascii="Courier New" w:hAnsi="Courier New" w:cs="Courier New"/>
          <w:color w:val="D9E8F7"/>
          <w:sz w:val="28"/>
          <w:szCs w:val="28"/>
        </w:rPr>
        <w:tab/>
      </w:r>
      <w:r w:rsidRPr="004A40B1">
        <w:rPr>
          <w:rFonts w:ascii="Courier New" w:hAnsi="Courier New" w:cs="Courier New"/>
          <w:color w:val="D9E8F7"/>
          <w:sz w:val="28"/>
          <w:szCs w:val="28"/>
        </w:rPr>
        <w:tab/>
      </w:r>
      <w:r w:rsidRPr="00C0083C">
        <w:rPr>
          <w:rFonts w:ascii="Courier New" w:hAnsi="Courier New" w:cs="Courier New"/>
          <w:color w:val="CC6C1D"/>
          <w:sz w:val="28"/>
          <w:szCs w:val="28"/>
          <w:lang w:val="en-GB"/>
        </w:rPr>
        <w:t>return</w:t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0083C">
        <w:rPr>
          <w:rFonts w:ascii="Courier New" w:hAnsi="Courier New" w:cs="Courier New"/>
          <w:color w:val="E6E6FA"/>
          <w:sz w:val="28"/>
          <w:szCs w:val="28"/>
          <w:lang w:val="en-GB"/>
        </w:rPr>
        <w:t>-</w:t>
      </w:r>
      <w:r w:rsidRPr="00C0083C">
        <w:rPr>
          <w:rFonts w:ascii="Courier New" w:hAnsi="Courier New" w:cs="Courier New"/>
          <w:color w:val="6897BB"/>
          <w:sz w:val="28"/>
          <w:szCs w:val="28"/>
          <w:lang w:val="en-GB"/>
        </w:rPr>
        <w:t>1</w:t>
      </w:r>
      <w:r w:rsidRPr="00C0083C">
        <w:rPr>
          <w:rFonts w:ascii="Courier New" w:hAnsi="Courier New" w:cs="Courier New"/>
          <w:color w:val="E6E6FA"/>
          <w:sz w:val="28"/>
          <w:szCs w:val="28"/>
          <w:lang w:val="en-GB"/>
        </w:rPr>
        <w:t>;</w:t>
      </w:r>
    </w:p>
    <w:p w14:paraId="52965654" w14:textId="77777777" w:rsidR="00C0083C" w:rsidRPr="00C0083C" w:rsidRDefault="00C0083C" w:rsidP="00C0083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 w:rsidRPr="00C0083C">
        <w:rPr>
          <w:rFonts w:ascii="Courier New" w:hAnsi="Courier New" w:cs="Courier New"/>
          <w:color w:val="CC6C1D"/>
          <w:sz w:val="28"/>
          <w:szCs w:val="28"/>
          <w:lang w:val="en-GB"/>
        </w:rPr>
        <w:t>if</w:t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0083C">
        <w:rPr>
          <w:rFonts w:ascii="Courier New" w:hAnsi="Courier New" w:cs="Courier New"/>
          <w:color w:val="F9FAF4"/>
          <w:sz w:val="28"/>
          <w:szCs w:val="28"/>
          <w:lang w:val="en-GB"/>
        </w:rPr>
        <w:t>(</w:t>
      </w:r>
      <w:r w:rsidRPr="00C0083C">
        <w:rPr>
          <w:rFonts w:ascii="Courier New" w:hAnsi="Courier New" w:cs="Courier New"/>
          <w:color w:val="CC6C1D"/>
          <w:sz w:val="28"/>
          <w:szCs w:val="28"/>
          <w:lang w:val="en-GB"/>
        </w:rPr>
        <w:t>this</w:t>
      </w:r>
      <w:r w:rsidRPr="00C0083C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C0083C">
        <w:rPr>
          <w:rFonts w:ascii="Courier New" w:hAnsi="Courier New" w:cs="Courier New"/>
          <w:color w:val="66E1F8"/>
          <w:sz w:val="28"/>
          <w:szCs w:val="28"/>
          <w:lang w:val="en-GB"/>
        </w:rPr>
        <w:t>jaar</w:t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0083C">
        <w:rPr>
          <w:rFonts w:ascii="Courier New" w:hAnsi="Courier New" w:cs="Courier New"/>
          <w:color w:val="E6E6FA"/>
          <w:sz w:val="28"/>
          <w:szCs w:val="28"/>
          <w:lang w:val="en-GB"/>
        </w:rPr>
        <w:t>&lt;</w:t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0083C">
        <w:rPr>
          <w:rFonts w:ascii="Courier New" w:hAnsi="Courier New" w:cs="Courier New"/>
          <w:color w:val="79ABFF"/>
          <w:sz w:val="28"/>
          <w:szCs w:val="28"/>
          <w:lang w:val="en-GB"/>
        </w:rPr>
        <w:t>f</w:t>
      </w:r>
      <w:r w:rsidRPr="00C0083C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C0083C">
        <w:rPr>
          <w:rFonts w:ascii="Courier New" w:hAnsi="Courier New" w:cs="Courier New"/>
          <w:color w:val="66E1F8"/>
          <w:sz w:val="28"/>
          <w:szCs w:val="28"/>
          <w:lang w:val="en-GB"/>
        </w:rPr>
        <w:t>jaar</w:t>
      </w:r>
      <w:r w:rsidRPr="00C0083C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</w:p>
    <w:p w14:paraId="6C7AAF40" w14:textId="77777777" w:rsidR="00C0083C" w:rsidRDefault="00C0083C" w:rsidP="00C0083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 w:rsidRPr="00C0083C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1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39A2292E" w14:textId="77777777" w:rsidR="00C0083C" w:rsidRDefault="00C0083C" w:rsidP="00C0083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4E6DD221" w14:textId="77777777" w:rsidR="00C0083C" w:rsidRDefault="00C0083C" w:rsidP="009C7002"/>
    <w:p w14:paraId="690C6E93" w14:textId="297E5DF4" w:rsidR="00C0083C" w:rsidRDefault="00C0083C" w:rsidP="009C7002">
      <w:r>
        <w:t xml:space="preserve">Vergelijken met één String: </w:t>
      </w:r>
    </w:p>
    <w:p w14:paraId="3993E186" w14:textId="77777777" w:rsidR="00C646CF" w:rsidRPr="00C646CF" w:rsidRDefault="00C646CF" w:rsidP="00C646CF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C646CF">
        <w:rPr>
          <w:rFonts w:ascii="Courier New" w:hAnsi="Courier New" w:cs="Courier New"/>
          <w:color w:val="CC6C1D"/>
          <w:sz w:val="28"/>
          <w:szCs w:val="28"/>
          <w:lang w:val="en-GB"/>
        </w:rPr>
        <w:t>public</w:t>
      </w: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646CF">
        <w:rPr>
          <w:rFonts w:ascii="Courier New" w:hAnsi="Courier New" w:cs="Courier New"/>
          <w:color w:val="CC6C1D"/>
          <w:sz w:val="28"/>
          <w:szCs w:val="28"/>
          <w:lang w:val="en-GB"/>
        </w:rPr>
        <w:t>int</w:t>
      </w: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646CF">
        <w:rPr>
          <w:rFonts w:ascii="Courier New" w:hAnsi="Courier New" w:cs="Courier New"/>
          <w:color w:val="1EB540"/>
          <w:sz w:val="28"/>
          <w:szCs w:val="28"/>
          <w:u w:val="single"/>
          <w:lang w:val="en-GB"/>
        </w:rPr>
        <w:t>compareTo</w:t>
      </w:r>
      <w:r w:rsidRPr="00C646CF">
        <w:rPr>
          <w:rFonts w:ascii="Courier New" w:hAnsi="Courier New" w:cs="Courier New"/>
          <w:color w:val="F9FAF4"/>
          <w:sz w:val="28"/>
          <w:szCs w:val="28"/>
          <w:u w:val="single"/>
          <w:lang w:val="en-GB"/>
        </w:rPr>
        <w:t>(</w:t>
      </w:r>
      <w:r w:rsidRPr="00C646CF">
        <w:rPr>
          <w:rFonts w:ascii="Courier New" w:hAnsi="Courier New" w:cs="Courier New"/>
          <w:color w:val="1290C3"/>
          <w:sz w:val="28"/>
          <w:szCs w:val="28"/>
          <w:u w:val="single"/>
          <w:lang w:val="en-GB"/>
        </w:rPr>
        <w:t>Film</w:t>
      </w:r>
      <w:r w:rsidRPr="00C646CF">
        <w:rPr>
          <w:rFonts w:ascii="Courier New" w:hAnsi="Courier New" w:cs="Courier New"/>
          <w:color w:val="D9E8F7"/>
          <w:sz w:val="28"/>
          <w:szCs w:val="28"/>
          <w:u w:val="single"/>
          <w:lang w:val="en-GB"/>
        </w:rPr>
        <w:t xml:space="preserve"> </w:t>
      </w:r>
      <w:r w:rsidRPr="00C646CF">
        <w:rPr>
          <w:rFonts w:ascii="Courier New" w:hAnsi="Courier New" w:cs="Courier New"/>
          <w:color w:val="79ABFF"/>
          <w:sz w:val="28"/>
          <w:szCs w:val="28"/>
          <w:u w:val="single"/>
          <w:lang w:val="en-GB"/>
        </w:rPr>
        <w:t>f</w:t>
      </w:r>
      <w:r w:rsidRPr="00C646CF">
        <w:rPr>
          <w:rFonts w:ascii="Courier New" w:hAnsi="Courier New" w:cs="Courier New"/>
          <w:color w:val="F9FAF4"/>
          <w:sz w:val="28"/>
          <w:szCs w:val="28"/>
          <w:u w:val="single"/>
          <w:lang w:val="en-GB"/>
        </w:rPr>
        <w:t>)</w:t>
      </w: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646CF">
        <w:rPr>
          <w:rFonts w:ascii="Courier New" w:hAnsi="Courier New" w:cs="Courier New"/>
          <w:color w:val="F9FAF4"/>
          <w:sz w:val="28"/>
          <w:szCs w:val="28"/>
          <w:lang w:val="en-GB"/>
        </w:rPr>
        <w:t>{</w:t>
      </w:r>
    </w:p>
    <w:p w14:paraId="793FB69B" w14:textId="77777777" w:rsidR="00C646CF" w:rsidRPr="00C646CF" w:rsidRDefault="00C646CF" w:rsidP="00C646CF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 w:rsidRPr="00C646CF">
        <w:rPr>
          <w:rFonts w:ascii="Courier New" w:hAnsi="Courier New" w:cs="Courier New"/>
          <w:color w:val="CC6C1D"/>
          <w:sz w:val="28"/>
          <w:szCs w:val="28"/>
          <w:lang w:val="en-GB"/>
        </w:rPr>
        <w:t>return</w:t>
      </w: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C646CF">
        <w:rPr>
          <w:rFonts w:ascii="Courier New" w:hAnsi="Courier New" w:cs="Courier New"/>
          <w:color w:val="CC6C1D"/>
          <w:sz w:val="28"/>
          <w:szCs w:val="28"/>
          <w:lang w:val="en-GB"/>
        </w:rPr>
        <w:t>this</w:t>
      </w:r>
      <w:r w:rsidRPr="00C646CF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C646CF">
        <w:rPr>
          <w:rFonts w:ascii="Courier New" w:hAnsi="Courier New" w:cs="Courier New"/>
          <w:color w:val="66E1F8"/>
          <w:sz w:val="28"/>
          <w:szCs w:val="28"/>
          <w:lang w:val="en-GB"/>
        </w:rPr>
        <w:t>naam</w:t>
      </w:r>
      <w:r w:rsidRPr="00C646CF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C646CF">
        <w:rPr>
          <w:rFonts w:ascii="Courier New" w:hAnsi="Courier New" w:cs="Courier New"/>
          <w:color w:val="A7EC21"/>
          <w:sz w:val="28"/>
          <w:szCs w:val="28"/>
          <w:lang w:val="en-GB"/>
        </w:rPr>
        <w:t>compareTo</w:t>
      </w:r>
      <w:r w:rsidRPr="00C646CF">
        <w:rPr>
          <w:rFonts w:ascii="Courier New" w:hAnsi="Courier New" w:cs="Courier New"/>
          <w:color w:val="F9FAF4"/>
          <w:sz w:val="28"/>
          <w:szCs w:val="28"/>
          <w:lang w:val="en-GB"/>
        </w:rPr>
        <w:t>(</w:t>
      </w:r>
      <w:r w:rsidRPr="00C646CF">
        <w:rPr>
          <w:rFonts w:ascii="Courier New" w:hAnsi="Courier New" w:cs="Courier New"/>
          <w:color w:val="79ABFF"/>
          <w:sz w:val="28"/>
          <w:szCs w:val="28"/>
          <w:lang w:val="en-GB"/>
        </w:rPr>
        <w:t>f</w:t>
      </w:r>
      <w:r w:rsidRPr="00C646CF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C646CF">
        <w:rPr>
          <w:rFonts w:ascii="Courier New" w:hAnsi="Courier New" w:cs="Courier New"/>
          <w:color w:val="66E1F8"/>
          <w:sz w:val="28"/>
          <w:szCs w:val="28"/>
          <w:lang w:val="en-GB"/>
        </w:rPr>
        <w:t>naam</w:t>
      </w:r>
      <w:r w:rsidRPr="00C646CF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  <w:r w:rsidRPr="00C646CF">
        <w:rPr>
          <w:rFonts w:ascii="Courier New" w:hAnsi="Courier New" w:cs="Courier New"/>
          <w:color w:val="E6E6FA"/>
          <w:sz w:val="28"/>
          <w:szCs w:val="28"/>
          <w:lang w:val="en-GB"/>
        </w:rPr>
        <w:t>;</w:t>
      </w:r>
    </w:p>
    <w:p w14:paraId="1C4D4BDA" w14:textId="77777777" w:rsidR="00C646CF" w:rsidRDefault="00C646CF" w:rsidP="00C646CF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C646CF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4B4297D4" w14:textId="77777777" w:rsidR="00C0083C" w:rsidRPr="004A40B1" w:rsidRDefault="00C0083C" w:rsidP="009C7002"/>
    <w:p w14:paraId="17384567" w14:textId="2DB084B4" w:rsidR="002738A0" w:rsidRPr="006230BB" w:rsidRDefault="002738A0" w:rsidP="009C7002">
      <w:r w:rsidRPr="006230BB">
        <w:t>Eerst</w:t>
      </w:r>
      <w:r w:rsidR="006230BB" w:rsidRPr="006230BB">
        <w:t xml:space="preserve"> sorteren op </w:t>
      </w:r>
      <w:r w:rsidR="006230BB">
        <w:t xml:space="preserve">datum film, indien ze gelijk zijn, sorteren op datum: </w:t>
      </w:r>
    </w:p>
    <w:p w14:paraId="173F1A18" w14:textId="77777777" w:rsidR="00030AFC" w:rsidRPr="00030AFC" w:rsidRDefault="00030AFC" w:rsidP="00030AF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030AFC">
        <w:rPr>
          <w:rFonts w:ascii="Courier New" w:hAnsi="Courier New" w:cs="Courier New"/>
          <w:color w:val="CC6C1D"/>
          <w:sz w:val="28"/>
          <w:szCs w:val="28"/>
          <w:lang w:val="en-GB"/>
        </w:rPr>
        <w:t>public</w:t>
      </w:r>
      <w:r w:rsidRPr="00030AF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030AFC">
        <w:rPr>
          <w:rFonts w:ascii="Courier New" w:hAnsi="Courier New" w:cs="Courier New"/>
          <w:color w:val="CC6C1D"/>
          <w:sz w:val="28"/>
          <w:szCs w:val="28"/>
          <w:lang w:val="en-GB"/>
        </w:rPr>
        <w:t>int</w:t>
      </w:r>
      <w:r w:rsidRPr="00030AF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030AFC">
        <w:rPr>
          <w:rFonts w:ascii="Courier New" w:hAnsi="Courier New" w:cs="Courier New"/>
          <w:color w:val="1EB540"/>
          <w:sz w:val="28"/>
          <w:szCs w:val="28"/>
          <w:lang w:val="en-GB"/>
        </w:rPr>
        <w:t>compareTo</w:t>
      </w:r>
      <w:r w:rsidRPr="00030AFC">
        <w:rPr>
          <w:rFonts w:ascii="Courier New" w:hAnsi="Courier New" w:cs="Courier New"/>
          <w:color w:val="F9FAF4"/>
          <w:sz w:val="28"/>
          <w:szCs w:val="28"/>
          <w:lang w:val="en-GB"/>
        </w:rPr>
        <w:t>(</w:t>
      </w:r>
      <w:r w:rsidRPr="00030AFC">
        <w:rPr>
          <w:rFonts w:ascii="Courier New" w:hAnsi="Courier New" w:cs="Courier New"/>
          <w:color w:val="1290C3"/>
          <w:sz w:val="28"/>
          <w:szCs w:val="28"/>
          <w:lang w:val="en-GB"/>
        </w:rPr>
        <w:t>Film</w:t>
      </w:r>
      <w:r w:rsidRPr="00030AF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030AFC">
        <w:rPr>
          <w:rFonts w:ascii="Courier New" w:hAnsi="Courier New" w:cs="Courier New"/>
          <w:color w:val="79ABFF"/>
          <w:sz w:val="28"/>
          <w:szCs w:val="28"/>
          <w:lang w:val="en-GB"/>
        </w:rPr>
        <w:t>f</w:t>
      </w:r>
      <w:r w:rsidRPr="00030AFC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  <w:r w:rsidRPr="00030AFC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030AFC">
        <w:rPr>
          <w:rFonts w:ascii="Courier New" w:hAnsi="Courier New" w:cs="Courier New"/>
          <w:color w:val="F9FAF4"/>
          <w:sz w:val="28"/>
          <w:szCs w:val="28"/>
          <w:lang w:val="en-GB"/>
        </w:rPr>
        <w:t>{</w:t>
      </w:r>
    </w:p>
    <w:p w14:paraId="6AD8C263" w14:textId="77777777" w:rsidR="00030AFC" w:rsidRDefault="00030AFC" w:rsidP="00030AF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030AFC">
        <w:rPr>
          <w:rFonts w:ascii="Courier New" w:hAnsi="Courier New" w:cs="Courier New"/>
          <w:color w:val="D9E8F7"/>
          <w:sz w:val="28"/>
          <w:szCs w:val="28"/>
          <w:lang w:val="en-GB"/>
        </w:rPr>
        <w:lastRenderedPageBreak/>
        <w:tab/>
      </w:r>
      <w:r w:rsidRPr="00030AFC">
        <w:rPr>
          <w:rFonts w:ascii="Courier New" w:hAnsi="Courier New" w:cs="Courier New"/>
          <w:color w:val="D9E8F7"/>
          <w:sz w:val="28"/>
          <w:szCs w:val="28"/>
          <w:lang w:val="en-GB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int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naamVergelijk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naam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compareTo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79ABFF"/>
          <w:sz w:val="28"/>
          <w:szCs w:val="28"/>
        </w:rPr>
        <w:t>f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naam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</w:rPr>
        <w:t xml:space="preserve">// 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Omgekeerd</w:t>
      </w:r>
      <w:r>
        <w:rPr>
          <w:rFonts w:ascii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hAnsi="Courier New" w:cs="Courier New"/>
          <w:color w:val="808080"/>
          <w:sz w:val="28"/>
          <w:szCs w:val="28"/>
          <w:u w:val="single"/>
        </w:rPr>
        <w:t>sorten</w:t>
      </w:r>
      <w:r>
        <w:rPr>
          <w:rFonts w:ascii="Courier New" w:hAnsi="Courier New" w:cs="Courier New"/>
          <w:color w:val="808080"/>
          <w:sz w:val="28"/>
          <w:szCs w:val="28"/>
        </w:rPr>
        <w:t xml:space="preserve"> = *-1</w:t>
      </w:r>
    </w:p>
    <w:p w14:paraId="18A64E99" w14:textId="77777777" w:rsidR="00030AFC" w:rsidRDefault="00030AFC" w:rsidP="00030AF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if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F3EC79"/>
          <w:sz w:val="28"/>
          <w:szCs w:val="28"/>
        </w:rPr>
        <w:t>naamVergelijk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!=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6897BB"/>
          <w:sz w:val="28"/>
          <w:szCs w:val="28"/>
        </w:rPr>
        <w:t>0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</w:p>
    <w:p w14:paraId="3F21F629" w14:textId="77777777" w:rsidR="00030AFC" w:rsidRDefault="00030AFC" w:rsidP="00030AF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3EC79"/>
          <w:sz w:val="28"/>
          <w:szCs w:val="28"/>
        </w:rPr>
        <w:t>naamVergelijk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4ED4DAD" w14:textId="77777777" w:rsidR="00030AFC" w:rsidRDefault="00030AFC" w:rsidP="00030AF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CC6C1D"/>
          <w:sz w:val="28"/>
          <w:szCs w:val="28"/>
        </w:rPr>
        <w:t>return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79ABFF"/>
          <w:sz w:val="28"/>
          <w:szCs w:val="28"/>
        </w:rPr>
        <w:t>f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jaar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this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66E1F8"/>
          <w:sz w:val="28"/>
          <w:szCs w:val="28"/>
        </w:rPr>
        <w:t>jaar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EC9A3F6" w14:textId="77777777" w:rsidR="00030AFC" w:rsidRDefault="00030AFC" w:rsidP="00030AF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</w:t>
      </w:r>
    </w:p>
    <w:p w14:paraId="1A597D0C" w14:textId="4083D7CB" w:rsidR="00C0083C" w:rsidRPr="006230BB" w:rsidRDefault="00C0083C" w:rsidP="009C7002"/>
    <w:p w14:paraId="1C04FDD6" w14:textId="77777777" w:rsidR="00C0083C" w:rsidRPr="006230BB" w:rsidRDefault="00C0083C" w:rsidP="009C7002"/>
    <w:p w14:paraId="1560BCF2" w14:textId="77777777" w:rsidR="00C0083C" w:rsidRPr="006230BB" w:rsidRDefault="00C0083C" w:rsidP="009C7002"/>
    <w:p w14:paraId="37A86C80" w14:textId="77777777" w:rsidR="00C0083C" w:rsidRPr="006230BB" w:rsidRDefault="00C0083C" w:rsidP="009C7002"/>
    <w:p w14:paraId="572780CB" w14:textId="77777777" w:rsidR="00C0083C" w:rsidRPr="006230BB" w:rsidRDefault="00C0083C" w:rsidP="009C7002"/>
    <w:p w14:paraId="7D5DA001" w14:textId="77777777" w:rsidR="00C0083C" w:rsidRPr="006230BB" w:rsidRDefault="00C0083C" w:rsidP="009C7002"/>
    <w:p w14:paraId="52356325" w14:textId="77777777" w:rsidR="00C0083C" w:rsidRPr="006230BB" w:rsidRDefault="00C0083C" w:rsidP="009C7002"/>
    <w:p w14:paraId="63C92496" w14:textId="04E528C5" w:rsidR="00617947" w:rsidRDefault="00617947" w:rsidP="00BD3D96">
      <w:pPr>
        <w:pStyle w:val="Kop1"/>
      </w:pPr>
      <w:bookmarkStart w:id="5" w:name="_Toc161749692"/>
      <w:r>
        <w:lastRenderedPageBreak/>
        <w:t>Hoofdstuk 4: Exceptions</w:t>
      </w:r>
      <w:bookmarkEnd w:id="5"/>
    </w:p>
    <w:p w14:paraId="1E4C5DC8" w14:textId="015A8A83" w:rsidR="00617947" w:rsidRDefault="00617947" w:rsidP="00617947">
      <w:pPr>
        <w:pStyle w:val="Geenafstand"/>
      </w:pPr>
      <w:r>
        <w:t>Checked exception:</w:t>
      </w:r>
    </w:p>
    <w:p w14:paraId="2258C259" w14:textId="23A6A095" w:rsidR="00617947" w:rsidRDefault="00A6007F" w:rsidP="00A6007F">
      <w:pPr>
        <w:pStyle w:val="Lijstalinea"/>
        <w:numPr>
          <w:ilvl w:val="0"/>
          <w:numId w:val="26"/>
        </w:numPr>
      </w:pPr>
      <w:r>
        <w:t xml:space="preserve">Exception </w:t>
      </w:r>
    </w:p>
    <w:p w14:paraId="113EF8E8" w14:textId="4E206F14" w:rsidR="00A6007F" w:rsidRDefault="00A6007F" w:rsidP="00A6007F">
      <w:pPr>
        <w:pStyle w:val="Lijstalinea"/>
        <w:numPr>
          <w:ilvl w:val="1"/>
          <w:numId w:val="26"/>
        </w:numPr>
      </w:pPr>
      <w:r>
        <w:t>Deze moet je opvangen in je code</w:t>
      </w:r>
      <w:r w:rsidR="00F5526D">
        <w:t xml:space="preserve"> of </w:t>
      </w:r>
      <w:r w:rsidR="002A5D59">
        <w:t>je throwt hem</w:t>
      </w:r>
    </w:p>
    <w:p w14:paraId="114F965D" w14:textId="77777777" w:rsidR="00617947" w:rsidRDefault="00617947" w:rsidP="00617947">
      <w:pPr>
        <w:pStyle w:val="Geenafstand"/>
      </w:pPr>
    </w:p>
    <w:p w14:paraId="2F0ACCA7" w14:textId="70E07595" w:rsidR="00617947" w:rsidRDefault="00617947" w:rsidP="00617947">
      <w:pPr>
        <w:pStyle w:val="Geenafstand"/>
      </w:pPr>
      <w:r>
        <w:t xml:space="preserve">Unchecked exception: </w:t>
      </w:r>
    </w:p>
    <w:p w14:paraId="15E98016" w14:textId="00184F08" w:rsidR="00A6007F" w:rsidRDefault="00A6007F" w:rsidP="00A6007F">
      <w:pPr>
        <w:pStyle w:val="Lijstalinea"/>
        <w:numPr>
          <w:ilvl w:val="0"/>
          <w:numId w:val="26"/>
        </w:numPr>
      </w:pPr>
      <w:r>
        <w:t>Ill</w:t>
      </w:r>
      <w:r w:rsidR="00C27625">
        <w:t>egalArgumentException</w:t>
      </w:r>
    </w:p>
    <w:p w14:paraId="611AADC0" w14:textId="77777777" w:rsidR="00DA06C5" w:rsidRDefault="00DA06C5" w:rsidP="00DA06C5">
      <w:pPr>
        <w:ind w:firstLine="360"/>
      </w:pPr>
    </w:p>
    <w:p w14:paraId="6CB81EDB" w14:textId="574F1D00" w:rsidR="00DA06C5" w:rsidRDefault="00933E6A" w:rsidP="00370A4F">
      <w:pPr>
        <w:pStyle w:val="Geenafstand"/>
      </w:pPr>
      <w:r>
        <w:t xml:space="preserve">Nieuwe manier van Scanner: </w:t>
      </w:r>
    </w:p>
    <w:p w14:paraId="726BE30E" w14:textId="2842A450" w:rsidR="00933E6A" w:rsidRDefault="00933E6A" w:rsidP="00370A4F">
      <w:pPr>
        <w:pStyle w:val="Geenafstand"/>
      </w:pPr>
      <w:r w:rsidRPr="00933E6A">
        <w:rPr>
          <w:noProof/>
        </w:rPr>
        <w:drawing>
          <wp:inline distT="0" distB="0" distL="0" distR="0" wp14:anchorId="1FA65A7F" wp14:editId="21576E0C">
            <wp:extent cx="6095098" cy="2108200"/>
            <wp:effectExtent l="0" t="0" r="0" b="0"/>
            <wp:docPr id="134482362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23620" name="Afbeelding 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894" cy="211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569C" w14:textId="77777777" w:rsidR="00254162" w:rsidRDefault="00254162" w:rsidP="00370A4F">
      <w:pPr>
        <w:pStyle w:val="Geenafstand"/>
      </w:pPr>
    </w:p>
    <w:p w14:paraId="2A0C6B98" w14:textId="63BCA675" w:rsidR="00254162" w:rsidRDefault="00254162" w:rsidP="00370A4F">
      <w:pPr>
        <w:pStyle w:val="Geenafstand"/>
      </w:pPr>
      <w:r>
        <w:t xml:space="preserve">Herhaling eigen Exception maken: </w:t>
      </w:r>
    </w:p>
    <w:p w14:paraId="5480782F" w14:textId="7321D71A" w:rsidR="000B7A89" w:rsidRDefault="000B7A89" w:rsidP="000B7A89">
      <w:pPr>
        <w:pStyle w:val="Lijstalinea"/>
        <w:numPr>
          <w:ilvl w:val="0"/>
          <w:numId w:val="26"/>
        </w:numPr>
      </w:pPr>
      <w:r>
        <w:t>Nieuwe package “exceptions”</w:t>
      </w:r>
    </w:p>
    <w:p w14:paraId="3D0805D9" w14:textId="081E3377" w:rsidR="000B7A89" w:rsidRDefault="00412013" w:rsidP="000B7A89">
      <w:pPr>
        <w:pStyle w:val="Lijstalinea"/>
        <w:numPr>
          <w:ilvl w:val="0"/>
          <w:numId w:val="26"/>
        </w:numPr>
      </w:pPr>
      <w:r>
        <w:t>Laten erven van IllegalArgumentException + onderste 2 keuzes aanvinken</w:t>
      </w:r>
    </w:p>
    <w:p w14:paraId="507655A8" w14:textId="6EE1E6BE" w:rsidR="00412013" w:rsidRDefault="00412013" w:rsidP="00412013">
      <w:pPr>
        <w:pStyle w:val="Lijstalinea"/>
        <w:numPr>
          <w:ilvl w:val="0"/>
          <w:numId w:val="26"/>
        </w:numPr>
      </w:pPr>
      <w:r>
        <w:t>Bovenste of onderste IllegalArgument invullen met tekst</w:t>
      </w:r>
    </w:p>
    <w:p w14:paraId="11818B3C" w14:textId="6E4C7416" w:rsidR="00412013" w:rsidRDefault="00412013" w:rsidP="00412013">
      <w:pPr>
        <w:pStyle w:val="Lijstalinea"/>
        <w:numPr>
          <w:ilvl w:val="0"/>
          <w:numId w:val="26"/>
        </w:numPr>
      </w:pPr>
      <w:r>
        <w:t>Nu is je exception af</w:t>
      </w:r>
      <w:r w:rsidR="00890978">
        <w:t>, implementeer validatie in domein/cui en throw je zelfgemaakt</w:t>
      </w:r>
      <w:r w:rsidR="0066340C">
        <w:t>e exception</w:t>
      </w:r>
    </w:p>
    <w:p w14:paraId="0C0ABC73" w14:textId="77777777" w:rsidR="00821E4A" w:rsidRDefault="00821E4A" w:rsidP="00821E4A"/>
    <w:p w14:paraId="1F2B368A" w14:textId="7CAF73CD" w:rsidR="00821E4A" w:rsidRDefault="00821E4A" w:rsidP="00821E4A">
      <w:pPr>
        <w:pStyle w:val="Kop1"/>
      </w:pPr>
      <w:bookmarkStart w:id="6" w:name="_Toc161749693"/>
      <w:r>
        <w:lastRenderedPageBreak/>
        <w:t>Hoofdstuk 5: JavaFX</w:t>
      </w:r>
      <w:bookmarkEnd w:id="6"/>
    </w:p>
    <w:p w14:paraId="60EC32C2" w14:textId="46D40F43" w:rsidR="00F96C27" w:rsidRDefault="006049F5" w:rsidP="0051273D">
      <w:pPr>
        <w:pStyle w:val="Geenafstand"/>
      </w:pPr>
      <w:r w:rsidRPr="006049F5">
        <w:rPr>
          <w:noProof/>
        </w:rPr>
        <w:drawing>
          <wp:anchor distT="0" distB="0" distL="114300" distR="114300" simplePos="0" relativeHeight="251663872" behindDoc="1" locked="0" layoutInCell="1" allowOverlap="1" wp14:anchorId="64CAA9EE" wp14:editId="1154274D">
            <wp:simplePos x="0" y="0"/>
            <wp:positionH relativeFrom="column">
              <wp:posOffset>2720340</wp:posOffset>
            </wp:positionH>
            <wp:positionV relativeFrom="paragraph">
              <wp:posOffset>6985</wp:posOffset>
            </wp:positionV>
            <wp:extent cx="3402965" cy="1760220"/>
            <wp:effectExtent l="0" t="0" r="0" b="0"/>
            <wp:wrapTight wrapText="bothSides">
              <wp:wrapPolygon edited="0">
                <wp:start x="0" y="0"/>
                <wp:lineTo x="0" y="21273"/>
                <wp:lineTo x="21523" y="21273"/>
                <wp:lineTo x="21523" y="0"/>
                <wp:lineTo x="0" y="0"/>
              </wp:wrapPolygon>
            </wp:wrapTight>
            <wp:docPr id="190242992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992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96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6C27">
        <w:t xml:space="preserve">Package main: </w:t>
      </w:r>
    </w:p>
    <w:p w14:paraId="37837959" w14:textId="601B2F8A" w:rsidR="00F96C27" w:rsidRDefault="0051273D" w:rsidP="00D73317">
      <w:pPr>
        <w:pStyle w:val="Lijstalinea"/>
        <w:numPr>
          <w:ilvl w:val="0"/>
          <w:numId w:val="30"/>
        </w:numPr>
      </w:pPr>
      <w:r>
        <w:t xml:space="preserve">StartUp laten we vanaf nu erven van Application </w:t>
      </w:r>
    </w:p>
    <w:p w14:paraId="32118C3A" w14:textId="3918C713" w:rsidR="00A66CA6" w:rsidRDefault="00A66CA6" w:rsidP="00D73317">
      <w:pPr>
        <w:pStyle w:val="Lijstalinea"/>
        <w:numPr>
          <w:ilvl w:val="0"/>
          <w:numId w:val="30"/>
        </w:numPr>
      </w:pPr>
      <w:r>
        <w:t>Dit genereert</w:t>
      </w:r>
      <w:r w:rsidR="00D73317">
        <w:t xml:space="preserve"> een venster voor jou</w:t>
      </w:r>
    </w:p>
    <w:p w14:paraId="376FF51B" w14:textId="5C0ECB66" w:rsidR="00C051FA" w:rsidRDefault="00C051FA" w:rsidP="00F96C27"/>
    <w:p w14:paraId="4D905617" w14:textId="63AE471A" w:rsidR="00C051FA" w:rsidRDefault="00C051FA" w:rsidP="009A584F">
      <w:pPr>
        <w:pStyle w:val="Geenafstand"/>
      </w:pPr>
      <w:r>
        <w:t>Maken van een nieuw project:</w:t>
      </w:r>
    </w:p>
    <w:p w14:paraId="54911B23" w14:textId="5213C286" w:rsidR="00C051FA" w:rsidRDefault="00C051FA" w:rsidP="00F96C27">
      <w:r>
        <w:t>Vanaf nu</w:t>
      </w:r>
      <w:r w:rsidR="009A584F">
        <w:t xml:space="preserve"> als we een project maken selecteren we </w:t>
      </w:r>
      <w:r w:rsidR="009A584F" w:rsidRPr="006049F5">
        <w:rPr>
          <w:b/>
          <w:bCs/>
        </w:rPr>
        <w:t>“module.info.java”</w:t>
      </w:r>
      <w:r w:rsidR="009A584F">
        <w:t xml:space="preserve"> die de klasse van onze naam bevat maar dan met een kleine letter.</w:t>
      </w:r>
    </w:p>
    <w:p w14:paraId="6FB7E386" w14:textId="77777777" w:rsidR="006049F5" w:rsidRDefault="006049F5" w:rsidP="00F96C27"/>
    <w:p w14:paraId="34BBDF17" w14:textId="4FEF64A0" w:rsidR="006049F5" w:rsidRDefault="00B960E6" w:rsidP="00573853">
      <w:pPr>
        <w:pStyle w:val="Geenafstand"/>
      </w:pPr>
      <w:r>
        <w:t xml:space="preserve">Soorten vensters: </w:t>
      </w:r>
    </w:p>
    <w:p w14:paraId="7B05D9EB" w14:textId="3C52D608" w:rsidR="000564F1" w:rsidRDefault="005A61AA" w:rsidP="00EC150B">
      <w:pPr>
        <w:pStyle w:val="Lijstalinea"/>
        <w:numPr>
          <w:ilvl w:val="0"/>
          <w:numId w:val="33"/>
        </w:numPr>
      </w:pPr>
      <w:r>
        <w:t>Pane</w:t>
      </w:r>
    </w:p>
    <w:p w14:paraId="325C06D9" w14:textId="691CCDAF" w:rsidR="005A61AA" w:rsidRDefault="005A61AA" w:rsidP="00EC150B">
      <w:pPr>
        <w:pStyle w:val="Lijstalinea"/>
        <w:numPr>
          <w:ilvl w:val="0"/>
          <w:numId w:val="33"/>
        </w:numPr>
      </w:pPr>
      <w:r>
        <w:t>GridPane</w:t>
      </w:r>
    </w:p>
    <w:p w14:paraId="05F66F13" w14:textId="29FB4E24" w:rsidR="005A61AA" w:rsidRDefault="005A61AA" w:rsidP="00EC150B">
      <w:pPr>
        <w:pStyle w:val="Lijstalinea"/>
        <w:numPr>
          <w:ilvl w:val="0"/>
          <w:numId w:val="33"/>
        </w:numPr>
      </w:pPr>
      <w:r>
        <w:t>VBox</w:t>
      </w:r>
    </w:p>
    <w:p w14:paraId="5410ADE4" w14:textId="61A85737" w:rsidR="005A61AA" w:rsidRDefault="005A61AA" w:rsidP="00EC150B">
      <w:pPr>
        <w:pStyle w:val="Lijstalinea"/>
        <w:numPr>
          <w:ilvl w:val="0"/>
          <w:numId w:val="33"/>
        </w:numPr>
      </w:pPr>
      <w:r>
        <w:t>HBox</w:t>
      </w:r>
    </w:p>
    <w:p w14:paraId="71C97268" w14:textId="004400F3" w:rsidR="005A61AA" w:rsidRDefault="005A61AA" w:rsidP="00EC150B">
      <w:pPr>
        <w:pStyle w:val="Lijstalinea"/>
        <w:numPr>
          <w:ilvl w:val="0"/>
          <w:numId w:val="33"/>
        </w:numPr>
      </w:pPr>
      <w:r>
        <w:t>BorderPane</w:t>
      </w:r>
    </w:p>
    <w:p w14:paraId="2FE70476" w14:textId="28E985B6" w:rsidR="005A61AA" w:rsidRDefault="005A61AA" w:rsidP="00EC150B">
      <w:pPr>
        <w:pStyle w:val="Lijstalinea"/>
        <w:numPr>
          <w:ilvl w:val="0"/>
          <w:numId w:val="33"/>
        </w:numPr>
      </w:pPr>
      <w:r>
        <w:t>FlowPane</w:t>
      </w:r>
    </w:p>
    <w:p w14:paraId="2990F63D" w14:textId="77777777" w:rsidR="005A61AA" w:rsidRDefault="005A61AA" w:rsidP="005A61AA">
      <w:pPr>
        <w:pStyle w:val="Lijstalinea"/>
      </w:pPr>
    </w:p>
    <w:p w14:paraId="3DE5B50D" w14:textId="2BDC0A7D" w:rsidR="000564F1" w:rsidRDefault="003841BA" w:rsidP="003841BA">
      <w:pPr>
        <w:pStyle w:val="Geenafstand"/>
      </w:pPr>
      <w:r>
        <w:t xml:space="preserve">CSS: </w:t>
      </w:r>
    </w:p>
    <w:p w14:paraId="5A905876" w14:textId="1ABDB351" w:rsidR="000564F1" w:rsidRDefault="00DF640B" w:rsidP="000564F1">
      <w:r>
        <w:t>CSS werkt hier net iets anders in vergelijking met html</w:t>
      </w:r>
      <w:r w:rsidR="005206D5">
        <w:t xml:space="preserve">, hier begint alle code met </w:t>
      </w:r>
      <w:r w:rsidR="005206D5" w:rsidRPr="005206D5">
        <w:rPr>
          <w:b/>
          <w:bCs/>
        </w:rPr>
        <w:t>-fx-</w:t>
      </w:r>
    </w:p>
    <w:p w14:paraId="5299C778" w14:textId="77777777" w:rsidR="000564F1" w:rsidRDefault="000564F1" w:rsidP="000564F1"/>
    <w:p w14:paraId="62F9269E" w14:textId="77777777" w:rsidR="000564F1" w:rsidRDefault="000564F1" w:rsidP="000564F1"/>
    <w:p w14:paraId="66B8384F" w14:textId="77777777" w:rsidR="000564F1" w:rsidRDefault="000564F1" w:rsidP="000564F1"/>
    <w:p w14:paraId="10DE7DA6" w14:textId="77777777" w:rsidR="000564F1" w:rsidRDefault="000564F1" w:rsidP="000564F1"/>
    <w:p w14:paraId="4F6E5866" w14:textId="77777777" w:rsidR="000564F1" w:rsidRDefault="000564F1" w:rsidP="000564F1"/>
    <w:p w14:paraId="1C5F6844" w14:textId="77777777" w:rsidR="000564F1" w:rsidRDefault="000564F1" w:rsidP="000564F1"/>
    <w:p w14:paraId="2782ABA9" w14:textId="77777777" w:rsidR="000564F1" w:rsidRDefault="000564F1" w:rsidP="000564F1"/>
    <w:p w14:paraId="3209D30B" w14:textId="77777777" w:rsidR="000564F1" w:rsidRDefault="000564F1" w:rsidP="000564F1"/>
    <w:p w14:paraId="0CF9BABB" w14:textId="77777777" w:rsidR="000564F1" w:rsidRDefault="000564F1" w:rsidP="000564F1"/>
    <w:p w14:paraId="572A9F2E" w14:textId="77777777" w:rsidR="000564F1" w:rsidRDefault="000564F1" w:rsidP="000564F1"/>
    <w:p w14:paraId="69C03FDB" w14:textId="77777777" w:rsidR="000564F1" w:rsidRDefault="000564F1" w:rsidP="000564F1"/>
    <w:p w14:paraId="3D60C47F" w14:textId="77777777" w:rsidR="000564F1" w:rsidRDefault="000564F1" w:rsidP="000564F1"/>
    <w:p w14:paraId="104AD8F1" w14:textId="77777777" w:rsidR="000564F1" w:rsidRDefault="000564F1" w:rsidP="000564F1"/>
    <w:p w14:paraId="706A136F" w14:textId="77777777" w:rsidR="000564F1" w:rsidRDefault="000564F1" w:rsidP="000564F1"/>
    <w:p w14:paraId="1A94598D" w14:textId="77777777" w:rsidR="000564F1" w:rsidRDefault="000564F1" w:rsidP="000564F1"/>
    <w:p w14:paraId="4AA200F6" w14:textId="77777777" w:rsidR="000564F1" w:rsidRDefault="000564F1" w:rsidP="000564F1"/>
    <w:p w14:paraId="115D93F9" w14:textId="77777777" w:rsidR="000564F1" w:rsidRDefault="000564F1" w:rsidP="000564F1"/>
    <w:p w14:paraId="4C2C573F" w14:textId="77777777" w:rsidR="000564F1" w:rsidRDefault="000564F1" w:rsidP="000564F1"/>
    <w:p w14:paraId="38879CDE" w14:textId="77777777" w:rsidR="000564F1" w:rsidRDefault="000564F1" w:rsidP="000564F1"/>
    <w:p w14:paraId="37A692D5" w14:textId="77777777" w:rsidR="000564F1" w:rsidRDefault="000564F1" w:rsidP="000564F1"/>
    <w:p w14:paraId="39C1C229" w14:textId="77777777" w:rsidR="000564F1" w:rsidRDefault="000564F1" w:rsidP="000564F1"/>
    <w:p w14:paraId="67D0A270" w14:textId="77777777" w:rsidR="000564F1" w:rsidRDefault="000564F1" w:rsidP="000564F1"/>
    <w:p w14:paraId="47C3C5E4" w14:textId="77777777" w:rsidR="000564F1" w:rsidRDefault="000564F1" w:rsidP="000564F1"/>
    <w:p w14:paraId="50A941EC" w14:textId="77777777" w:rsidR="000564F1" w:rsidRDefault="000564F1" w:rsidP="000564F1"/>
    <w:p w14:paraId="6FE51837" w14:textId="77777777" w:rsidR="000564F1" w:rsidRDefault="000564F1" w:rsidP="000564F1"/>
    <w:p w14:paraId="7AFC8468" w14:textId="77777777" w:rsidR="000564F1" w:rsidRDefault="000564F1" w:rsidP="000564F1"/>
    <w:p w14:paraId="67170011" w14:textId="77777777" w:rsidR="000564F1" w:rsidRDefault="000564F1" w:rsidP="000564F1"/>
    <w:p w14:paraId="2111F232" w14:textId="12998F08" w:rsidR="00AD2DFF" w:rsidRDefault="00585711" w:rsidP="00585711">
      <w:pPr>
        <w:pStyle w:val="Kop2"/>
      </w:pPr>
      <w:bookmarkStart w:id="7" w:name="_Toc161749694"/>
      <w:r>
        <w:t>GUI codes</w:t>
      </w:r>
      <w:bookmarkEnd w:id="7"/>
    </w:p>
    <w:p w14:paraId="5638672F" w14:textId="0CE5BF5B" w:rsidR="00C12FA2" w:rsidRDefault="00C12FA2" w:rsidP="00C12FA2">
      <w:pPr>
        <w:pStyle w:val="Geenafstand"/>
      </w:pPr>
      <w:r>
        <w:t xml:space="preserve">Opmerkingen: </w:t>
      </w:r>
    </w:p>
    <w:p w14:paraId="4574F968" w14:textId="308165F2" w:rsidR="00C12FA2" w:rsidRDefault="0048203A" w:rsidP="0048203A">
      <w:pPr>
        <w:pStyle w:val="Lijstalinea"/>
        <w:numPr>
          <w:ilvl w:val="0"/>
          <w:numId w:val="32"/>
        </w:numPr>
      </w:pPr>
      <w:r>
        <w:t>Volgorde maakt enorm veel uit</w:t>
      </w:r>
    </w:p>
    <w:p w14:paraId="15B838CC" w14:textId="0869CECD" w:rsidR="000564F1" w:rsidRDefault="000564F1" w:rsidP="0048203A">
      <w:pPr>
        <w:pStyle w:val="Lijstalinea"/>
        <w:numPr>
          <w:ilvl w:val="0"/>
          <w:numId w:val="32"/>
        </w:numPr>
      </w:pPr>
      <w:r w:rsidRPr="0014002D">
        <w:rPr>
          <w:b/>
          <w:bCs/>
        </w:rPr>
        <w:t>Alles</w:t>
      </w:r>
      <w:r>
        <w:t xml:space="preserve"> is </w:t>
      </w:r>
      <w:r w:rsidR="0023064D" w:rsidRPr="0014002D">
        <w:rPr>
          <w:b/>
          <w:bCs/>
        </w:rPr>
        <w:t>aanpasbaar</w:t>
      </w:r>
      <w:r w:rsidR="0023064D">
        <w:t xml:space="preserve"> en alles heeft veel </w:t>
      </w:r>
      <w:r w:rsidR="0023064D" w:rsidRPr="0014002D">
        <w:rPr>
          <w:b/>
          <w:bCs/>
        </w:rPr>
        <w:t>verschillende types</w:t>
      </w:r>
    </w:p>
    <w:p w14:paraId="542A6E28" w14:textId="41AD7251" w:rsidR="0023064D" w:rsidRDefault="0023064D" w:rsidP="0048203A">
      <w:pPr>
        <w:pStyle w:val="Lijstalinea"/>
        <w:numPr>
          <w:ilvl w:val="0"/>
          <w:numId w:val="32"/>
        </w:numPr>
      </w:pPr>
      <w:r>
        <w:t xml:space="preserve">Het is de bedoeling dat jij zelfstandig de GUI ontdekt. </w:t>
      </w:r>
    </w:p>
    <w:p w14:paraId="39BE6A3B" w14:textId="77777777" w:rsidR="0048203A" w:rsidRPr="00C12FA2" w:rsidRDefault="0048203A" w:rsidP="00C12FA2">
      <w:pPr>
        <w:pStyle w:val="Geenafstand"/>
      </w:pPr>
    </w:p>
    <w:p w14:paraId="2B3C4195" w14:textId="5B807597" w:rsidR="00585711" w:rsidRPr="003715A0" w:rsidRDefault="00585711" w:rsidP="004D26C4">
      <w:pPr>
        <w:pStyle w:val="Geenafstand"/>
        <w:rPr>
          <w:lang w:val="en-GB"/>
        </w:rPr>
      </w:pPr>
      <w:r w:rsidRPr="003715A0">
        <w:rPr>
          <w:lang w:val="en-GB"/>
        </w:rPr>
        <w:t xml:space="preserve">Button: </w:t>
      </w:r>
    </w:p>
    <w:p w14:paraId="29AD9E8D" w14:textId="5A57A529" w:rsidR="009631A4" w:rsidRPr="009631A4" w:rsidRDefault="009631A4" w:rsidP="009631A4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9631A4">
        <w:rPr>
          <w:rFonts w:ascii="Courier New" w:hAnsi="Courier New" w:cs="Courier New"/>
          <w:color w:val="1290C3"/>
          <w:sz w:val="28"/>
          <w:szCs w:val="28"/>
          <w:lang w:val="en-GB"/>
        </w:rPr>
        <w:t>Button</w:t>
      </w:r>
      <w:r w:rsidRPr="009631A4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9631A4">
        <w:rPr>
          <w:rFonts w:ascii="Courier New" w:hAnsi="Courier New" w:cs="Courier New"/>
          <w:color w:val="F2F200"/>
          <w:sz w:val="28"/>
          <w:szCs w:val="28"/>
          <w:lang w:val="en-GB"/>
        </w:rPr>
        <w:t>btnOk</w:t>
      </w:r>
      <w:r w:rsidRPr="009631A4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9631A4">
        <w:rPr>
          <w:rFonts w:ascii="Courier New" w:hAnsi="Courier New" w:cs="Courier New"/>
          <w:color w:val="E6E6FA"/>
          <w:sz w:val="28"/>
          <w:szCs w:val="28"/>
          <w:lang w:val="en-GB"/>
        </w:rPr>
        <w:t>=</w:t>
      </w:r>
      <w:r w:rsidRPr="009631A4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9631A4">
        <w:rPr>
          <w:rFonts w:ascii="Courier New" w:hAnsi="Courier New" w:cs="Courier New"/>
          <w:color w:val="CC6C1D"/>
          <w:sz w:val="28"/>
          <w:szCs w:val="28"/>
          <w:lang w:val="en-GB"/>
        </w:rPr>
        <w:t>new</w:t>
      </w:r>
      <w:r w:rsidRPr="009631A4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9631A4">
        <w:rPr>
          <w:rFonts w:ascii="Courier New" w:hAnsi="Courier New" w:cs="Courier New"/>
          <w:color w:val="A7EC21"/>
          <w:sz w:val="28"/>
          <w:szCs w:val="28"/>
          <w:lang w:val="en-GB"/>
        </w:rPr>
        <w:t>Button</w:t>
      </w:r>
      <w:r w:rsidRPr="009631A4">
        <w:rPr>
          <w:rFonts w:ascii="Courier New" w:hAnsi="Courier New" w:cs="Courier New"/>
          <w:color w:val="F9FAF4"/>
          <w:sz w:val="28"/>
          <w:szCs w:val="28"/>
          <w:lang w:val="en-GB"/>
        </w:rPr>
        <w:t>(</w:t>
      </w:r>
      <w:r w:rsidRPr="009631A4">
        <w:rPr>
          <w:rFonts w:ascii="Courier New" w:hAnsi="Courier New" w:cs="Courier New"/>
          <w:color w:val="17C6A3"/>
          <w:sz w:val="28"/>
          <w:szCs w:val="28"/>
          <w:lang w:val="en-GB"/>
        </w:rPr>
        <w:t>"Ok"</w:t>
      </w:r>
      <w:r w:rsidRPr="009631A4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  <w:r w:rsidRPr="009631A4">
        <w:rPr>
          <w:rFonts w:ascii="Courier New" w:hAnsi="Courier New" w:cs="Courier New"/>
          <w:color w:val="E6E6FA"/>
          <w:sz w:val="28"/>
          <w:szCs w:val="28"/>
          <w:lang w:val="en-GB"/>
        </w:rPr>
        <w:t>;</w:t>
      </w:r>
    </w:p>
    <w:p w14:paraId="6D331768" w14:textId="77777777" w:rsidR="009631A4" w:rsidRDefault="009631A4" w:rsidP="00585711">
      <w:pPr>
        <w:rPr>
          <w:lang w:val="en-GB"/>
        </w:rPr>
      </w:pPr>
    </w:p>
    <w:p w14:paraId="1E28A887" w14:textId="5BD35C5D" w:rsidR="009631A4" w:rsidRPr="00E72247" w:rsidRDefault="009631A4" w:rsidP="009631A4">
      <w:pPr>
        <w:pStyle w:val="Geenafstand"/>
      </w:pPr>
      <w:r w:rsidRPr="00E72247">
        <w:t xml:space="preserve">root.getchildren(): </w:t>
      </w:r>
      <w:r w:rsidR="00E72247" w:rsidRPr="00E72247">
        <w:tab/>
        <w:t>Toevoegen van d</w:t>
      </w:r>
      <w:r w:rsidR="00E72247">
        <w:t>ingen aan de rootpanel</w:t>
      </w:r>
      <w:r w:rsidR="00C12FA2">
        <w:tab/>
      </w:r>
    </w:p>
    <w:p w14:paraId="1BD3640C" w14:textId="3958E03F" w:rsidR="000C7B31" w:rsidRPr="000C7B31" w:rsidRDefault="000C7B31" w:rsidP="000C7B31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0C7B31">
        <w:rPr>
          <w:rFonts w:ascii="Courier New" w:hAnsi="Courier New" w:cs="Courier New"/>
          <w:color w:val="F3EC79"/>
          <w:sz w:val="28"/>
          <w:szCs w:val="28"/>
          <w:lang w:val="en-GB"/>
        </w:rPr>
        <w:t>root</w:t>
      </w:r>
      <w:r w:rsidRPr="000C7B31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0C7B31">
        <w:rPr>
          <w:rFonts w:ascii="Courier New" w:hAnsi="Courier New" w:cs="Courier New"/>
          <w:color w:val="A7EC21"/>
          <w:sz w:val="28"/>
          <w:szCs w:val="28"/>
          <w:lang w:val="en-GB"/>
        </w:rPr>
        <w:t>getChildren</w:t>
      </w:r>
      <w:r w:rsidRPr="000C7B31">
        <w:rPr>
          <w:rFonts w:ascii="Courier New" w:hAnsi="Courier New" w:cs="Courier New"/>
          <w:color w:val="F9FAF4"/>
          <w:sz w:val="28"/>
          <w:szCs w:val="28"/>
          <w:lang w:val="en-GB"/>
        </w:rPr>
        <w:t>()</w:t>
      </w:r>
      <w:r w:rsidRPr="000C7B31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0C7B31">
        <w:rPr>
          <w:rFonts w:ascii="Courier New" w:hAnsi="Courier New" w:cs="Courier New"/>
          <w:color w:val="80F6A7"/>
          <w:sz w:val="28"/>
          <w:szCs w:val="28"/>
          <w:lang w:val="en-GB"/>
        </w:rPr>
        <w:t>addAll</w:t>
      </w:r>
      <w:r w:rsidRPr="000C7B31">
        <w:rPr>
          <w:rFonts w:ascii="Courier New" w:hAnsi="Courier New" w:cs="Courier New"/>
          <w:color w:val="F9FAF4"/>
          <w:sz w:val="28"/>
          <w:szCs w:val="28"/>
          <w:lang w:val="en-GB"/>
        </w:rPr>
        <w:t>(</w:t>
      </w:r>
      <w:r w:rsidRPr="000C7B31">
        <w:rPr>
          <w:rFonts w:ascii="Courier New" w:hAnsi="Courier New" w:cs="Courier New"/>
          <w:color w:val="F3EC79"/>
          <w:sz w:val="28"/>
          <w:szCs w:val="28"/>
          <w:lang w:val="en-GB"/>
        </w:rPr>
        <w:t>lblWelkom</w:t>
      </w:r>
      <w:r w:rsidRPr="000C7B31">
        <w:rPr>
          <w:rFonts w:ascii="Courier New" w:hAnsi="Courier New" w:cs="Courier New"/>
          <w:color w:val="E6E6FA"/>
          <w:sz w:val="28"/>
          <w:szCs w:val="28"/>
          <w:lang w:val="en-GB"/>
        </w:rPr>
        <w:t>,</w:t>
      </w:r>
      <w:r w:rsidRPr="000C7B31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0C7B31">
        <w:rPr>
          <w:rFonts w:ascii="Courier New" w:hAnsi="Courier New" w:cs="Courier New"/>
          <w:color w:val="F3EC79"/>
          <w:sz w:val="28"/>
          <w:szCs w:val="28"/>
          <w:shd w:val="clear" w:color="auto" w:fill="1B6291"/>
          <w:lang w:val="en-GB"/>
        </w:rPr>
        <w:t>btnOk</w:t>
      </w:r>
      <w:r w:rsidRPr="000C7B31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  <w:r w:rsidRPr="000C7B31">
        <w:rPr>
          <w:rFonts w:ascii="Courier New" w:hAnsi="Courier New" w:cs="Courier New"/>
          <w:color w:val="E6E6FA"/>
          <w:sz w:val="28"/>
          <w:szCs w:val="28"/>
          <w:lang w:val="en-GB"/>
        </w:rPr>
        <w:t>;</w:t>
      </w:r>
    </w:p>
    <w:p w14:paraId="364CE237" w14:textId="77777777" w:rsidR="009631A4" w:rsidRDefault="009631A4" w:rsidP="00585711">
      <w:pPr>
        <w:rPr>
          <w:lang w:val="en-GB"/>
        </w:rPr>
      </w:pPr>
    </w:p>
    <w:p w14:paraId="00058549" w14:textId="2EC3C50F" w:rsidR="004D26C4" w:rsidRPr="003715A0" w:rsidRDefault="009631A4" w:rsidP="009631A4">
      <w:pPr>
        <w:pStyle w:val="Geenafstand"/>
      </w:pPr>
      <w:r w:rsidRPr="003715A0">
        <w:t xml:space="preserve">Label: </w:t>
      </w:r>
    </w:p>
    <w:p w14:paraId="726FCE96" w14:textId="4968FD89" w:rsidR="00971B9C" w:rsidRDefault="00971B9C" w:rsidP="00971B9C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1290C3"/>
          <w:sz w:val="28"/>
          <w:szCs w:val="28"/>
        </w:rPr>
        <w:t>Label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  <w:u w:val="single"/>
          <w:shd w:val="clear" w:color="auto" w:fill="1B6291"/>
        </w:rPr>
        <w:t>label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</w:rPr>
        <w:t>Label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color w:val="17C6A3"/>
          <w:sz w:val="28"/>
          <w:szCs w:val="28"/>
        </w:rPr>
        <w:t>"Welkom"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65A029B" w14:textId="77777777" w:rsidR="009631A4" w:rsidRPr="0052085F" w:rsidRDefault="009631A4" w:rsidP="00585711"/>
    <w:p w14:paraId="488D0048" w14:textId="0E8238CE" w:rsidR="004D26C4" w:rsidRDefault="0052085F" w:rsidP="00196315">
      <w:pPr>
        <w:pStyle w:val="Geenafstand"/>
      </w:pPr>
      <w:r w:rsidRPr="0052085F">
        <w:t>Padding geve</w:t>
      </w:r>
      <w:r>
        <w:t>n:</w:t>
      </w:r>
    </w:p>
    <w:p w14:paraId="61DAD660" w14:textId="6184ACA1" w:rsidR="00196315" w:rsidRPr="003715A0" w:rsidRDefault="00196315" w:rsidP="00196315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 w:rsidRPr="003715A0">
        <w:rPr>
          <w:rFonts w:ascii="Courier New" w:hAnsi="Courier New" w:cs="Courier New"/>
          <w:color w:val="F3EC79"/>
          <w:sz w:val="28"/>
          <w:szCs w:val="28"/>
          <w:shd w:val="clear" w:color="auto" w:fill="1B6291"/>
        </w:rPr>
        <w:t>root</w:t>
      </w:r>
      <w:r w:rsidRPr="003715A0">
        <w:rPr>
          <w:rFonts w:ascii="Courier New" w:hAnsi="Courier New" w:cs="Courier New"/>
          <w:color w:val="E6E6FA"/>
          <w:sz w:val="28"/>
          <w:szCs w:val="28"/>
        </w:rPr>
        <w:t>.</w:t>
      </w:r>
      <w:r w:rsidRPr="003715A0">
        <w:rPr>
          <w:rFonts w:ascii="Courier New" w:hAnsi="Courier New" w:cs="Courier New"/>
          <w:color w:val="A7EC21"/>
          <w:sz w:val="28"/>
          <w:szCs w:val="28"/>
        </w:rPr>
        <w:t>setPadding</w:t>
      </w:r>
      <w:r w:rsidRPr="003715A0">
        <w:rPr>
          <w:rFonts w:ascii="Courier New" w:hAnsi="Courier New" w:cs="Courier New"/>
          <w:color w:val="F9FAF4"/>
          <w:sz w:val="28"/>
          <w:szCs w:val="28"/>
        </w:rPr>
        <w:t>(</w:t>
      </w:r>
      <w:r w:rsidRPr="003715A0">
        <w:rPr>
          <w:rFonts w:ascii="Courier New" w:hAnsi="Courier New" w:cs="Courier New"/>
          <w:color w:val="CC6C1D"/>
          <w:sz w:val="28"/>
          <w:szCs w:val="28"/>
        </w:rPr>
        <w:t>new</w:t>
      </w:r>
      <w:r w:rsidRPr="003715A0"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 w:rsidRPr="003715A0">
        <w:rPr>
          <w:rFonts w:ascii="Courier New" w:hAnsi="Courier New" w:cs="Courier New"/>
          <w:color w:val="A7EC21"/>
          <w:sz w:val="28"/>
          <w:szCs w:val="28"/>
        </w:rPr>
        <w:t>Insets</w:t>
      </w:r>
      <w:r w:rsidRPr="003715A0">
        <w:rPr>
          <w:rFonts w:ascii="Courier New" w:hAnsi="Courier New" w:cs="Courier New"/>
          <w:color w:val="F9FAF4"/>
          <w:sz w:val="28"/>
          <w:szCs w:val="28"/>
        </w:rPr>
        <w:t>(</w:t>
      </w:r>
      <w:r w:rsidRPr="003715A0">
        <w:rPr>
          <w:rFonts w:ascii="Courier New" w:hAnsi="Courier New" w:cs="Courier New"/>
          <w:color w:val="6897BB"/>
          <w:sz w:val="28"/>
          <w:szCs w:val="28"/>
        </w:rPr>
        <w:t>20</w:t>
      </w:r>
      <w:r w:rsidRPr="003715A0">
        <w:rPr>
          <w:rFonts w:ascii="Courier New" w:hAnsi="Courier New" w:cs="Courier New"/>
          <w:color w:val="F9FAF4"/>
          <w:sz w:val="28"/>
          <w:szCs w:val="28"/>
        </w:rPr>
        <w:t>))</w:t>
      </w:r>
      <w:r w:rsidRPr="003715A0"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1880284C" w14:textId="77777777" w:rsidR="00196315" w:rsidRPr="003715A0" w:rsidRDefault="00196315" w:rsidP="00196315">
      <w:pPr>
        <w:pStyle w:val="Geenafstand"/>
      </w:pPr>
    </w:p>
    <w:p w14:paraId="386E4F28" w14:textId="6CFAE7FA" w:rsidR="00096B3A" w:rsidRPr="003715A0" w:rsidRDefault="00096B3A" w:rsidP="00196315">
      <w:pPr>
        <w:pStyle w:val="Geenafstand"/>
      </w:pPr>
      <w:r w:rsidRPr="003715A0">
        <w:t xml:space="preserve">Spaties tussen objecten: </w:t>
      </w:r>
    </w:p>
    <w:p w14:paraId="5FB66A8E" w14:textId="64337AA0" w:rsidR="00096B3A" w:rsidRPr="003715A0" w:rsidRDefault="00096B3A" w:rsidP="00096B3A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3715A0">
        <w:rPr>
          <w:rFonts w:ascii="Courier New" w:hAnsi="Courier New" w:cs="Courier New"/>
          <w:color w:val="F3EC79"/>
          <w:sz w:val="28"/>
          <w:szCs w:val="28"/>
          <w:lang w:val="en-GB"/>
        </w:rPr>
        <w:t>root</w:t>
      </w:r>
      <w:r w:rsidRPr="003715A0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3715A0">
        <w:rPr>
          <w:rFonts w:ascii="Courier New" w:hAnsi="Courier New" w:cs="Courier New"/>
          <w:color w:val="A7EC21"/>
          <w:sz w:val="28"/>
          <w:szCs w:val="28"/>
          <w:lang w:val="en-GB"/>
        </w:rPr>
        <w:t>setSpacing</w:t>
      </w:r>
      <w:r w:rsidRPr="003715A0">
        <w:rPr>
          <w:rFonts w:ascii="Courier New" w:hAnsi="Courier New" w:cs="Courier New"/>
          <w:color w:val="F9FAF4"/>
          <w:sz w:val="28"/>
          <w:szCs w:val="28"/>
          <w:lang w:val="en-GB"/>
        </w:rPr>
        <w:t>(</w:t>
      </w:r>
      <w:r w:rsidRPr="003715A0">
        <w:rPr>
          <w:rFonts w:ascii="Courier New" w:hAnsi="Courier New" w:cs="Courier New"/>
          <w:color w:val="6897BB"/>
          <w:sz w:val="28"/>
          <w:szCs w:val="28"/>
          <w:lang w:val="en-GB"/>
        </w:rPr>
        <w:t>20</w:t>
      </w:r>
      <w:r w:rsidRPr="003715A0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  <w:r w:rsidRPr="003715A0">
        <w:rPr>
          <w:rFonts w:ascii="Courier New" w:hAnsi="Courier New" w:cs="Courier New"/>
          <w:color w:val="E6E6FA"/>
          <w:sz w:val="28"/>
          <w:szCs w:val="28"/>
          <w:lang w:val="en-GB"/>
        </w:rPr>
        <w:t>;</w:t>
      </w:r>
    </w:p>
    <w:p w14:paraId="1EB74774" w14:textId="77777777" w:rsidR="00096B3A" w:rsidRDefault="00096B3A" w:rsidP="00196315">
      <w:pPr>
        <w:pStyle w:val="Geenafstand"/>
        <w:rPr>
          <w:lang w:val="en-GB"/>
        </w:rPr>
      </w:pPr>
    </w:p>
    <w:p w14:paraId="1F48533F" w14:textId="7F275987" w:rsidR="00A46A33" w:rsidRDefault="00A46A33" w:rsidP="00196315">
      <w:pPr>
        <w:pStyle w:val="Geenafstand"/>
        <w:rPr>
          <w:lang w:val="en-GB"/>
        </w:rPr>
      </w:pPr>
      <w:r>
        <w:rPr>
          <w:lang w:val="en-GB"/>
        </w:rPr>
        <w:t xml:space="preserve">Event handler: </w:t>
      </w:r>
    </w:p>
    <w:p w14:paraId="152C04D1" w14:textId="77777777" w:rsidR="001160FF" w:rsidRPr="003715A0" w:rsidRDefault="001160FF" w:rsidP="001160FF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  <w:lang w:val="en-GB"/>
        </w:rPr>
      </w:pPr>
      <w:r w:rsidRPr="003715A0">
        <w:rPr>
          <w:rFonts w:ascii="Courier New" w:hAnsi="Courier New" w:cs="Courier New"/>
          <w:color w:val="F3EC79"/>
          <w:sz w:val="28"/>
          <w:szCs w:val="28"/>
          <w:lang w:val="en-GB"/>
        </w:rPr>
        <w:t>btnOk</w:t>
      </w:r>
      <w:r w:rsidRPr="003715A0">
        <w:rPr>
          <w:rFonts w:ascii="Courier New" w:hAnsi="Courier New" w:cs="Courier New"/>
          <w:color w:val="E6E6FA"/>
          <w:sz w:val="28"/>
          <w:szCs w:val="28"/>
          <w:lang w:val="en-GB"/>
        </w:rPr>
        <w:t>.</w:t>
      </w:r>
      <w:r w:rsidRPr="003715A0">
        <w:rPr>
          <w:rFonts w:ascii="Courier New" w:hAnsi="Courier New" w:cs="Courier New"/>
          <w:color w:val="A7EC21"/>
          <w:sz w:val="28"/>
          <w:szCs w:val="28"/>
          <w:lang w:val="en-GB"/>
        </w:rPr>
        <w:t>setOnAction</w:t>
      </w:r>
      <w:r w:rsidRPr="003715A0">
        <w:rPr>
          <w:rFonts w:ascii="Courier New" w:hAnsi="Courier New" w:cs="Courier New"/>
          <w:color w:val="F9FAF4"/>
          <w:sz w:val="28"/>
          <w:szCs w:val="28"/>
          <w:lang w:val="en-GB"/>
        </w:rPr>
        <w:t>((</w:t>
      </w:r>
      <w:r w:rsidRPr="003715A0">
        <w:rPr>
          <w:rFonts w:ascii="Courier New" w:hAnsi="Courier New" w:cs="Courier New"/>
          <w:color w:val="F2F200"/>
          <w:sz w:val="28"/>
          <w:szCs w:val="28"/>
          <w:lang w:val="en-GB"/>
        </w:rPr>
        <w:t>evt</w:t>
      </w:r>
      <w:r w:rsidRPr="003715A0">
        <w:rPr>
          <w:rFonts w:ascii="Courier New" w:hAnsi="Courier New" w:cs="Courier New"/>
          <w:color w:val="F9FAF4"/>
          <w:sz w:val="28"/>
          <w:szCs w:val="28"/>
          <w:lang w:val="en-GB"/>
        </w:rPr>
        <w:t>)</w:t>
      </w:r>
      <w:r w:rsidRPr="003715A0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3715A0">
        <w:rPr>
          <w:rFonts w:ascii="Courier New" w:hAnsi="Courier New" w:cs="Courier New"/>
          <w:color w:val="E6E6FA"/>
          <w:sz w:val="28"/>
          <w:szCs w:val="28"/>
          <w:lang w:val="en-GB"/>
        </w:rPr>
        <w:t>-&gt;</w:t>
      </w:r>
      <w:r w:rsidRPr="003715A0">
        <w:rPr>
          <w:rFonts w:ascii="Courier New" w:hAnsi="Courier New" w:cs="Courier New"/>
          <w:color w:val="D9E8F7"/>
          <w:sz w:val="28"/>
          <w:szCs w:val="28"/>
          <w:lang w:val="en-GB"/>
        </w:rPr>
        <w:t xml:space="preserve"> </w:t>
      </w:r>
      <w:r w:rsidRPr="003715A0">
        <w:rPr>
          <w:rFonts w:ascii="Courier New" w:hAnsi="Courier New" w:cs="Courier New"/>
          <w:color w:val="F9FAF4"/>
          <w:sz w:val="28"/>
          <w:szCs w:val="28"/>
          <w:lang w:val="en-GB"/>
        </w:rPr>
        <w:t>{</w:t>
      </w:r>
    </w:p>
    <w:p w14:paraId="54C17295" w14:textId="77777777" w:rsidR="001160FF" w:rsidRDefault="001160FF" w:rsidP="007226F4">
      <w:pPr>
        <w:rPr>
          <w:color w:val="AAAAAA"/>
        </w:rPr>
      </w:pPr>
      <w:r w:rsidRPr="003715A0">
        <w:rPr>
          <w:color w:val="D9E8F7"/>
          <w:lang w:val="en-GB"/>
        </w:rPr>
        <w:tab/>
      </w:r>
      <w:r w:rsidRPr="003715A0">
        <w:rPr>
          <w:color w:val="D9E8F7"/>
          <w:lang w:val="en-GB"/>
        </w:rPr>
        <w:tab/>
      </w:r>
      <w:r w:rsidRPr="003715A0">
        <w:rPr>
          <w:color w:val="D9E8F7"/>
          <w:lang w:val="en-GB"/>
        </w:rPr>
        <w:tab/>
      </w:r>
      <w:r w:rsidRPr="003715A0">
        <w:rPr>
          <w:color w:val="D9E8F7"/>
          <w:lang w:val="en-GB"/>
        </w:rPr>
        <w:tab/>
      </w:r>
      <w:r>
        <w:rPr>
          <w:color w:val="1290C3"/>
        </w:rPr>
        <w:t>System</w:t>
      </w:r>
      <w:r>
        <w:rPr>
          <w:color w:val="E6E6FA"/>
        </w:rPr>
        <w:t>.</w:t>
      </w:r>
      <w:r>
        <w:rPr>
          <w:b/>
          <w:bCs/>
          <w:i/>
          <w:iCs/>
          <w:color w:val="8DDAF8"/>
        </w:rPr>
        <w:t>out</w:t>
      </w:r>
      <w:r>
        <w:rPr>
          <w:color w:val="E6E6FA"/>
        </w:rPr>
        <w:t>.</w:t>
      </w:r>
      <w:r>
        <w:rPr>
          <w:color w:val="A7EC21"/>
        </w:rPr>
        <w:t>println</w:t>
      </w:r>
      <w:r>
        <w:rPr>
          <w:color w:val="F9FAF4"/>
        </w:rPr>
        <w:t>(</w:t>
      </w:r>
      <w:r>
        <w:t>"Bedankt voor het klikken"</w:t>
      </w:r>
      <w:r>
        <w:rPr>
          <w:color w:val="F9FAF4"/>
        </w:rPr>
        <w:t>)</w:t>
      </w:r>
      <w:r>
        <w:rPr>
          <w:color w:val="E6E6FA"/>
        </w:rPr>
        <w:t>;</w:t>
      </w:r>
    </w:p>
    <w:p w14:paraId="1C55A1DC" w14:textId="77777777" w:rsidR="001160FF" w:rsidRDefault="001160FF" w:rsidP="001160FF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9FAF4"/>
          <w:sz w:val="28"/>
          <w:szCs w:val="28"/>
        </w:rPr>
        <w:t>})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61BB470" w14:textId="77777777" w:rsidR="001160FF" w:rsidRPr="003715A0" w:rsidRDefault="001160FF" w:rsidP="00196315">
      <w:pPr>
        <w:pStyle w:val="Geenafstand"/>
      </w:pPr>
    </w:p>
    <w:p w14:paraId="205F718D" w14:textId="43CAD076" w:rsidR="008D1B11" w:rsidRDefault="008D1B11" w:rsidP="00196315">
      <w:pPr>
        <w:pStyle w:val="Geenafstand"/>
      </w:pPr>
      <w:r w:rsidRPr="00EB14D4">
        <w:t>Event handler v2</w:t>
      </w:r>
      <w:r w:rsidR="00EB14D4" w:rsidRPr="00EB14D4">
        <w:t xml:space="preserve"> m</w:t>
      </w:r>
      <w:r w:rsidR="00EB14D4">
        <w:t xml:space="preserve">et alert: </w:t>
      </w:r>
    </w:p>
    <w:p w14:paraId="0F68A1B8" w14:textId="77777777" w:rsidR="00EB14D4" w:rsidRDefault="00EB14D4" w:rsidP="00EB14D4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F3EC79"/>
          <w:sz w:val="28"/>
          <w:szCs w:val="28"/>
        </w:rPr>
        <w:t>btnOk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setOnAction</w:t>
      </w:r>
      <w:r>
        <w:rPr>
          <w:rFonts w:ascii="Courier New" w:hAnsi="Courier New" w:cs="Courier New"/>
          <w:color w:val="F9FAF4"/>
          <w:sz w:val="28"/>
          <w:szCs w:val="28"/>
        </w:rPr>
        <w:t>((</w:t>
      </w:r>
      <w:r>
        <w:rPr>
          <w:rFonts w:ascii="Courier New" w:hAnsi="Courier New" w:cs="Courier New"/>
          <w:color w:val="F2F200"/>
          <w:sz w:val="28"/>
          <w:szCs w:val="28"/>
        </w:rPr>
        <w:t>evt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-&gt;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{</w:t>
      </w:r>
    </w:p>
    <w:p w14:paraId="3C10DB72" w14:textId="77777777" w:rsidR="00EB14D4" w:rsidRDefault="00EB14D4" w:rsidP="00EB14D4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1290C3"/>
          <w:sz w:val="28"/>
          <w:szCs w:val="28"/>
          <w:shd w:val="clear" w:color="auto" w:fill="1B6291"/>
        </w:rPr>
        <w:t>Alert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F2F200"/>
          <w:sz w:val="28"/>
          <w:szCs w:val="28"/>
        </w:rPr>
        <w:t>artThanks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E6E6FA"/>
          <w:sz w:val="28"/>
          <w:szCs w:val="28"/>
        </w:rPr>
        <w:t>=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CC6C1D"/>
          <w:sz w:val="28"/>
          <w:szCs w:val="28"/>
        </w:rPr>
        <w:t>new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A7EC21"/>
          <w:sz w:val="28"/>
          <w:szCs w:val="28"/>
          <w:shd w:val="clear" w:color="auto" w:fill="1B6291"/>
        </w:rPr>
        <w:t>Alert</w:t>
      </w:r>
      <w:r>
        <w:rPr>
          <w:rFonts w:ascii="Courier New" w:hAnsi="Courier New" w:cs="Courier New"/>
          <w:color w:val="F9FAF4"/>
          <w:sz w:val="28"/>
          <w:szCs w:val="28"/>
        </w:rPr>
        <w:t>(</w:t>
      </w:r>
      <w:r>
        <w:rPr>
          <w:rFonts w:ascii="Courier New" w:hAnsi="Courier New" w:cs="Courier New"/>
          <w:i/>
          <w:iCs/>
          <w:color w:val="CC81BA"/>
          <w:sz w:val="28"/>
          <w:szCs w:val="28"/>
        </w:rPr>
        <w:t>AlertType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8"/>
          <w:szCs w:val="28"/>
        </w:rPr>
        <w:t>INFORMATION</w:t>
      </w:r>
      <w:r>
        <w:rPr>
          <w:rFonts w:ascii="Courier New" w:hAnsi="Courier New" w:cs="Courier New"/>
          <w:color w:val="E6E6FA"/>
          <w:sz w:val="28"/>
          <w:szCs w:val="28"/>
        </w:rPr>
        <w:t>,</w:t>
      </w:r>
      <w:r>
        <w:rPr>
          <w:rFonts w:ascii="Courier New" w:hAnsi="Courier New" w:cs="Courier New"/>
          <w:color w:val="D9E8F7"/>
          <w:sz w:val="28"/>
          <w:szCs w:val="28"/>
        </w:rPr>
        <w:t xml:space="preserve"> </w:t>
      </w:r>
      <w:r>
        <w:rPr>
          <w:rFonts w:ascii="Courier New" w:hAnsi="Courier New" w:cs="Courier New"/>
          <w:color w:val="17C6A3"/>
          <w:sz w:val="28"/>
          <w:szCs w:val="28"/>
        </w:rPr>
        <w:t>"Bedankt voor het klikken"</w:t>
      </w:r>
      <w:r>
        <w:rPr>
          <w:rFonts w:ascii="Courier New" w:hAnsi="Courier New" w:cs="Courier New"/>
          <w:color w:val="F9FAF4"/>
          <w:sz w:val="28"/>
          <w:szCs w:val="28"/>
        </w:rPr>
        <w:t>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67F0A30C" w14:textId="09AF83F6" w:rsidR="00EB14D4" w:rsidRDefault="00EB14D4" w:rsidP="00EB14D4">
      <w:pPr>
        <w:pStyle w:val="Norma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D9E8F7"/>
          <w:sz w:val="28"/>
          <w:szCs w:val="28"/>
        </w:rPr>
        <w:tab/>
      </w:r>
      <w:r>
        <w:rPr>
          <w:rFonts w:ascii="Courier New" w:hAnsi="Courier New" w:cs="Courier New"/>
          <w:color w:val="F3EC79"/>
          <w:sz w:val="28"/>
          <w:szCs w:val="28"/>
        </w:rPr>
        <w:t>artThanks</w:t>
      </w:r>
      <w:r>
        <w:rPr>
          <w:rFonts w:ascii="Courier New" w:hAnsi="Courier New" w:cs="Courier New"/>
          <w:color w:val="E6E6FA"/>
          <w:sz w:val="28"/>
          <w:szCs w:val="28"/>
        </w:rPr>
        <w:t>.</w:t>
      </w:r>
      <w:r>
        <w:rPr>
          <w:rFonts w:ascii="Courier New" w:hAnsi="Courier New" w:cs="Courier New"/>
          <w:color w:val="A7EC21"/>
          <w:sz w:val="28"/>
          <w:szCs w:val="28"/>
        </w:rPr>
        <w:t>showAndWait</w:t>
      </w:r>
      <w:r>
        <w:rPr>
          <w:rFonts w:ascii="Courier New" w:hAnsi="Courier New" w:cs="Courier New"/>
          <w:color w:val="F9FAF4"/>
          <w:sz w:val="28"/>
          <w:szCs w:val="28"/>
        </w:rPr>
        <w:t>()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  <w:r w:rsidR="006D28ED"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F9FAF4"/>
          <w:sz w:val="28"/>
          <w:szCs w:val="28"/>
        </w:rPr>
        <w:t>})</w:t>
      </w:r>
      <w:r>
        <w:rPr>
          <w:rFonts w:ascii="Courier New" w:hAnsi="Courier New" w:cs="Courier New"/>
          <w:color w:val="E6E6FA"/>
          <w:sz w:val="28"/>
          <w:szCs w:val="28"/>
        </w:rPr>
        <w:t>;</w:t>
      </w:r>
    </w:p>
    <w:p w14:paraId="227C1218" w14:textId="06529F8F" w:rsidR="00EB14D4" w:rsidRDefault="007226F4" w:rsidP="007226F4">
      <w:pPr>
        <w:pStyle w:val="Kop2"/>
      </w:pPr>
      <w:r>
        <w:t>Opmaak.css</w:t>
      </w:r>
    </w:p>
    <w:p w14:paraId="6470C2A8" w14:textId="25E91649" w:rsidR="007226F4" w:rsidRPr="007226F4" w:rsidRDefault="00EA0D4C" w:rsidP="007226F4">
      <w:r>
        <w:t>.label geeft opmaak op alle</w:t>
      </w:r>
      <w:r w:rsidR="0069369B">
        <w:t xml:space="preserve"> labels</w:t>
      </w:r>
    </w:p>
    <w:p w14:paraId="7DD1B2D1" w14:textId="7925AB3D" w:rsidR="00C0083C" w:rsidRPr="00EB14D4" w:rsidRDefault="00BD3D96" w:rsidP="004D26C4">
      <w:pPr>
        <w:pStyle w:val="Kop1"/>
        <w:numPr>
          <w:ilvl w:val="0"/>
          <w:numId w:val="0"/>
        </w:numPr>
      </w:pPr>
      <w:bookmarkStart w:id="8" w:name="_Toc161749695"/>
      <w:r w:rsidRPr="00EB14D4">
        <w:lastRenderedPageBreak/>
        <w:t>Examenvragen:</w:t>
      </w:r>
      <w:bookmarkEnd w:id="8"/>
      <w:r w:rsidRPr="00EB14D4">
        <w:t xml:space="preserve"> </w:t>
      </w:r>
    </w:p>
    <w:p w14:paraId="520AEDA6" w14:textId="15EA8CA3" w:rsidR="00BD3D96" w:rsidRPr="006230BB" w:rsidRDefault="00BD3D96" w:rsidP="009305CF">
      <w:pPr>
        <w:pStyle w:val="Geenafstand"/>
      </w:pPr>
      <w:r>
        <w:t>Maak je eigen Exception:</w:t>
      </w:r>
    </w:p>
    <w:p w14:paraId="5B69EC8F" w14:textId="2299EE2D" w:rsidR="00C0083C" w:rsidRDefault="003B547F" w:rsidP="006630A2">
      <w:pPr>
        <w:pStyle w:val="Lijstalinea"/>
        <w:numPr>
          <w:ilvl w:val="0"/>
          <w:numId w:val="26"/>
        </w:numPr>
      </w:pPr>
      <w:r>
        <w:t>Maak een nieuwe class in package exceptions</w:t>
      </w:r>
    </w:p>
    <w:p w14:paraId="663C97E3" w14:textId="1A010960" w:rsidR="006630A2" w:rsidRDefault="006630A2" w:rsidP="006630A2">
      <w:pPr>
        <w:pStyle w:val="Lijstalinea"/>
        <w:numPr>
          <w:ilvl w:val="0"/>
          <w:numId w:val="26"/>
        </w:numPr>
      </w:pPr>
      <w:r>
        <w:t>Extend de klasse met “java.lang.exception”</w:t>
      </w:r>
    </w:p>
    <w:p w14:paraId="5E9EDDE2" w14:textId="79A63AE7" w:rsidR="006630A2" w:rsidRDefault="006630A2" w:rsidP="006630A2">
      <w:pPr>
        <w:pStyle w:val="Lijstalinea"/>
        <w:numPr>
          <w:ilvl w:val="0"/>
          <w:numId w:val="26"/>
        </w:numPr>
      </w:pPr>
      <w:r>
        <w:t>Genereer de superklasse</w:t>
      </w:r>
      <w:r w:rsidR="009305CF">
        <w:t xml:space="preserve"> het meest onderste vinkje</w:t>
      </w:r>
    </w:p>
    <w:p w14:paraId="25B9E477" w14:textId="469C5D2A" w:rsidR="009305CF" w:rsidRDefault="009305CF" w:rsidP="006630A2">
      <w:pPr>
        <w:pStyle w:val="Lijstalinea"/>
        <w:numPr>
          <w:ilvl w:val="0"/>
          <w:numId w:val="26"/>
        </w:numPr>
      </w:pPr>
      <w:r>
        <w:t xml:space="preserve">Enkel de eerste twee </w:t>
      </w:r>
      <w:r w:rsidR="002C3A27">
        <w:t>constructors zijn goed genoeg om aan te vinken</w:t>
      </w:r>
    </w:p>
    <w:p w14:paraId="52BFF387" w14:textId="77777777" w:rsidR="000710F7" w:rsidRDefault="000710F7" w:rsidP="000710F7"/>
    <w:p w14:paraId="7B560ECA" w14:textId="5F902049" w:rsidR="000710F7" w:rsidRDefault="000710F7" w:rsidP="000710F7">
      <w:r>
        <w:t xml:space="preserve">Ordenen: </w:t>
      </w:r>
    </w:p>
    <w:p w14:paraId="4C52E846" w14:textId="5D595BE6" w:rsidR="000710F7" w:rsidRPr="006230BB" w:rsidRDefault="000710F7" w:rsidP="000710F7">
      <w:pPr>
        <w:pStyle w:val="Lijstalinea"/>
        <w:numPr>
          <w:ilvl w:val="0"/>
          <w:numId w:val="29"/>
        </w:numPr>
      </w:pPr>
      <w:r>
        <w:t>Genereer</w:t>
      </w:r>
      <w:r w:rsidR="00B834FC">
        <w:t xml:space="preserve"> </w:t>
      </w:r>
    </w:p>
    <w:p w14:paraId="1B2D46F2" w14:textId="77777777" w:rsidR="00C0083C" w:rsidRPr="006230BB" w:rsidRDefault="00C0083C" w:rsidP="009C7002"/>
    <w:p w14:paraId="3E3F59B3" w14:textId="77777777" w:rsidR="00C0083C" w:rsidRPr="006230BB" w:rsidRDefault="00C0083C" w:rsidP="009C7002"/>
    <w:p w14:paraId="652D2EDD" w14:textId="77777777" w:rsidR="00C0083C" w:rsidRPr="006230BB" w:rsidRDefault="00C0083C" w:rsidP="009C7002"/>
    <w:p w14:paraId="097567E8" w14:textId="77777777" w:rsidR="008B5EC8" w:rsidRPr="006230BB" w:rsidRDefault="008B5EC8" w:rsidP="009C7002"/>
    <w:p w14:paraId="781FF496" w14:textId="77777777" w:rsidR="008B5EC8" w:rsidRPr="006230BB" w:rsidRDefault="008B5EC8" w:rsidP="009C7002"/>
    <w:p w14:paraId="7CF71F5E" w14:textId="77777777" w:rsidR="008B5EC8" w:rsidRPr="006230BB" w:rsidRDefault="008B5EC8" w:rsidP="009C7002"/>
    <w:p w14:paraId="2F7B432C" w14:textId="77777777" w:rsidR="008B5EC8" w:rsidRPr="006230BB" w:rsidRDefault="008B5EC8" w:rsidP="009C7002"/>
    <w:p w14:paraId="26CCC9B9" w14:textId="77777777" w:rsidR="008B5EC8" w:rsidRPr="006230BB" w:rsidRDefault="008B5EC8" w:rsidP="009C7002"/>
    <w:p w14:paraId="196396C6" w14:textId="77777777" w:rsidR="008B5EC8" w:rsidRPr="006230BB" w:rsidRDefault="008B5EC8" w:rsidP="009C7002"/>
    <w:p w14:paraId="1C9BF83B" w14:textId="77777777" w:rsidR="008B5EC8" w:rsidRPr="006230BB" w:rsidRDefault="008B5EC8" w:rsidP="009C7002"/>
    <w:p w14:paraId="268EC228" w14:textId="77777777" w:rsidR="008B5EC8" w:rsidRPr="006230BB" w:rsidRDefault="008B5EC8" w:rsidP="009C7002"/>
    <w:p w14:paraId="4DBB4063" w14:textId="77777777" w:rsidR="008B5EC8" w:rsidRPr="006230BB" w:rsidRDefault="008B5EC8" w:rsidP="009C7002"/>
    <w:p w14:paraId="23A1F739" w14:textId="77777777" w:rsidR="008B5EC8" w:rsidRPr="006230BB" w:rsidRDefault="008B5EC8" w:rsidP="009C7002"/>
    <w:p w14:paraId="179616B5" w14:textId="77777777" w:rsidR="00D30083" w:rsidRPr="006230BB" w:rsidRDefault="00D30083" w:rsidP="009C7002"/>
    <w:sectPr w:rsidR="00D30083" w:rsidRPr="006230BB" w:rsidSect="00D95610">
      <w:footerReference w:type="default" r:id="rId27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B6AB4" w14:textId="77777777" w:rsidR="00D95610" w:rsidRDefault="00D95610" w:rsidP="00CB3CC2">
      <w:r>
        <w:separator/>
      </w:r>
    </w:p>
  </w:endnote>
  <w:endnote w:type="continuationSeparator" w:id="0">
    <w:p w14:paraId="0B34D5C0" w14:textId="77777777" w:rsidR="00D95610" w:rsidRDefault="00D95610" w:rsidP="00CB3CC2">
      <w:r>
        <w:continuationSeparator/>
      </w:r>
    </w:p>
  </w:endnote>
  <w:endnote w:type="continuationNotice" w:id="1">
    <w:p w14:paraId="57DECB81" w14:textId="77777777" w:rsidR="00D95610" w:rsidRDefault="00D956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4CC7" w14:textId="77777777" w:rsidR="004C623B" w:rsidRDefault="004C623B">
    <w:pPr>
      <w:pStyle w:val="Voettekst"/>
    </w:pPr>
    <w:r>
      <w:t>Robbe Magerman</w:t>
    </w:r>
    <w:r>
      <w:ptab w:relativeTo="margin" w:alignment="center" w:leader="none"/>
    </w:r>
    <w:r w:rsidR="005B2C48">
      <w:t>Toegepaste informatica</w:t>
    </w:r>
    <w:r w:rsidR="00803D6A">
      <w:t xml:space="preserve"> - Klas 1.04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FE253" w14:textId="77777777" w:rsidR="00D95610" w:rsidRDefault="00D95610" w:rsidP="00CB3CC2">
      <w:r>
        <w:separator/>
      </w:r>
    </w:p>
  </w:footnote>
  <w:footnote w:type="continuationSeparator" w:id="0">
    <w:p w14:paraId="413B4919" w14:textId="77777777" w:rsidR="00D95610" w:rsidRDefault="00D95610" w:rsidP="00CB3CC2">
      <w:r>
        <w:continuationSeparator/>
      </w:r>
    </w:p>
  </w:footnote>
  <w:footnote w:type="continuationNotice" w:id="1">
    <w:p w14:paraId="58F9A6C3" w14:textId="77777777" w:rsidR="00D95610" w:rsidRDefault="00D956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5F11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718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7C3DA8"/>
    <w:multiLevelType w:val="hybridMultilevel"/>
    <w:tmpl w:val="422608E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565"/>
    <w:multiLevelType w:val="hybridMultilevel"/>
    <w:tmpl w:val="64905D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2AEF"/>
    <w:multiLevelType w:val="hybridMultilevel"/>
    <w:tmpl w:val="A8C2C8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C14D4"/>
    <w:multiLevelType w:val="hybridMultilevel"/>
    <w:tmpl w:val="7A8E360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828CD"/>
    <w:multiLevelType w:val="hybridMultilevel"/>
    <w:tmpl w:val="10387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10DE0"/>
    <w:multiLevelType w:val="hybridMultilevel"/>
    <w:tmpl w:val="0FCA235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5C3DA1"/>
    <w:multiLevelType w:val="hybridMultilevel"/>
    <w:tmpl w:val="FFA283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B13BF"/>
    <w:multiLevelType w:val="hybridMultilevel"/>
    <w:tmpl w:val="5CE2B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C32B5"/>
    <w:multiLevelType w:val="hybridMultilevel"/>
    <w:tmpl w:val="F90490D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518F7"/>
    <w:multiLevelType w:val="hybridMultilevel"/>
    <w:tmpl w:val="DE1EC3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6C0392"/>
    <w:multiLevelType w:val="hybridMultilevel"/>
    <w:tmpl w:val="33DE24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64869"/>
    <w:multiLevelType w:val="hybridMultilevel"/>
    <w:tmpl w:val="59B015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336CA"/>
    <w:multiLevelType w:val="hybridMultilevel"/>
    <w:tmpl w:val="CCD0C362"/>
    <w:lvl w:ilvl="0" w:tplc="F1A27F58">
      <w:numFmt w:val="bullet"/>
      <w:lvlText w:val="•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B3EE4"/>
    <w:multiLevelType w:val="hybridMultilevel"/>
    <w:tmpl w:val="CCC2DC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B22C1"/>
    <w:multiLevelType w:val="hybridMultilevel"/>
    <w:tmpl w:val="0E9E07F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52BC7"/>
    <w:multiLevelType w:val="hybridMultilevel"/>
    <w:tmpl w:val="5EFC4B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1610DE"/>
    <w:multiLevelType w:val="hybridMultilevel"/>
    <w:tmpl w:val="904A12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8310F"/>
    <w:multiLevelType w:val="hybridMultilevel"/>
    <w:tmpl w:val="951A69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B4C67"/>
    <w:multiLevelType w:val="hybridMultilevel"/>
    <w:tmpl w:val="8F0E76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003B5"/>
    <w:multiLevelType w:val="hybridMultilevel"/>
    <w:tmpl w:val="D7F457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90455"/>
    <w:multiLevelType w:val="hybridMultilevel"/>
    <w:tmpl w:val="9C3AEB7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713C2D"/>
    <w:multiLevelType w:val="hybridMultilevel"/>
    <w:tmpl w:val="A6B02E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37512E"/>
    <w:multiLevelType w:val="hybridMultilevel"/>
    <w:tmpl w:val="3E2EEB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F4041"/>
    <w:multiLevelType w:val="hybridMultilevel"/>
    <w:tmpl w:val="96362BC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07248"/>
    <w:multiLevelType w:val="hybridMultilevel"/>
    <w:tmpl w:val="149E311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0D364A"/>
    <w:multiLevelType w:val="hybridMultilevel"/>
    <w:tmpl w:val="F912D2CE"/>
    <w:lvl w:ilvl="0" w:tplc="E9FC1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82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427D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7C2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B8E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44A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9E68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F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646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2AA23AD"/>
    <w:multiLevelType w:val="hybridMultilevel"/>
    <w:tmpl w:val="996C5DE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B43044"/>
    <w:multiLevelType w:val="hybridMultilevel"/>
    <w:tmpl w:val="B0AC32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72B83"/>
    <w:multiLevelType w:val="hybridMultilevel"/>
    <w:tmpl w:val="03F4F8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713F9"/>
    <w:multiLevelType w:val="hybridMultilevel"/>
    <w:tmpl w:val="F70ADA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34E4D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E0A273E"/>
    <w:multiLevelType w:val="hybridMultilevel"/>
    <w:tmpl w:val="493E3A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707699">
    <w:abstractNumId w:val="31"/>
  </w:num>
  <w:num w:numId="2" w16cid:durableId="1427070340">
    <w:abstractNumId w:val="0"/>
  </w:num>
  <w:num w:numId="3" w16cid:durableId="623736477">
    <w:abstractNumId w:val="26"/>
  </w:num>
  <w:num w:numId="4" w16cid:durableId="1551720532">
    <w:abstractNumId w:val="6"/>
  </w:num>
  <w:num w:numId="5" w16cid:durableId="232862333">
    <w:abstractNumId w:val="24"/>
  </w:num>
  <w:num w:numId="6" w16cid:durableId="730154176">
    <w:abstractNumId w:val="8"/>
  </w:num>
  <w:num w:numId="7" w16cid:durableId="787428412">
    <w:abstractNumId w:val="10"/>
  </w:num>
  <w:num w:numId="8" w16cid:durableId="533662778">
    <w:abstractNumId w:val="12"/>
  </w:num>
  <w:num w:numId="9" w16cid:durableId="1874875834">
    <w:abstractNumId w:val="13"/>
  </w:num>
  <w:num w:numId="10" w16cid:durableId="1343362779">
    <w:abstractNumId w:val="28"/>
  </w:num>
  <w:num w:numId="11" w16cid:durableId="839855557">
    <w:abstractNumId w:val="9"/>
  </w:num>
  <w:num w:numId="12" w16cid:durableId="1201165770">
    <w:abstractNumId w:val="27"/>
  </w:num>
  <w:num w:numId="13" w16cid:durableId="844856358">
    <w:abstractNumId w:val="7"/>
  </w:num>
  <w:num w:numId="14" w16cid:durableId="1803499529">
    <w:abstractNumId w:val="19"/>
  </w:num>
  <w:num w:numId="15" w16cid:durableId="1256477795">
    <w:abstractNumId w:val="4"/>
  </w:num>
  <w:num w:numId="16" w16cid:durableId="1729692716">
    <w:abstractNumId w:val="11"/>
  </w:num>
  <w:num w:numId="17" w16cid:durableId="1452750018">
    <w:abstractNumId w:val="15"/>
  </w:num>
  <w:num w:numId="18" w16cid:durableId="1089154543">
    <w:abstractNumId w:val="21"/>
  </w:num>
  <w:num w:numId="19" w16cid:durableId="302852678">
    <w:abstractNumId w:val="1"/>
  </w:num>
  <w:num w:numId="20" w16cid:durableId="1514150742">
    <w:abstractNumId w:val="22"/>
  </w:num>
  <w:num w:numId="21" w16cid:durableId="169298738">
    <w:abstractNumId w:val="30"/>
  </w:num>
  <w:num w:numId="22" w16cid:durableId="1495024190">
    <w:abstractNumId w:val="3"/>
  </w:num>
  <w:num w:numId="23" w16cid:durableId="268440606">
    <w:abstractNumId w:val="29"/>
  </w:num>
  <w:num w:numId="24" w16cid:durableId="1277979086">
    <w:abstractNumId w:val="20"/>
  </w:num>
  <w:num w:numId="25" w16cid:durableId="885025878">
    <w:abstractNumId w:val="23"/>
  </w:num>
  <w:num w:numId="26" w16cid:durableId="1492912961">
    <w:abstractNumId w:val="25"/>
  </w:num>
  <w:num w:numId="27" w16cid:durableId="1853838922">
    <w:abstractNumId w:val="5"/>
  </w:num>
  <w:num w:numId="28" w16cid:durableId="198520472">
    <w:abstractNumId w:val="16"/>
  </w:num>
  <w:num w:numId="29" w16cid:durableId="1510633720">
    <w:abstractNumId w:val="14"/>
  </w:num>
  <w:num w:numId="30" w16cid:durableId="970670218">
    <w:abstractNumId w:val="17"/>
  </w:num>
  <w:num w:numId="31" w16cid:durableId="1025716766">
    <w:abstractNumId w:val="18"/>
  </w:num>
  <w:num w:numId="32" w16cid:durableId="1736581652">
    <w:abstractNumId w:val="2"/>
  </w:num>
  <w:num w:numId="33" w16cid:durableId="205488612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3C"/>
    <w:rsid w:val="00000B87"/>
    <w:rsid w:val="00000FDF"/>
    <w:rsid w:val="00012D45"/>
    <w:rsid w:val="00030AFC"/>
    <w:rsid w:val="00030BF1"/>
    <w:rsid w:val="000339E2"/>
    <w:rsid w:val="00037A9B"/>
    <w:rsid w:val="00043A2E"/>
    <w:rsid w:val="00054531"/>
    <w:rsid w:val="000564F1"/>
    <w:rsid w:val="000657FE"/>
    <w:rsid w:val="000710F7"/>
    <w:rsid w:val="00071E70"/>
    <w:rsid w:val="00076BF0"/>
    <w:rsid w:val="00096B3A"/>
    <w:rsid w:val="000A42F7"/>
    <w:rsid w:val="000B15AB"/>
    <w:rsid w:val="000B7A89"/>
    <w:rsid w:val="000C6C32"/>
    <w:rsid w:val="000C7B31"/>
    <w:rsid w:val="000D5276"/>
    <w:rsid w:val="000E7BA9"/>
    <w:rsid w:val="00100A15"/>
    <w:rsid w:val="001160FF"/>
    <w:rsid w:val="00130649"/>
    <w:rsid w:val="001373D3"/>
    <w:rsid w:val="00137D3E"/>
    <w:rsid w:val="0014002D"/>
    <w:rsid w:val="00143E1F"/>
    <w:rsid w:val="00167B22"/>
    <w:rsid w:val="00172D42"/>
    <w:rsid w:val="00182E1C"/>
    <w:rsid w:val="00193857"/>
    <w:rsid w:val="00193F72"/>
    <w:rsid w:val="00196315"/>
    <w:rsid w:val="0019731A"/>
    <w:rsid w:val="001A6A5E"/>
    <w:rsid w:val="001A7240"/>
    <w:rsid w:val="001B7D59"/>
    <w:rsid w:val="001E501D"/>
    <w:rsid w:val="001F4EED"/>
    <w:rsid w:val="00201CD6"/>
    <w:rsid w:val="002041B9"/>
    <w:rsid w:val="00204301"/>
    <w:rsid w:val="00221523"/>
    <w:rsid w:val="0023064D"/>
    <w:rsid w:val="00240398"/>
    <w:rsid w:val="00243BCC"/>
    <w:rsid w:val="0025105E"/>
    <w:rsid w:val="00254162"/>
    <w:rsid w:val="00261AC8"/>
    <w:rsid w:val="002738A0"/>
    <w:rsid w:val="002808E7"/>
    <w:rsid w:val="002A157E"/>
    <w:rsid w:val="002A57E5"/>
    <w:rsid w:val="002A5D59"/>
    <w:rsid w:val="002C3A27"/>
    <w:rsid w:val="002D1FC0"/>
    <w:rsid w:val="002F4857"/>
    <w:rsid w:val="003017F3"/>
    <w:rsid w:val="00302F36"/>
    <w:rsid w:val="0031587A"/>
    <w:rsid w:val="003170BB"/>
    <w:rsid w:val="0033337D"/>
    <w:rsid w:val="00337602"/>
    <w:rsid w:val="00337CD7"/>
    <w:rsid w:val="003416C9"/>
    <w:rsid w:val="00346271"/>
    <w:rsid w:val="00351E05"/>
    <w:rsid w:val="00362B2E"/>
    <w:rsid w:val="00363BC5"/>
    <w:rsid w:val="003671C5"/>
    <w:rsid w:val="003705DE"/>
    <w:rsid w:val="00370A4F"/>
    <w:rsid w:val="003715A0"/>
    <w:rsid w:val="003825B4"/>
    <w:rsid w:val="003841BA"/>
    <w:rsid w:val="00393FE7"/>
    <w:rsid w:val="003B380B"/>
    <w:rsid w:val="003B547F"/>
    <w:rsid w:val="003C4165"/>
    <w:rsid w:val="003C71C5"/>
    <w:rsid w:val="003D69B9"/>
    <w:rsid w:val="003E0013"/>
    <w:rsid w:val="003E7E7E"/>
    <w:rsid w:val="003F13CD"/>
    <w:rsid w:val="00412013"/>
    <w:rsid w:val="00413201"/>
    <w:rsid w:val="00420398"/>
    <w:rsid w:val="004236BC"/>
    <w:rsid w:val="0045430A"/>
    <w:rsid w:val="0045465F"/>
    <w:rsid w:val="00462F6C"/>
    <w:rsid w:val="00470CFB"/>
    <w:rsid w:val="004736CF"/>
    <w:rsid w:val="00473FEE"/>
    <w:rsid w:val="004765D0"/>
    <w:rsid w:val="0048203A"/>
    <w:rsid w:val="00483D64"/>
    <w:rsid w:val="0048638E"/>
    <w:rsid w:val="00493C65"/>
    <w:rsid w:val="004A40B1"/>
    <w:rsid w:val="004A7DE9"/>
    <w:rsid w:val="004B13A8"/>
    <w:rsid w:val="004B465C"/>
    <w:rsid w:val="004B5CCE"/>
    <w:rsid w:val="004C6178"/>
    <w:rsid w:val="004C623B"/>
    <w:rsid w:val="004D26C4"/>
    <w:rsid w:val="004E0ACB"/>
    <w:rsid w:val="004E5DBE"/>
    <w:rsid w:val="00503AE2"/>
    <w:rsid w:val="0051273D"/>
    <w:rsid w:val="00513C70"/>
    <w:rsid w:val="005206D5"/>
    <w:rsid w:val="0052085F"/>
    <w:rsid w:val="00523858"/>
    <w:rsid w:val="00525778"/>
    <w:rsid w:val="00530891"/>
    <w:rsid w:val="00536814"/>
    <w:rsid w:val="005542BD"/>
    <w:rsid w:val="005635C5"/>
    <w:rsid w:val="00573853"/>
    <w:rsid w:val="00577817"/>
    <w:rsid w:val="00585711"/>
    <w:rsid w:val="005A310B"/>
    <w:rsid w:val="005A61AA"/>
    <w:rsid w:val="005B2888"/>
    <w:rsid w:val="005B2C48"/>
    <w:rsid w:val="005D2D5E"/>
    <w:rsid w:val="005D384E"/>
    <w:rsid w:val="005D6140"/>
    <w:rsid w:val="005F53AD"/>
    <w:rsid w:val="005F7298"/>
    <w:rsid w:val="006049F5"/>
    <w:rsid w:val="0061202D"/>
    <w:rsid w:val="00617947"/>
    <w:rsid w:val="006230BB"/>
    <w:rsid w:val="00642E1C"/>
    <w:rsid w:val="006508A9"/>
    <w:rsid w:val="00654BC7"/>
    <w:rsid w:val="006630A2"/>
    <w:rsid w:val="0066340C"/>
    <w:rsid w:val="00663DC4"/>
    <w:rsid w:val="006779D4"/>
    <w:rsid w:val="00677AA0"/>
    <w:rsid w:val="006912FD"/>
    <w:rsid w:val="0069369B"/>
    <w:rsid w:val="006A4EB8"/>
    <w:rsid w:val="006A5AF7"/>
    <w:rsid w:val="006B4064"/>
    <w:rsid w:val="006D28ED"/>
    <w:rsid w:val="006D3AAD"/>
    <w:rsid w:val="006D6590"/>
    <w:rsid w:val="006F1A24"/>
    <w:rsid w:val="006F6C8B"/>
    <w:rsid w:val="00705DA2"/>
    <w:rsid w:val="00714964"/>
    <w:rsid w:val="007226F4"/>
    <w:rsid w:val="0073255F"/>
    <w:rsid w:val="00754760"/>
    <w:rsid w:val="00770F63"/>
    <w:rsid w:val="00776FE0"/>
    <w:rsid w:val="0078242E"/>
    <w:rsid w:val="00786CFE"/>
    <w:rsid w:val="007A6FB4"/>
    <w:rsid w:val="007D1224"/>
    <w:rsid w:val="007E67E0"/>
    <w:rsid w:val="0080078C"/>
    <w:rsid w:val="008021E9"/>
    <w:rsid w:val="00803D6A"/>
    <w:rsid w:val="00803E6F"/>
    <w:rsid w:val="0081417F"/>
    <w:rsid w:val="00815F60"/>
    <w:rsid w:val="00821E4A"/>
    <w:rsid w:val="008222D6"/>
    <w:rsid w:val="00837FD6"/>
    <w:rsid w:val="00847CEF"/>
    <w:rsid w:val="00847D08"/>
    <w:rsid w:val="008525C0"/>
    <w:rsid w:val="00855164"/>
    <w:rsid w:val="0086358B"/>
    <w:rsid w:val="00866762"/>
    <w:rsid w:val="00866D3C"/>
    <w:rsid w:val="00876D93"/>
    <w:rsid w:val="00890291"/>
    <w:rsid w:val="00890978"/>
    <w:rsid w:val="008945F7"/>
    <w:rsid w:val="008950CF"/>
    <w:rsid w:val="008B3E47"/>
    <w:rsid w:val="008B539C"/>
    <w:rsid w:val="008B5EC8"/>
    <w:rsid w:val="008C7EBA"/>
    <w:rsid w:val="008D1B11"/>
    <w:rsid w:val="008E3414"/>
    <w:rsid w:val="008E5EEC"/>
    <w:rsid w:val="008F2DFA"/>
    <w:rsid w:val="008F7FCA"/>
    <w:rsid w:val="00915EA3"/>
    <w:rsid w:val="00920C8E"/>
    <w:rsid w:val="00922F40"/>
    <w:rsid w:val="009257BA"/>
    <w:rsid w:val="009305CF"/>
    <w:rsid w:val="00931628"/>
    <w:rsid w:val="00933E6A"/>
    <w:rsid w:val="009355F3"/>
    <w:rsid w:val="009440E1"/>
    <w:rsid w:val="00947C78"/>
    <w:rsid w:val="00955E0F"/>
    <w:rsid w:val="009631A4"/>
    <w:rsid w:val="00963338"/>
    <w:rsid w:val="0096495E"/>
    <w:rsid w:val="00966B3A"/>
    <w:rsid w:val="00967DB4"/>
    <w:rsid w:val="00970E06"/>
    <w:rsid w:val="00971B9C"/>
    <w:rsid w:val="009833CD"/>
    <w:rsid w:val="009A2FF2"/>
    <w:rsid w:val="009A51F1"/>
    <w:rsid w:val="009A584F"/>
    <w:rsid w:val="009C65FF"/>
    <w:rsid w:val="009C7002"/>
    <w:rsid w:val="009C7BED"/>
    <w:rsid w:val="009D4402"/>
    <w:rsid w:val="009D529F"/>
    <w:rsid w:val="009E41EE"/>
    <w:rsid w:val="009E57AC"/>
    <w:rsid w:val="009E70B0"/>
    <w:rsid w:val="009E7ADA"/>
    <w:rsid w:val="009F1891"/>
    <w:rsid w:val="009F36D8"/>
    <w:rsid w:val="00A01C47"/>
    <w:rsid w:val="00A01FBE"/>
    <w:rsid w:val="00A17F05"/>
    <w:rsid w:val="00A2039C"/>
    <w:rsid w:val="00A33549"/>
    <w:rsid w:val="00A349F9"/>
    <w:rsid w:val="00A46A33"/>
    <w:rsid w:val="00A50434"/>
    <w:rsid w:val="00A512BF"/>
    <w:rsid w:val="00A53FA1"/>
    <w:rsid w:val="00A5575E"/>
    <w:rsid w:val="00A56E21"/>
    <w:rsid w:val="00A6007F"/>
    <w:rsid w:val="00A66CA6"/>
    <w:rsid w:val="00A761CE"/>
    <w:rsid w:val="00A77162"/>
    <w:rsid w:val="00A815BA"/>
    <w:rsid w:val="00AB1DEB"/>
    <w:rsid w:val="00AB4C04"/>
    <w:rsid w:val="00AD2DFF"/>
    <w:rsid w:val="00AD3A47"/>
    <w:rsid w:val="00AE2E95"/>
    <w:rsid w:val="00B00625"/>
    <w:rsid w:val="00B1607D"/>
    <w:rsid w:val="00B340FF"/>
    <w:rsid w:val="00B355C6"/>
    <w:rsid w:val="00B36769"/>
    <w:rsid w:val="00B376FA"/>
    <w:rsid w:val="00B4726D"/>
    <w:rsid w:val="00B62715"/>
    <w:rsid w:val="00B71AA1"/>
    <w:rsid w:val="00B77703"/>
    <w:rsid w:val="00B834FC"/>
    <w:rsid w:val="00B83D92"/>
    <w:rsid w:val="00B960E6"/>
    <w:rsid w:val="00BA176F"/>
    <w:rsid w:val="00BB3CF0"/>
    <w:rsid w:val="00BB5A3C"/>
    <w:rsid w:val="00BB7E42"/>
    <w:rsid w:val="00BD3D96"/>
    <w:rsid w:val="00BD6DA1"/>
    <w:rsid w:val="00BD77BC"/>
    <w:rsid w:val="00BE612E"/>
    <w:rsid w:val="00BE6AF1"/>
    <w:rsid w:val="00BF2EAC"/>
    <w:rsid w:val="00BF43C9"/>
    <w:rsid w:val="00C0083C"/>
    <w:rsid w:val="00C051FA"/>
    <w:rsid w:val="00C12FA2"/>
    <w:rsid w:val="00C215BB"/>
    <w:rsid w:val="00C219E9"/>
    <w:rsid w:val="00C27625"/>
    <w:rsid w:val="00C6046D"/>
    <w:rsid w:val="00C633D3"/>
    <w:rsid w:val="00C646CF"/>
    <w:rsid w:val="00C90EC2"/>
    <w:rsid w:val="00C96958"/>
    <w:rsid w:val="00CA28F8"/>
    <w:rsid w:val="00CA7934"/>
    <w:rsid w:val="00CB3CC2"/>
    <w:rsid w:val="00CD2C7B"/>
    <w:rsid w:val="00CD305F"/>
    <w:rsid w:val="00D016EF"/>
    <w:rsid w:val="00D05379"/>
    <w:rsid w:val="00D05A70"/>
    <w:rsid w:val="00D1132E"/>
    <w:rsid w:val="00D30083"/>
    <w:rsid w:val="00D44379"/>
    <w:rsid w:val="00D47528"/>
    <w:rsid w:val="00D536AC"/>
    <w:rsid w:val="00D640FC"/>
    <w:rsid w:val="00D715E3"/>
    <w:rsid w:val="00D71B8B"/>
    <w:rsid w:val="00D73317"/>
    <w:rsid w:val="00D9239F"/>
    <w:rsid w:val="00D95610"/>
    <w:rsid w:val="00DA06C5"/>
    <w:rsid w:val="00DA0E0D"/>
    <w:rsid w:val="00DA7880"/>
    <w:rsid w:val="00DB367A"/>
    <w:rsid w:val="00DC096E"/>
    <w:rsid w:val="00DD4739"/>
    <w:rsid w:val="00DD76E0"/>
    <w:rsid w:val="00DE35EB"/>
    <w:rsid w:val="00DF640B"/>
    <w:rsid w:val="00DF7158"/>
    <w:rsid w:val="00E02046"/>
    <w:rsid w:val="00E041A2"/>
    <w:rsid w:val="00E060DB"/>
    <w:rsid w:val="00E06824"/>
    <w:rsid w:val="00E17959"/>
    <w:rsid w:val="00E2232A"/>
    <w:rsid w:val="00E373FD"/>
    <w:rsid w:val="00E41425"/>
    <w:rsid w:val="00E5067D"/>
    <w:rsid w:val="00E545F6"/>
    <w:rsid w:val="00E62B53"/>
    <w:rsid w:val="00E63A8C"/>
    <w:rsid w:val="00E72247"/>
    <w:rsid w:val="00E75156"/>
    <w:rsid w:val="00E87EF9"/>
    <w:rsid w:val="00E935C8"/>
    <w:rsid w:val="00EA0D4C"/>
    <w:rsid w:val="00EA17A1"/>
    <w:rsid w:val="00EB14D4"/>
    <w:rsid w:val="00EB44E4"/>
    <w:rsid w:val="00EB7560"/>
    <w:rsid w:val="00EC150B"/>
    <w:rsid w:val="00EC31DE"/>
    <w:rsid w:val="00EC44C3"/>
    <w:rsid w:val="00ED2BD1"/>
    <w:rsid w:val="00ED4BEC"/>
    <w:rsid w:val="00ED5BBD"/>
    <w:rsid w:val="00ED66A8"/>
    <w:rsid w:val="00ED767E"/>
    <w:rsid w:val="00EF6FC9"/>
    <w:rsid w:val="00F07C31"/>
    <w:rsid w:val="00F16FC1"/>
    <w:rsid w:val="00F17B08"/>
    <w:rsid w:val="00F20B72"/>
    <w:rsid w:val="00F3433C"/>
    <w:rsid w:val="00F5526D"/>
    <w:rsid w:val="00F62EC6"/>
    <w:rsid w:val="00F80464"/>
    <w:rsid w:val="00F9439C"/>
    <w:rsid w:val="00F96C27"/>
    <w:rsid w:val="00FB029E"/>
    <w:rsid w:val="00FB5223"/>
    <w:rsid w:val="00FC040C"/>
    <w:rsid w:val="00FC6C03"/>
    <w:rsid w:val="00FD6E75"/>
    <w:rsid w:val="00FF68CF"/>
    <w:rsid w:val="4B716DA5"/>
    <w:rsid w:val="6517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808A"/>
  <w15:docId w15:val="{0FF1D2AB-EB1B-42E9-8BA9-58F48F19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3D6A"/>
    <w:pPr>
      <w:spacing w:after="0" w:line="240" w:lineRule="auto"/>
      <w:jc w:val="both"/>
    </w:pPr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536AC"/>
    <w:pPr>
      <w:keepNext/>
      <w:keepLines/>
      <w:pageBreakBefore/>
      <w:numPr>
        <w:numId w:val="2"/>
      </w:numPr>
      <w:spacing w:before="240"/>
      <w:ind w:left="431" w:hanging="431"/>
      <w:outlineLvl w:val="0"/>
    </w:pPr>
    <w:rPr>
      <w:rFonts w:eastAsiaTheme="majorEastAsia" w:cstheme="majorBidi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6CFE"/>
    <w:pPr>
      <w:keepNext/>
      <w:keepLines/>
      <w:numPr>
        <w:ilvl w:val="1"/>
        <w:numId w:val="2"/>
      </w:numPr>
      <w:spacing w:before="240"/>
      <w:ind w:left="578" w:hanging="578"/>
      <w:outlineLvl w:val="1"/>
    </w:pPr>
    <w:rPr>
      <w:rFonts w:eastAsiaTheme="majorEastAsia" w:cstheme="majorBidi"/>
      <w:color w:val="002060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CC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CC2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CC2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CC2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CC2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CC2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CC2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Ondertitel">
    <w:name w:val="Subtitle"/>
    <w:basedOn w:val="Standaard"/>
    <w:next w:val="Standaard"/>
    <w:link w:val="OndertitelChar"/>
    <w:uiPriority w:val="11"/>
    <w:qFormat/>
    <w:rsid w:val="0045465F"/>
    <w:pPr>
      <w:numPr>
        <w:ilvl w:val="1"/>
      </w:numPr>
      <w:spacing w:after="240"/>
    </w:pPr>
    <w:rPr>
      <w:rFonts w:ascii="Broadway" w:eastAsiaTheme="minorEastAsia" w:hAnsi="Broadway"/>
      <w:spacing w:val="15"/>
      <w:sz w:val="4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5465F"/>
    <w:rPr>
      <w:rFonts w:ascii="Broadway" w:eastAsiaTheme="minorEastAsia" w:hAnsi="Broadway"/>
      <w:spacing w:val="15"/>
      <w:sz w:val="40"/>
    </w:rPr>
  </w:style>
  <w:style w:type="paragraph" w:styleId="Geenafstand">
    <w:name w:val="No Spacing"/>
    <w:aliases w:val="Vragen"/>
    <w:uiPriority w:val="1"/>
    <w:qFormat/>
    <w:rsid w:val="003170BB"/>
    <w:pPr>
      <w:spacing w:after="0" w:line="240" w:lineRule="auto"/>
    </w:pPr>
    <w:rPr>
      <w:b/>
      <w:color w:val="2F5496" w:themeColor="accent1" w:themeShade="BF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D536AC"/>
    <w:rPr>
      <w:rFonts w:ascii="Verdana" w:eastAsiaTheme="majorEastAsia" w:hAnsi="Verdana" w:cstheme="majorBidi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6CFE"/>
    <w:rPr>
      <w:rFonts w:ascii="Verdana" w:eastAsiaTheme="majorEastAsia" w:hAnsi="Verdana" w:cstheme="majorBidi"/>
      <w:color w:val="002060"/>
      <w:sz w:val="28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CB3CC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B3CC2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786CFE"/>
    <w:pPr>
      <w:tabs>
        <w:tab w:val="center" w:pos="4536"/>
        <w:tab w:val="right" w:pos="9072"/>
      </w:tabs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786CFE"/>
    <w:rPr>
      <w:rFonts w:ascii="Verdana" w:hAnsi="Verdana"/>
      <w:sz w:val="1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CC2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eastAsia="nl-BE"/>
    </w:rPr>
  </w:style>
  <w:style w:type="character" w:customStyle="1" w:styleId="Kop3Char">
    <w:name w:val="Kop 3 Char"/>
    <w:basedOn w:val="Standaardalinea-lettertype"/>
    <w:link w:val="Kop3"/>
    <w:uiPriority w:val="9"/>
    <w:rsid w:val="00CB3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  <w:rPr>
      <w:b/>
    </w:rPr>
  </w:style>
  <w:style w:type="paragraph" w:styleId="Inhopg2">
    <w:name w:val="toc 2"/>
    <w:basedOn w:val="Standaard"/>
    <w:next w:val="Standaard"/>
    <w:autoRedefine/>
    <w:uiPriority w:val="39"/>
    <w:unhideWhenUsed/>
    <w:rsid w:val="00CB3CC2"/>
    <w:pPr>
      <w:tabs>
        <w:tab w:val="left" w:pos="0"/>
        <w:tab w:val="right" w:leader="dot" w:pos="9639"/>
      </w:tabs>
      <w:ind w:left="851" w:hanging="851"/>
    </w:pPr>
  </w:style>
  <w:style w:type="paragraph" w:styleId="Inhopg3">
    <w:name w:val="toc 3"/>
    <w:basedOn w:val="Standaard"/>
    <w:next w:val="Standaard"/>
    <w:autoRedefine/>
    <w:uiPriority w:val="39"/>
    <w:unhideWhenUsed/>
    <w:rsid w:val="00D30083"/>
    <w:rPr>
      <w:sz w:val="20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C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C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CC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CC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Standaardalinea-lettertype"/>
    <w:uiPriority w:val="99"/>
    <w:unhideWhenUsed/>
    <w:rsid w:val="00CB3CC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B4C04"/>
    <w:pPr>
      <w:spacing w:after="12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B4C04"/>
    <w:rPr>
      <w:rFonts w:eastAsiaTheme="majorEastAsia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642E1C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8C7EB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EBA"/>
    <w:rPr>
      <w:color w:val="954F72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42039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7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8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6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OneDrive\7_Toegepaste_informatica_2023-2024\2e_semester\Samenvattings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6267-1994-4097-8BC4-F1E85003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Samenvattingssjabloon.dotx</Template>
  <TotalTime>0</TotalTime>
  <Pages>11</Pages>
  <Words>1253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8133</CharactersWithSpaces>
  <SharedDoc>false</SharedDoc>
  <HLinks>
    <vt:vector size="24" baseType="variant"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_Toc160001429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_Toc160001428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_Toc160001427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_Toc160001426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Robbe Magerman</cp:lastModifiedBy>
  <cp:revision>193</cp:revision>
  <dcterms:created xsi:type="dcterms:W3CDTF">2024-02-08T04:59:00Z</dcterms:created>
  <dcterms:modified xsi:type="dcterms:W3CDTF">2024-03-27T08:01:00Z</dcterms:modified>
</cp:coreProperties>
</file>