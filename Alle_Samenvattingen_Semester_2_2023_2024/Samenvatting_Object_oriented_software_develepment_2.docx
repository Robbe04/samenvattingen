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DEDFB" w14:textId="77777777" w:rsidR="005B2C48" w:rsidRDefault="0045430A">
      <w:r>
        <w:rPr>
          <w:noProof/>
        </w:rPr>
        <w:drawing>
          <wp:anchor distT="0" distB="0" distL="114300" distR="114300" simplePos="0" relativeHeight="251658240" behindDoc="0" locked="0" layoutInCell="1" allowOverlap="1" wp14:anchorId="73F1DECA" wp14:editId="20FCDEB3">
            <wp:simplePos x="0" y="0"/>
            <wp:positionH relativeFrom="margin">
              <wp:posOffset>337185</wp:posOffset>
            </wp:positionH>
            <wp:positionV relativeFrom="margin">
              <wp:posOffset>235585</wp:posOffset>
            </wp:positionV>
            <wp:extent cx="5467350" cy="2660015"/>
            <wp:effectExtent l="228600" t="228600" r="209550" b="216535"/>
            <wp:wrapSquare wrapText="bothSides"/>
            <wp:docPr id="347538603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38603" name="Afbeelding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66001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E4F8814" w14:textId="77777777" w:rsidR="00577817" w:rsidRDefault="00CB3CC2">
      <w:r>
        <w:t xml:space="preserve">Inhoudsopgave: </w:t>
      </w:r>
      <w:r w:rsidR="00D71B8B">
        <w:tab/>
      </w:r>
      <w:r w:rsidR="00D71B8B">
        <w:tab/>
      </w:r>
      <w:r w:rsidR="00D71B8B">
        <w:tab/>
      </w:r>
      <w:r w:rsidR="00D71B8B">
        <w:tab/>
      </w:r>
      <w:r w:rsidR="00D71B8B">
        <w:tab/>
      </w:r>
      <w:r w:rsidR="00D71B8B">
        <w:tab/>
      </w:r>
      <w:r w:rsidR="00D71B8B">
        <w:tab/>
      </w:r>
      <w:r w:rsidR="00D71B8B">
        <w:tab/>
        <w:t xml:space="preserve">    Datum:</w:t>
      </w:r>
    </w:p>
    <w:p w14:paraId="7C24558F" w14:textId="77777777" w:rsidR="00803D6A" w:rsidRDefault="00803D6A"/>
    <w:p w14:paraId="18F3372D" w14:textId="77777777" w:rsidR="00803D6A" w:rsidRDefault="00803D6A"/>
    <w:p w14:paraId="4598864D" w14:textId="77777777" w:rsidR="00803D6A" w:rsidRDefault="00803D6A" w:rsidP="00CB3CC2">
      <w:pPr>
        <w:sectPr w:rsidR="00803D6A" w:rsidSect="00DA7880">
          <w:pgSz w:w="11906" w:h="16838"/>
          <w:pgMar w:top="1134" w:right="1134" w:bottom="1134" w:left="1134" w:header="709" w:footer="709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08"/>
          <w:titlePg/>
          <w:docGrid w:linePitch="360"/>
        </w:sectPr>
      </w:pPr>
    </w:p>
    <w:p w14:paraId="0765005B" w14:textId="2243F79A" w:rsidR="00182E1C" w:rsidRPr="00967DB4" w:rsidRDefault="00C6046D" w:rsidP="00C6046D">
      <w:pPr>
        <w:pStyle w:val="Kop1"/>
      </w:pPr>
      <w:r>
        <w:lastRenderedPageBreak/>
        <w:t>Overerving Deel 2</w:t>
      </w:r>
    </w:p>
    <w:p w14:paraId="48CB685E" w14:textId="59819BA1" w:rsidR="00182E1C" w:rsidRDefault="00866D3C" w:rsidP="00866D3C">
      <w:pPr>
        <w:pStyle w:val="Geenafstand"/>
      </w:pPr>
      <w:r>
        <w:t xml:space="preserve">Schema van alle mogelijk datatypes: </w:t>
      </w:r>
    </w:p>
    <w:p w14:paraId="215E73F6" w14:textId="5F94D15E" w:rsidR="00837FD6" w:rsidRDefault="00837FD6" w:rsidP="009C7002">
      <w:r w:rsidRPr="00866D3C">
        <w:drawing>
          <wp:anchor distT="0" distB="0" distL="114300" distR="114300" simplePos="0" relativeHeight="251659264" behindDoc="1" locked="0" layoutInCell="1" allowOverlap="1" wp14:anchorId="63C4F2E1" wp14:editId="77435102">
            <wp:simplePos x="0" y="0"/>
            <wp:positionH relativeFrom="column">
              <wp:posOffset>7620</wp:posOffset>
            </wp:positionH>
            <wp:positionV relativeFrom="paragraph">
              <wp:posOffset>21590</wp:posOffset>
            </wp:positionV>
            <wp:extent cx="3432810" cy="1377950"/>
            <wp:effectExtent l="19050" t="19050" r="0" b="0"/>
            <wp:wrapTight wrapText="bothSides">
              <wp:wrapPolygon edited="0">
                <wp:start x="-120" y="-299"/>
                <wp:lineTo x="-120" y="21500"/>
                <wp:lineTo x="21576" y="21500"/>
                <wp:lineTo x="21576" y="-299"/>
                <wp:lineTo x="-120" y="-299"/>
              </wp:wrapPolygon>
            </wp:wrapTight>
            <wp:docPr id="1283603578" name="Afbeelding 1" descr="Afbeelding met tekst, schermopname, lijn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03578" name="Afbeelding 1" descr="Afbeelding met tekst, schermopname, lijn, Lettertype&#10;&#10;Automatisch gegenereerde beschrijv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810" cy="1377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A62ABD" w14:textId="6F450929" w:rsidR="00837FD6" w:rsidRDefault="00837FD6" w:rsidP="009C7002"/>
    <w:p w14:paraId="51BBD126" w14:textId="4BE65D44" w:rsidR="00866D3C" w:rsidRPr="00967DB4" w:rsidRDefault="00B36769" w:rsidP="009C7002">
      <w:r>
        <w:t xml:space="preserve">Bij het maken van objecten/referenties van variabelen komen, zoeken deze waarden plaats op in het </w:t>
      </w:r>
      <w:r w:rsidRPr="00C96958">
        <w:rPr>
          <w:b/>
          <w:bCs/>
        </w:rPr>
        <w:t>RAM</w:t>
      </w:r>
      <w:r>
        <w:t xml:space="preserve"> en wordt het daar opgeslagen. </w:t>
      </w:r>
    </w:p>
    <w:p w14:paraId="3E6FB8AA" w14:textId="48207159" w:rsidR="00182E1C" w:rsidRPr="00967DB4" w:rsidRDefault="00182E1C" w:rsidP="009C7002"/>
    <w:p w14:paraId="5F0C156B" w14:textId="77777777" w:rsidR="00182E1C" w:rsidRPr="00967DB4" w:rsidRDefault="00182E1C" w:rsidP="009C7002"/>
    <w:p w14:paraId="6D9E8488" w14:textId="77777777" w:rsidR="00182E1C" w:rsidRPr="00967DB4" w:rsidRDefault="00182E1C" w:rsidP="009C7002"/>
    <w:p w14:paraId="754F4D5D" w14:textId="4B0EB6A0" w:rsidR="00182E1C" w:rsidRDefault="00037A9B" w:rsidP="00A33549">
      <w:pPr>
        <w:pStyle w:val="Geenafstand"/>
      </w:pPr>
      <w:r>
        <w:t xml:space="preserve">Communiceren met objecten via de </w:t>
      </w:r>
      <w:r w:rsidRPr="00A33549">
        <w:rPr>
          <w:i/>
          <w:iCs/>
        </w:rPr>
        <w:t>de-reference</w:t>
      </w:r>
      <w:r>
        <w:t xml:space="preserve"> operator:</w:t>
      </w:r>
    </w:p>
    <w:p w14:paraId="0461FBD0" w14:textId="5608DDCE" w:rsidR="00037A9B" w:rsidRPr="00967DB4" w:rsidRDefault="00037A9B" w:rsidP="009C7002">
      <w:r>
        <w:t xml:space="preserve">Om te spreken met objecten gebruiken we altijd een </w:t>
      </w:r>
      <w:r w:rsidRPr="00A33549">
        <w:rPr>
          <w:b/>
          <w:bCs/>
          <w:sz w:val="22"/>
          <w:szCs w:val="20"/>
        </w:rPr>
        <w:t>.</w:t>
      </w:r>
      <w:r w:rsidR="00A33549">
        <w:t xml:space="preserve"> om dit te doen.</w:t>
      </w:r>
    </w:p>
    <w:p w14:paraId="7E57E1A4" w14:textId="77777777" w:rsidR="00182E1C" w:rsidRPr="00967DB4" w:rsidRDefault="00182E1C" w:rsidP="009C7002"/>
    <w:p w14:paraId="0C785056" w14:textId="77777777" w:rsidR="00182E1C" w:rsidRPr="00967DB4" w:rsidRDefault="00182E1C" w:rsidP="009C7002"/>
    <w:p w14:paraId="7EAE9B2D" w14:textId="77777777" w:rsidR="00182E1C" w:rsidRPr="00967DB4" w:rsidRDefault="00182E1C" w:rsidP="009C7002"/>
    <w:p w14:paraId="0B84066F" w14:textId="77777777" w:rsidR="00182E1C" w:rsidRPr="00967DB4" w:rsidRDefault="00182E1C" w:rsidP="009C7002"/>
    <w:p w14:paraId="62F7982E" w14:textId="77777777" w:rsidR="00182E1C" w:rsidRPr="00967DB4" w:rsidRDefault="00182E1C" w:rsidP="009C7002"/>
    <w:p w14:paraId="4F95FDF8" w14:textId="77777777" w:rsidR="00182E1C" w:rsidRPr="00967DB4" w:rsidRDefault="00182E1C" w:rsidP="009C7002"/>
    <w:p w14:paraId="483CE417" w14:textId="77777777" w:rsidR="00182E1C" w:rsidRPr="00967DB4" w:rsidRDefault="00182E1C" w:rsidP="009C7002"/>
    <w:p w14:paraId="63072DC1" w14:textId="77777777" w:rsidR="00182E1C" w:rsidRPr="00967DB4" w:rsidRDefault="00182E1C" w:rsidP="009C7002"/>
    <w:p w14:paraId="2573386E" w14:textId="77777777" w:rsidR="00182E1C" w:rsidRPr="00967DB4" w:rsidRDefault="00182E1C" w:rsidP="009C7002"/>
    <w:p w14:paraId="50489C57" w14:textId="77777777" w:rsidR="00182E1C" w:rsidRPr="00967DB4" w:rsidRDefault="00182E1C" w:rsidP="009C7002"/>
    <w:p w14:paraId="0CA2A148" w14:textId="77777777" w:rsidR="00182E1C" w:rsidRPr="00967DB4" w:rsidRDefault="00182E1C" w:rsidP="009C7002"/>
    <w:p w14:paraId="5611FB4E" w14:textId="77777777" w:rsidR="00182E1C" w:rsidRPr="00967DB4" w:rsidRDefault="00182E1C" w:rsidP="009C7002"/>
    <w:p w14:paraId="0AE2C95D" w14:textId="77777777" w:rsidR="00182E1C" w:rsidRPr="00967DB4" w:rsidRDefault="00182E1C" w:rsidP="009C7002"/>
    <w:p w14:paraId="3953A916" w14:textId="77777777" w:rsidR="004C623B" w:rsidRPr="00967DB4" w:rsidRDefault="004C623B" w:rsidP="009C7002"/>
    <w:p w14:paraId="598A8296" w14:textId="77777777" w:rsidR="004C623B" w:rsidRPr="00967DB4" w:rsidRDefault="004C623B" w:rsidP="009C7002"/>
    <w:p w14:paraId="31C0AD47" w14:textId="77777777" w:rsidR="004C623B" w:rsidRPr="00967DB4" w:rsidRDefault="004C623B" w:rsidP="009C7002"/>
    <w:p w14:paraId="47C44F24" w14:textId="77777777" w:rsidR="004C623B" w:rsidRPr="00967DB4" w:rsidRDefault="004C623B" w:rsidP="009C7002"/>
    <w:p w14:paraId="511CE375" w14:textId="77777777" w:rsidR="004C623B" w:rsidRPr="00967DB4" w:rsidRDefault="004C623B" w:rsidP="009C7002"/>
    <w:p w14:paraId="5C4ECF00" w14:textId="77777777" w:rsidR="004C623B" w:rsidRPr="00967DB4" w:rsidRDefault="004C623B" w:rsidP="009C7002"/>
    <w:p w14:paraId="5668287D" w14:textId="77777777" w:rsidR="004C623B" w:rsidRPr="00967DB4" w:rsidRDefault="004C623B" w:rsidP="009C7002"/>
    <w:p w14:paraId="74E6160E" w14:textId="77777777" w:rsidR="004C623B" w:rsidRPr="00967DB4" w:rsidRDefault="004C623B" w:rsidP="009C7002"/>
    <w:p w14:paraId="39E8FE56" w14:textId="77777777" w:rsidR="00803E6F" w:rsidRPr="00967DB4" w:rsidRDefault="00803E6F" w:rsidP="009C7002"/>
    <w:p w14:paraId="3A720EC5" w14:textId="77777777" w:rsidR="00803E6F" w:rsidRPr="00967DB4" w:rsidRDefault="00803E6F" w:rsidP="009C7002"/>
    <w:p w14:paraId="44AD7A20" w14:textId="77777777" w:rsidR="00A53FA1" w:rsidRPr="00967DB4" w:rsidRDefault="00A53FA1" w:rsidP="009C7002"/>
    <w:p w14:paraId="4E33004E" w14:textId="77777777" w:rsidR="00A56E21" w:rsidRPr="00967DB4" w:rsidRDefault="00A56E21" w:rsidP="009C7002"/>
    <w:p w14:paraId="159F92A5" w14:textId="77777777" w:rsidR="00A56E21" w:rsidRPr="00967DB4" w:rsidRDefault="00A56E21" w:rsidP="009C7002"/>
    <w:p w14:paraId="25C98368" w14:textId="77777777" w:rsidR="00A56E21" w:rsidRPr="00967DB4" w:rsidRDefault="00A56E21" w:rsidP="009C7002"/>
    <w:p w14:paraId="3EC300DA" w14:textId="77777777" w:rsidR="0086358B" w:rsidRPr="00967DB4" w:rsidRDefault="0086358B" w:rsidP="009C7002"/>
    <w:p w14:paraId="5A047D64" w14:textId="77777777" w:rsidR="0086358B" w:rsidRPr="00967DB4" w:rsidRDefault="0086358B" w:rsidP="009C7002"/>
    <w:p w14:paraId="794B4921" w14:textId="77777777" w:rsidR="0086358B" w:rsidRPr="00967DB4" w:rsidRDefault="0086358B" w:rsidP="009C7002"/>
    <w:p w14:paraId="58417517" w14:textId="77777777" w:rsidR="0086358B" w:rsidRPr="00967DB4" w:rsidRDefault="0086358B" w:rsidP="009C7002"/>
    <w:p w14:paraId="6235E82B" w14:textId="77777777" w:rsidR="0086358B" w:rsidRPr="00967DB4" w:rsidRDefault="0086358B" w:rsidP="009C7002"/>
    <w:p w14:paraId="49189A47" w14:textId="77777777" w:rsidR="0086358B" w:rsidRPr="00967DB4" w:rsidRDefault="0086358B" w:rsidP="009C7002"/>
    <w:p w14:paraId="4FE37BC5" w14:textId="77777777" w:rsidR="0086358B" w:rsidRPr="00967DB4" w:rsidRDefault="0086358B" w:rsidP="009C7002"/>
    <w:p w14:paraId="65101692" w14:textId="77777777" w:rsidR="0086358B" w:rsidRPr="00967DB4" w:rsidRDefault="0086358B" w:rsidP="009C7002"/>
    <w:p w14:paraId="353ECF5C" w14:textId="77777777" w:rsidR="0086358B" w:rsidRPr="00967DB4" w:rsidRDefault="0086358B" w:rsidP="009C7002"/>
    <w:p w14:paraId="45A5BA9D" w14:textId="77777777" w:rsidR="0086358B" w:rsidRPr="00967DB4" w:rsidRDefault="0086358B" w:rsidP="009C7002"/>
    <w:p w14:paraId="01F4E9BD" w14:textId="77777777" w:rsidR="0086358B" w:rsidRPr="00967DB4" w:rsidRDefault="0086358B" w:rsidP="009C7002"/>
    <w:p w14:paraId="2BB79CD3" w14:textId="77777777" w:rsidR="0086358B" w:rsidRPr="00967DB4" w:rsidRDefault="0086358B" w:rsidP="009C7002"/>
    <w:p w14:paraId="3E082817" w14:textId="77777777" w:rsidR="0086358B" w:rsidRPr="00967DB4" w:rsidRDefault="0086358B" w:rsidP="009C7002"/>
    <w:p w14:paraId="59F6D83D" w14:textId="77777777" w:rsidR="0086358B" w:rsidRPr="00967DB4" w:rsidRDefault="0086358B" w:rsidP="009C7002"/>
    <w:p w14:paraId="6DD28CDA" w14:textId="77777777" w:rsidR="0086358B" w:rsidRPr="00967DB4" w:rsidRDefault="0086358B" w:rsidP="009C7002"/>
    <w:p w14:paraId="4172683A" w14:textId="77777777" w:rsidR="0086358B" w:rsidRPr="00967DB4" w:rsidRDefault="0086358B" w:rsidP="009C7002"/>
    <w:p w14:paraId="5D155B99" w14:textId="77777777" w:rsidR="0086358B" w:rsidRPr="00967DB4" w:rsidRDefault="0086358B" w:rsidP="009C7002"/>
    <w:p w14:paraId="1767F751" w14:textId="77777777" w:rsidR="0086358B" w:rsidRPr="00967DB4" w:rsidRDefault="0086358B" w:rsidP="009C7002"/>
    <w:p w14:paraId="0A87A623" w14:textId="77777777" w:rsidR="0086358B" w:rsidRPr="00967DB4" w:rsidRDefault="0086358B" w:rsidP="009C7002"/>
    <w:p w14:paraId="10FD39AD" w14:textId="77777777" w:rsidR="0086358B" w:rsidRPr="00967DB4" w:rsidRDefault="0086358B" w:rsidP="009C7002"/>
    <w:p w14:paraId="5D9A54B9" w14:textId="77777777" w:rsidR="0086358B" w:rsidRPr="00967DB4" w:rsidRDefault="0086358B" w:rsidP="009C7002"/>
    <w:p w14:paraId="04B123DD" w14:textId="77777777" w:rsidR="0086358B" w:rsidRPr="00967DB4" w:rsidRDefault="0086358B" w:rsidP="009C7002"/>
    <w:p w14:paraId="1AB982EB" w14:textId="77777777" w:rsidR="0086358B" w:rsidRPr="00967DB4" w:rsidRDefault="0086358B" w:rsidP="009C7002"/>
    <w:p w14:paraId="59E03C99" w14:textId="77777777" w:rsidR="0086358B" w:rsidRPr="00967DB4" w:rsidRDefault="0086358B" w:rsidP="009C7002"/>
    <w:p w14:paraId="0A81A183" w14:textId="77777777" w:rsidR="0086358B" w:rsidRPr="00967DB4" w:rsidRDefault="0086358B" w:rsidP="009C7002"/>
    <w:p w14:paraId="2A1DCF98" w14:textId="77777777" w:rsidR="0086358B" w:rsidRPr="00967DB4" w:rsidRDefault="0086358B" w:rsidP="009C7002"/>
    <w:p w14:paraId="54B1CC1D" w14:textId="77777777" w:rsidR="0086358B" w:rsidRPr="00967DB4" w:rsidRDefault="0086358B" w:rsidP="009C7002"/>
    <w:p w14:paraId="43F062D4" w14:textId="77777777" w:rsidR="0086358B" w:rsidRPr="00967DB4" w:rsidRDefault="0086358B" w:rsidP="009C7002"/>
    <w:p w14:paraId="780C473D" w14:textId="77777777" w:rsidR="0086358B" w:rsidRPr="00967DB4" w:rsidRDefault="0086358B" w:rsidP="009C7002"/>
    <w:p w14:paraId="0A15E267" w14:textId="77777777" w:rsidR="0086358B" w:rsidRPr="00967DB4" w:rsidRDefault="0086358B" w:rsidP="009C7002"/>
    <w:p w14:paraId="049B4AFC" w14:textId="77777777" w:rsidR="0086358B" w:rsidRPr="00967DB4" w:rsidRDefault="0086358B" w:rsidP="009C7002"/>
    <w:p w14:paraId="5498568D" w14:textId="77777777" w:rsidR="0086358B" w:rsidRPr="00967DB4" w:rsidRDefault="0086358B" w:rsidP="009C7002"/>
    <w:p w14:paraId="733D311E" w14:textId="77777777" w:rsidR="0086358B" w:rsidRPr="00967DB4" w:rsidRDefault="0086358B" w:rsidP="009C7002"/>
    <w:p w14:paraId="0D923A32" w14:textId="77777777" w:rsidR="0086358B" w:rsidRPr="00967DB4" w:rsidRDefault="0086358B" w:rsidP="009C7002"/>
    <w:p w14:paraId="3DCF5207" w14:textId="77777777" w:rsidR="0086358B" w:rsidRPr="00967DB4" w:rsidRDefault="0086358B" w:rsidP="009C7002"/>
    <w:p w14:paraId="558AA36B" w14:textId="77777777" w:rsidR="0086358B" w:rsidRPr="00967DB4" w:rsidRDefault="0086358B" w:rsidP="009C7002"/>
    <w:p w14:paraId="42AC27A6" w14:textId="77777777" w:rsidR="0086358B" w:rsidRPr="00967DB4" w:rsidRDefault="0086358B" w:rsidP="009C7002"/>
    <w:p w14:paraId="6179D4BC" w14:textId="77777777" w:rsidR="0086358B" w:rsidRPr="00967DB4" w:rsidRDefault="0086358B" w:rsidP="009C7002"/>
    <w:p w14:paraId="19E30A70" w14:textId="77777777" w:rsidR="0086358B" w:rsidRPr="00967DB4" w:rsidRDefault="0086358B" w:rsidP="009C7002"/>
    <w:p w14:paraId="361431DF" w14:textId="77777777" w:rsidR="0086358B" w:rsidRPr="00967DB4" w:rsidRDefault="0086358B" w:rsidP="009C7002"/>
    <w:p w14:paraId="3FCA00EB" w14:textId="77777777" w:rsidR="0086358B" w:rsidRPr="00967DB4" w:rsidRDefault="0086358B" w:rsidP="009C7002"/>
    <w:p w14:paraId="43920718" w14:textId="77777777" w:rsidR="0086358B" w:rsidRPr="00967DB4" w:rsidRDefault="0086358B" w:rsidP="009C7002"/>
    <w:p w14:paraId="542707BF" w14:textId="77777777" w:rsidR="0086358B" w:rsidRPr="00967DB4" w:rsidRDefault="0086358B" w:rsidP="009C7002"/>
    <w:p w14:paraId="78611708" w14:textId="77777777" w:rsidR="0086358B" w:rsidRPr="00967DB4" w:rsidRDefault="0086358B" w:rsidP="009C7002"/>
    <w:p w14:paraId="3FBD7648" w14:textId="77777777" w:rsidR="0086358B" w:rsidRPr="00967DB4" w:rsidRDefault="0086358B" w:rsidP="009C7002"/>
    <w:p w14:paraId="626F830B" w14:textId="77777777" w:rsidR="0086358B" w:rsidRPr="00967DB4" w:rsidRDefault="0086358B" w:rsidP="009C7002"/>
    <w:p w14:paraId="6B03237F" w14:textId="77777777" w:rsidR="0086358B" w:rsidRPr="00967DB4" w:rsidRDefault="0086358B" w:rsidP="009C7002"/>
    <w:p w14:paraId="7275AB8E" w14:textId="77777777" w:rsidR="0086358B" w:rsidRDefault="0086358B" w:rsidP="009C7002"/>
    <w:p w14:paraId="2743607F" w14:textId="77777777" w:rsidR="008B5EC8" w:rsidRDefault="008B5EC8" w:rsidP="009C7002"/>
    <w:p w14:paraId="5ED9AFFE" w14:textId="77777777" w:rsidR="008B5EC8" w:rsidRDefault="008B5EC8" w:rsidP="009C7002"/>
    <w:p w14:paraId="60418487" w14:textId="77777777" w:rsidR="008B5EC8" w:rsidRDefault="008B5EC8" w:rsidP="009C7002"/>
    <w:p w14:paraId="4C862667" w14:textId="77777777" w:rsidR="008B5EC8" w:rsidRDefault="008B5EC8" w:rsidP="009C7002"/>
    <w:p w14:paraId="517C24D1" w14:textId="77777777" w:rsidR="008B5EC8" w:rsidRDefault="008B5EC8" w:rsidP="009C7002"/>
    <w:p w14:paraId="229D593E" w14:textId="77777777" w:rsidR="008B5EC8" w:rsidRDefault="008B5EC8" w:rsidP="009C7002"/>
    <w:p w14:paraId="097567E8" w14:textId="77777777" w:rsidR="008B5EC8" w:rsidRDefault="008B5EC8" w:rsidP="009C7002"/>
    <w:p w14:paraId="781FF496" w14:textId="77777777" w:rsidR="008B5EC8" w:rsidRDefault="008B5EC8" w:rsidP="009C7002"/>
    <w:p w14:paraId="7CF71F5E" w14:textId="77777777" w:rsidR="008B5EC8" w:rsidRDefault="008B5EC8" w:rsidP="009C7002"/>
    <w:p w14:paraId="2F7B432C" w14:textId="77777777" w:rsidR="008B5EC8" w:rsidRDefault="008B5EC8" w:rsidP="009C7002"/>
    <w:p w14:paraId="26CCC9B9" w14:textId="77777777" w:rsidR="008B5EC8" w:rsidRDefault="008B5EC8" w:rsidP="009C7002"/>
    <w:p w14:paraId="196396C6" w14:textId="77777777" w:rsidR="008B5EC8" w:rsidRDefault="008B5EC8" w:rsidP="009C7002"/>
    <w:p w14:paraId="1C9BF83B" w14:textId="77777777" w:rsidR="008B5EC8" w:rsidRDefault="008B5EC8" w:rsidP="009C7002"/>
    <w:p w14:paraId="268EC228" w14:textId="77777777" w:rsidR="008B5EC8" w:rsidRDefault="008B5EC8" w:rsidP="009C7002"/>
    <w:p w14:paraId="4DBB4063" w14:textId="77777777" w:rsidR="008B5EC8" w:rsidRDefault="008B5EC8" w:rsidP="009C7002"/>
    <w:p w14:paraId="23A1F739" w14:textId="77777777" w:rsidR="008B5EC8" w:rsidRDefault="008B5EC8" w:rsidP="009C7002"/>
    <w:p w14:paraId="179616B5" w14:textId="77777777" w:rsidR="00D30083" w:rsidRPr="00967DB4" w:rsidRDefault="00D30083" w:rsidP="009C7002"/>
    <w:sectPr w:rsidR="00D30083" w:rsidRPr="00967DB4" w:rsidSect="00DA7880"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8E823" w14:textId="77777777" w:rsidR="00DA7880" w:rsidRDefault="00DA7880" w:rsidP="00CB3CC2">
      <w:r>
        <w:separator/>
      </w:r>
    </w:p>
  </w:endnote>
  <w:endnote w:type="continuationSeparator" w:id="0">
    <w:p w14:paraId="5EEA727A" w14:textId="77777777" w:rsidR="00DA7880" w:rsidRDefault="00DA7880" w:rsidP="00CB3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B4CC7" w14:textId="77777777" w:rsidR="004C623B" w:rsidRDefault="004C623B">
    <w:pPr>
      <w:pStyle w:val="Voettekst"/>
    </w:pPr>
    <w:r>
      <w:t>Robbe Magerman</w:t>
    </w:r>
    <w:r>
      <w:ptab w:relativeTo="margin" w:alignment="center" w:leader="none"/>
    </w:r>
    <w:r w:rsidR="005B2C48">
      <w:t>Toegepaste informatica</w:t>
    </w:r>
    <w:r w:rsidR="00803D6A">
      <w:t xml:space="preserve"> - Klas 1.04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nl-NL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A9CF8" w14:textId="77777777" w:rsidR="00DA7880" w:rsidRDefault="00DA7880" w:rsidP="00CB3CC2">
      <w:r>
        <w:separator/>
      </w:r>
    </w:p>
  </w:footnote>
  <w:footnote w:type="continuationSeparator" w:id="0">
    <w:p w14:paraId="7786DB42" w14:textId="77777777" w:rsidR="00DA7880" w:rsidRDefault="00DA7880" w:rsidP="00CB3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5F11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718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38C14D4"/>
    <w:multiLevelType w:val="hybridMultilevel"/>
    <w:tmpl w:val="7A8E36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10DE0"/>
    <w:multiLevelType w:val="hybridMultilevel"/>
    <w:tmpl w:val="0FCA23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C3DA1"/>
    <w:multiLevelType w:val="hybridMultilevel"/>
    <w:tmpl w:val="FFA2838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B13BF"/>
    <w:multiLevelType w:val="hybridMultilevel"/>
    <w:tmpl w:val="5CE2B8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C32B5"/>
    <w:multiLevelType w:val="hybridMultilevel"/>
    <w:tmpl w:val="F90490D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518F7"/>
    <w:multiLevelType w:val="hybridMultilevel"/>
    <w:tmpl w:val="DE1EC3A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64869"/>
    <w:multiLevelType w:val="hybridMultilevel"/>
    <w:tmpl w:val="59B015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336CA"/>
    <w:multiLevelType w:val="hybridMultilevel"/>
    <w:tmpl w:val="CCD0C362"/>
    <w:lvl w:ilvl="0" w:tplc="F1A27F58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0B4C67"/>
    <w:multiLevelType w:val="hybridMultilevel"/>
    <w:tmpl w:val="8F0E76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F4041"/>
    <w:multiLevelType w:val="hybridMultilevel"/>
    <w:tmpl w:val="96362BC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0D364A"/>
    <w:multiLevelType w:val="hybridMultilevel"/>
    <w:tmpl w:val="F912D2CE"/>
    <w:lvl w:ilvl="0" w:tplc="E9FC1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829B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427D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7C2C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B8EB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544A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9E68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28F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646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2AA23AD"/>
    <w:multiLevelType w:val="hybridMultilevel"/>
    <w:tmpl w:val="996C5DE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B43044"/>
    <w:multiLevelType w:val="hybridMultilevel"/>
    <w:tmpl w:val="B0AC326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034E4D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82707699">
    <w:abstractNumId w:val="14"/>
  </w:num>
  <w:num w:numId="2" w16cid:durableId="1427070340">
    <w:abstractNumId w:val="0"/>
  </w:num>
  <w:num w:numId="3" w16cid:durableId="623736477">
    <w:abstractNumId w:val="11"/>
  </w:num>
  <w:num w:numId="4" w16cid:durableId="1551720532">
    <w:abstractNumId w:val="2"/>
  </w:num>
  <w:num w:numId="5" w16cid:durableId="232862333">
    <w:abstractNumId w:val="10"/>
  </w:num>
  <w:num w:numId="6" w16cid:durableId="730154176">
    <w:abstractNumId w:val="4"/>
  </w:num>
  <w:num w:numId="7" w16cid:durableId="787428412">
    <w:abstractNumId w:val="6"/>
  </w:num>
  <w:num w:numId="8" w16cid:durableId="533662778">
    <w:abstractNumId w:val="7"/>
  </w:num>
  <w:num w:numId="9" w16cid:durableId="1874875834">
    <w:abstractNumId w:val="8"/>
  </w:num>
  <w:num w:numId="10" w16cid:durableId="1343362779">
    <w:abstractNumId w:val="13"/>
  </w:num>
  <w:num w:numId="11" w16cid:durableId="839855557">
    <w:abstractNumId w:val="5"/>
  </w:num>
  <w:num w:numId="12" w16cid:durableId="1201165770">
    <w:abstractNumId w:val="12"/>
  </w:num>
  <w:num w:numId="13" w16cid:durableId="844856358">
    <w:abstractNumId w:val="3"/>
  </w:num>
  <w:num w:numId="14" w16cid:durableId="1803499529">
    <w:abstractNumId w:val="9"/>
  </w:num>
  <w:num w:numId="15" w16cid:durableId="1256477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5A3C"/>
    <w:rsid w:val="00012D45"/>
    <w:rsid w:val="00030BF1"/>
    <w:rsid w:val="000339E2"/>
    <w:rsid w:val="00037A9B"/>
    <w:rsid w:val="00054531"/>
    <w:rsid w:val="000657FE"/>
    <w:rsid w:val="00071E70"/>
    <w:rsid w:val="000B15AB"/>
    <w:rsid w:val="000D5276"/>
    <w:rsid w:val="000E7BA9"/>
    <w:rsid w:val="00100A15"/>
    <w:rsid w:val="00172D42"/>
    <w:rsid w:val="00182E1C"/>
    <w:rsid w:val="00193857"/>
    <w:rsid w:val="001B7D59"/>
    <w:rsid w:val="001E501D"/>
    <w:rsid w:val="001F4EED"/>
    <w:rsid w:val="00201CD6"/>
    <w:rsid w:val="00240398"/>
    <w:rsid w:val="00243BCC"/>
    <w:rsid w:val="0025105E"/>
    <w:rsid w:val="00261AC8"/>
    <w:rsid w:val="002A157E"/>
    <w:rsid w:val="002F4857"/>
    <w:rsid w:val="003416C9"/>
    <w:rsid w:val="00346271"/>
    <w:rsid w:val="00351E05"/>
    <w:rsid w:val="003671C5"/>
    <w:rsid w:val="003825B4"/>
    <w:rsid w:val="003B380B"/>
    <w:rsid w:val="003C4165"/>
    <w:rsid w:val="003D69B9"/>
    <w:rsid w:val="003E0013"/>
    <w:rsid w:val="00413201"/>
    <w:rsid w:val="004236BC"/>
    <w:rsid w:val="0045430A"/>
    <w:rsid w:val="0045465F"/>
    <w:rsid w:val="00462F6C"/>
    <w:rsid w:val="00473FEE"/>
    <w:rsid w:val="004765D0"/>
    <w:rsid w:val="004A7DE9"/>
    <w:rsid w:val="004B13A8"/>
    <w:rsid w:val="004B5CCE"/>
    <w:rsid w:val="004C623B"/>
    <w:rsid w:val="004E0ACB"/>
    <w:rsid w:val="004E5DBE"/>
    <w:rsid w:val="00513C70"/>
    <w:rsid w:val="005542BD"/>
    <w:rsid w:val="00577817"/>
    <w:rsid w:val="005B2888"/>
    <w:rsid w:val="005B2C48"/>
    <w:rsid w:val="005F7298"/>
    <w:rsid w:val="0061202D"/>
    <w:rsid w:val="00642E1C"/>
    <w:rsid w:val="00654BC7"/>
    <w:rsid w:val="00663DC4"/>
    <w:rsid w:val="00677AA0"/>
    <w:rsid w:val="006A4EB8"/>
    <w:rsid w:val="006A5AF7"/>
    <w:rsid w:val="006B4064"/>
    <w:rsid w:val="006F1A24"/>
    <w:rsid w:val="00714964"/>
    <w:rsid w:val="0073255F"/>
    <w:rsid w:val="0078242E"/>
    <w:rsid w:val="00786CFE"/>
    <w:rsid w:val="007A6FB4"/>
    <w:rsid w:val="007D1224"/>
    <w:rsid w:val="007E67E0"/>
    <w:rsid w:val="0080078C"/>
    <w:rsid w:val="00803D6A"/>
    <w:rsid w:val="00803E6F"/>
    <w:rsid w:val="0081417F"/>
    <w:rsid w:val="008222D6"/>
    <w:rsid w:val="00837FD6"/>
    <w:rsid w:val="00847CEF"/>
    <w:rsid w:val="00847D08"/>
    <w:rsid w:val="0086358B"/>
    <w:rsid w:val="00866D3C"/>
    <w:rsid w:val="008950CF"/>
    <w:rsid w:val="008B3E47"/>
    <w:rsid w:val="008B5EC8"/>
    <w:rsid w:val="008C7EBA"/>
    <w:rsid w:val="008F2DFA"/>
    <w:rsid w:val="008F7FCA"/>
    <w:rsid w:val="00915EA3"/>
    <w:rsid w:val="00920C8E"/>
    <w:rsid w:val="009257BA"/>
    <w:rsid w:val="00931628"/>
    <w:rsid w:val="009355F3"/>
    <w:rsid w:val="009440E1"/>
    <w:rsid w:val="0096495E"/>
    <w:rsid w:val="00967DB4"/>
    <w:rsid w:val="009833CD"/>
    <w:rsid w:val="009C65FF"/>
    <w:rsid w:val="009C7002"/>
    <w:rsid w:val="009D4402"/>
    <w:rsid w:val="009D529F"/>
    <w:rsid w:val="009E41EE"/>
    <w:rsid w:val="009E57AC"/>
    <w:rsid w:val="009F1891"/>
    <w:rsid w:val="00A01C47"/>
    <w:rsid w:val="00A01FBE"/>
    <w:rsid w:val="00A33549"/>
    <w:rsid w:val="00A50434"/>
    <w:rsid w:val="00A53FA1"/>
    <w:rsid w:val="00A5575E"/>
    <w:rsid w:val="00A56E21"/>
    <w:rsid w:val="00AB1DEB"/>
    <w:rsid w:val="00AB4C04"/>
    <w:rsid w:val="00AD3A47"/>
    <w:rsid w:val="00AE2E95"/>
    <w:rsid w:val="00B00625"/>
    <w:rsid w:val="00B355C6"/>
    <w:rsid w:val="00B36769"/>
    <w:rsid w:val="00B376FA"/>
    <w:rsid w:val="00B77703"/>
    <w:rsid w:val="00B83D92"/>
    <w:rsid w:val="00BA176F"/>
    <w:rsid w:val="00BB5A3C"/>
    <w:rsid w:val="00BB7E42"/>
    <w:rsid w:val="00BD77BC"/>
    <w:rsid w:val="00BF2EAC"/>
    <w:rsid w:val="00BF43C9"/>
    <w:rsid w:val="00C6046D"/>
    <w:rsid w:val="00C633D3"/>
    <w:rsid w:val="00C90EC2"/>
    <w:rsid w:val="00C96958"/>
    <w:rsid w:val="00CA28F8"/>
    <w:rsid w:val="00CA7934"/>
    <w:rsid w:val="00CB3CC2"/>
    <w:rsid w:val="00CD305F"/>
    <w:rsid w:val="00D016EF"/>
    <w:rsid w:val="00D05A70"/>
    <w:rsid w:val="00D1132E"/>
    <w:rsid w:val="00D30083"/>
    <w:rsid w:val="00D44379"/>
    <w:rsid w:val="00D536AC"/>
    <w:rsid w:val="00D640FC"/>
    <w:rsid w:val="00D71B8B"/>
    <w:rsid w:val="00DA0E0D"/>
    <w:rsid w:val="00DA7880"/>
    <w:rsid w:val="00DB367A"/>
    <w:rsid w:val="00DC096E"/>
    <w:rsid w:val="00DD4739"/>
    <w:rsid w:val="00DD76E0"/>
    <w:rsid w:val="00E041A2"/>
    <w:rsid w:val="00E060DB"/>
    <w:rsid w:val="00E17959"/>
    <w:rsid w:val="00E545F6"/>
    <w:rsid w:val="00E935C8"/>
    <w:rsid w:val="00EC44C3"/>
    <w:rsid w:val="00ED66A8"/>
    <w:rsid w:val="00ED767E"/>
    <w:rsid w:val="00F17B08"/>
    <w:rsid w:val="00F20B72"/>
    <w:rsid w:val="00F62EC6"/>
    <w:rsid w:val="00F80464"/>
    <w:rsid w:val="00F9439C"/>
    <w:rsid w:val="00FB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C808A"/>
  <w15:docId w15:val="{58A600F6-24B6-42BB-9BE7-B3A305809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03D6A"/>
    <w:pPr>
      <w:spacing w:after="0" w:line="240" w:lineRule="auto"/>
      <w:jc w:val="both"/>
    </w:pPr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D536AC"/>
    <w:pPr>
      <w:keepNext/>
      <w:keepLines/>
      <w:pageBreakBefore/>
      <w:numPr>
        <w:numId w:val="2"/>
      </w:numPr>
      <w:spacing w:before="240"/>
      <w:ind w:left="431" w:hanging="431"/>
      <w:outlineLvl w:val="0"/>
    </w:pPr>
    <w:rPr>
      <w:rFonts w:eastAsiaTheme="majorEastAsia" w:cstheme="majorBidi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86CFE"/>
    <w:pPr>
      <w:keepNext/>
      <w:keepLines/>
      <w:numPr>
        <w:ilvl w:val="1"/>
        <w:numId w:val="2"/>
      </w:numPr>
      <w:spacing w:before="240"/>
      <w:ind w:left="578" w:hanging="578"/>
      <w:outlineLvl w:val="1"/>
    </w:pPr>
    <w:rPr>
      <w:rFonts w:eastAsiaTheme="majorEastAsia" w:cstheme="majorBidi"/>
      <w:color w:val="002060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B3CC2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B3CC2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B3CC2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B3CC2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B3CC2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B3CC2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B3CC2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Ondertitel">
    <w:name w:val="Subtitle"/>
    <w:basedOn w:val="Standaard"/>
    <w:next w:val="Standaard"/>
    <w:link w:val="OndertitelChar"/>
    <w:uiPriority w:val="11"/>
    <w:qFormat/>
    <w:rsid w:val="0045465F"/>
    <w:pPr>
      <w:numPr>
        <w:ilvl w:val="1"/>
      </w:numPr>
      <w:spacing w:after="240"/>
    </w:pPr>
    <w:rPr>
      <w:rFonts w:ascii="Broadway" w:eastAsiaTheme="minorEastAsia" w:hAnsi="Broadway"/>
      <w:spacing w:val="15"/>
      <w:sz w:val="4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5465F"/>
    <w:rPr>
      <w:rFonts w:ascii="Broadway" w:eastAsiaTheme="minorEastAsia" w:hAnsi="Broadway"/>
      <w:spacing w:val="15"/>
      <w:sz w:val="40"/>
    </w:rPr>
  </w:style>
  <w:style w:type="paragraph" w:styleId="Geenafstand">
    <w:name w:val="No Spacing"/>
    <w:aliases w:val="Vragen"/>
    <w:uiPriority w:val="1"/>
    <w:qFormat/>
    <w:rsid w:val="00FB029E"/>
    <w:pPr>
      <w:spacing w:after="0" w:line="240" w:lineRule="auto"/>
    </w:pPr>
    <w:rPr>
      <w:b/>
      <w:color w:val="000000" w:themeColor="text1"/>
      <w:sz w:val="24"/>
    </w:rPr>
  </w:style>
  <w:style w:type="character" w:customStyle="1" w:styleId="Kop1Char">
    <w:name w:val="Kop 1 Char"/>
    <w:basedOn w:val="Standaardalinea-lettertype"/>
    <w:link w:val="Kop1"/>
    <w:uiPriority w:val="9"/>
    <w:rsid w:val="00D536AC"/>
    <w:rPr>
      <w:rFonts w:ascii="Verdana" w:eastAsiaTheme="majorEastAsia" w:hAnsi="Verdana" w:cstheme="majorBidi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86CFE"/>
    <w:rPr>
      <w:rFonts w:ascii="Verdana" w:eastAsiaTheme="majorEastAsia" w:hAnsi="Verdana" w:cstheme="majorBidi"/>
      <w:color w:val="002060"/>
      <w:sz w:val="28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CB3CC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CB3CC2"/>
    <w:rPr>
      <w:rFonts w:ascii="Verdana" w:hAnsi="Verdana"/>
    </w:rPr>
  </w:style>
  <w:style w:type="paragraph" w:styleId="Voettekst">
    <w:name w:val="footer"/>
    <w:basedOn w:val="Standaard"/>
    <w:link w:val="VoettekstChar"/>
    <w:uiPriority w:val="99"/>
    <w:unhideWhenUsed/>
    <w:rsid w:val="00786CFE"/>
    <w:pPr>
      <w:tabs>
        <w:tab w:val="center" w:pos="4536"/>
        <w:tab w:val="right" w:pos="9072"/>
      </w:tabs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786CFE"/>
    <w:rPr>
      <w:rFonts w:ascii="Verdana" w:hAnsi="Verdana"/>
      <w:sz w:val="1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B3CC2"/>
    <w:pPr>
      <w:spacing w:line="259" w:lineRule="auto"/>
      <w:outlineLvl w:val="9"/>
    </w:pPr>
    <w:rPr>
      <w:rFonts w:asciiTheme="majorHAnsi" w:hAnsiTheme="majorHAnsi"/>
      <w:color w:val="2F5496" w:themeColor="accent1" w:themeShade="BF"/>
      <w:lang w:eastAsia="nl-BE"/>
    </w:rPr>
  </w:style>
  <w:style w:type="character" w:customStyle="1" w:styleId="Kop3Char">
    <w:name w:val="Kop 3 Char"/>
    <w:basedOn w:val="Standaardalinea-lettertype"/>
    <w:link w:val="Kop3"/>
    <w:uiPriority w:val="9"/>
    <w:rsid w:val="00CB3C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CB3CC2"/>
    <w:pPr>
      <w:tabs>
        <w:tab w:val="left" w:pos="0"/>
        <w:tab w:val="right" w:leader="dot" w:pos="9639"/>
      </w:tabs>
      <w:ind w:left="851" w:hanging="851"/>
    </w:pPr>
    <w:rPr>
      <w:b/>
    </w:rPr>
  </w:style>
  <w:style w:type="paragraph" w:styleId="Inhopg2">
    <w:name w:val="toc 2"/>
    <w:basedOn w:val="Standaard"/>
    <w:next w:val="Standaard"/>
    <w:autoRedefine/>
    <w:uiPriority w:val="39"/>
    <w:unhideWhenUsed/>
    <w:rsid w:val="00CB3CC2"/>
    <w:pPr>
      <w:tabs>
        <w:tab w:val="left" w:pos="0"/>
        <w:tab w:val="right" w:leader="dot" w:pos="9639"/>
      </w:tabs>
      <w:ind w:left="851" w:hanging="851"/>
    </w:pPr>
  </w:style>
  <w:style w:type="paragraph" w:styleId="Inhopg3">
    <w:name w:val="toc 3"/>
    <w:basedOn w:val="Standaard"/>
    <w:next w:val="Standaard"/>
    <w:autoRedefine/>
    <w:uiPriority w:val="39"/>
    <w:unhideWhenUsed/>
    <w:rsid w:val="00D30083"/>
    <w:rPr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B3C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B3CC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B3CC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B3CC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B3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B3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Standaardalinea-lettertype"/>
    <w:uiPriority w:val="99"/>
    <w:unhideWhenUsed/>
    <w:rsid w:val="00CB3CC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AB4C04"/>
    <w:pPr>
      <w:spacing w:after="12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B4C04"/>
    <w:rPr>
      <w:rFonts w:eastAsiaTheme="majorEastAsia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642E1C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8C7EBA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C7E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7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6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OneDrive\7_Toegepaste_informatica_2023-2024\2e_semester\Samenvattingssjabloon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36267-1994-4097-8BC4-F1E850038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Samenvattingssjabloon.dotx</Template>
  <TotalTime>0</TotalTime>
  <Pages>4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Robbe Magerman</cp:lastModifiedBy>
  <cp:revision>10</cp:revision>
  <dcterms:created xsi:type="dcterms:W3CDTF">2024-02-07T19:59:00Z</dcterms:created>
  <dcterms:modified xsi:type="dcterms:W3CDTF">2024-02-13T13:05:00Z</dcterms:modified>
</cp:coreProperties>
</file>