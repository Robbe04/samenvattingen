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DFB" w14:textId="77777777" w:rsidR="005B2C48" w:rsidRDefault="0045430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F1DECA" wp14:editId="20FCDEB3">
            <wp:simplePos x="0" y="0"/>
            <wp:positionH relativeFrom="margin">
              <wp:posOffset>337185</wp:posOffset>
            </wp:positionH>
            <wp:positionV relativeFrom="margin">
              <wp:posOffset>235585</wp:posOffset>
            </wp:positionV>
            <wp:extent cx="5467350" cy="2660015"/>
            <wp:effectExtent l="228600" t="228600" r="209550" b="21653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0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4F8814" w14:textId="77777777" w:rsidR="00577817" w:rsidRDefault="00CB3CC2">
      <w:r>
        <w:t xml:space="preserve">Inhoudsopgave: </w:t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  <w:t xml:space="preserve">    Datum:</w:t>
      </w:r>
    </w:p>
    <w:p w14:paraId="7C24558F" w14:textId="77777777" w:rsidR="00803D6A" w:rsidRDefault="00803D6A"/>
    <w:p w14:paraId="18F3372D" w14:textId="77777777" w:rsidR="00803D6A" w:rsidRDefault="00803D6A"/>
    <w:p w14:paraId="4598864D" w14:textId="77777777" w:rsidR="00803D6A" w:rsidRDefault="00803D6A" w:rsidP="00CB3CC2">
      <w:pPr>
        <w:sectPr w:rsidR="00803D6A" w:rsidSect="00BB5A3C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0765005B" w14:textId="77777777" w:rsidR="00182E1C" w:rsidRPr="00967DB4" w:rsidRDefault="00182E1C" w:rsidP="009C7002"/>
    <w:p w14:paraId="48CB685E" w14:textId="77777777" w:rsidR="00182E1C" w:rsidRPr="00967DB4" w:rsidRDefault="00182E1C" w:rsidP="009C7002"/>
    <w:p w14:paraId="3E6FB8AA" w14:textId="77777777" w:rsidR="00182E1C" w:rsidRPr="00967DB4" w:rsidRDefault="00182E1C" w:rsidP="009C7002"/>
    <w:p w14:paraId="5F0C156B" w14:textId="77777777" w:rsidR="00182E1C" w:rsidRPr="00967DB4" w:rsidRDefault="00182E1C" w:rsidP="009C7002"/>
    <w:p w14:paraId="6D9E8488" w14:textId="77777777" w:rsidR="00182E1C" w:rsidRPr="00967DB4" w:rsidRDefault="00182E1C" w:rsidP="009C7002"/>
    <w:p w14:paraId="754F4D5D" w14:textId="77777777" w:rsidR="00182E1C" w:rsidRPr="00967DB4" w:rsidRDefault="00182E1C" w:rsidP="009C7002"/>
    <w:p w14:paraId="7E57E1A4" w14:textId="77777777" w:rsidR="00182E1C" w:rsidRPr="00967DB4" w:rsidRDefault="00182E1C" w:rsidP="009C7002"/>
    <w:p w14:paraId="0C785056" w14:textId="77777777" w:rsidR="00182E1C" w:rsidRPr="00967DB4" w:rsidRDefault="00182E1C" w:rsidP="009C7002"/>
    <w:p w14:paraId="7EAE9B2D" w14:textId="77777777" w:rsidR="00182E1C" w:rsidRPr="00967DB4" w:rsidRDefault="00182E1C" w:rsidP="009C7002"/>
    <w:p w14:paraId="0B84066F" w14:textId="77777777" w:rsidR="00182E1C" w:rsidRPr="00967DB4" w:rsidRDefault="00182E1C" w:rsidP="009C7002"/>
    <w:p w14:paraId="62F7982E" w14:textId="77777777" w:rsidR="00182E1C" w:rsidRPr="00967DB4" w:rsidRDefault="00182E1C" w:rsidP="009C7002"/>
    <w:p w14:paraId="4F95FDF8" w14:textId="77777777" w:rsidR="00182E1C" w:rsidRPr="00967DB4" w:rsidRDefault="00182E1C" w:rsidP="009C7002"/>
    <w:p w14:paraId="483CE417" w14:textId="77777777" w:rsidR="00182E1C" w:rsidRPr="00967DB4" w:rsidRDefault="00182E1C" w:rsidP="009C7002"/>
    <w:p w14:paraId="63072DC1" w14:textId="77777777" w:rsidR="00182E1C" w:rsidRPr="00967DB4" w:rsidRDefault="00182E1C" w:rsidP="009C7002"/>
    <w:p w14:paraId="2573386E" w14:textId="77777777" w:rsidR="00182E1C" w:rsidRPr="00967DB4" w:rsidRDefault="00182E1C" w:rsidP="009C7002"/>
    <w:p w14:paraId="50489C57" w14:textId="77777777" w:rsidR="00182E1C" w:rsidRPr="00967DB4" w:rsidRDefault="00182E1C" w:rsidP="009C7002"/>
    <w:p w14:paraId="0CA2A148" w14:textId="77777777" w:rsidR="00182E1C" w:rsidRPr="00967DB4" w:rsidRDefault="00182E1C" w:rsidP="009C7002"/>
    <w:p w14:paraId="5611FB4E" w14:textId="77777777" w:rsidR="00182E1C" w:rsidRPr="00967DB4" w:rsidRDefault="00182E1C" w:rsidP="009C7002"/>
    <w:p w14:paraId="0AE2C95D" w14:textId="77777777" w:rsidR="00182E1C" w:rsidRPr="00967DB4" w:rsidRDefault="00182E1C" w:rsidP="009C7002"/>
    <w:p w14:paraId="3953A916" w14:textId="77777777" w:rsidR="004C623B" w:rsidRPr="00967DB4" w:rsidRDefault="004C623B" w:rsidP="009C7002"/>
    <w:p w14:paraId="598A8296" w14:textId="77777777" w:rsidR="004C623B" w:rsidRPr="00967DB4" w:rsidRDefault="004C623B" w:rsidP="009C7002"/>
    <w:p w14:paraId="31C0AD47" w14:textId="77777777" w:rsidR="004C623B" w:rsidRPr="00967DB4" w:rsidRDefault="004C623B" w:rsidP="009C7002"/>
    <w:p w14:paraId="47C44F24" w14:textId="77777777" w:rsidR="004C623B" w:rsidRPr="00967DB4" w:rsidRDefault="004C623B" w:rsidP="009C7002"/>
    <w:p w14:paraId="511CE375" w14:textId="77777777" w:rsidR="004C623B" w:rsidRPr="00967DB4" w:rsidRDefault="004C623B" w:rsidP="009C7002"/>
    <w:p w14:paraId="5C4ECF00" w14:textId="77777777" w:rsidR="004C623B" w:rsidRPr="00967DB4" w:rsidRDefault="004C623B" w:rsidP="009C7002"/>
    <w:p w14:paraId="5668287D" w14:textId="77777777" w:rsidR="004C623B" w:rsidRPr="00967DB4" w:rsidRDefault="004C623B" w:rsidP="009C7002"/>
    <w:p w14:paraId="74E6160E" w14:textId="77777777" w:rsidR="004C623B" w:rsidRPr="00967DB4" w:rsidRDefault="004C623B" w:rsidP="009C7002"/>
    <w:p w14:paraId="39E8FE56" w14:textId="77777777" w:rsidR="00803E6F" w:rsidRPr="00967DB4" w:rsidRDefault="00803E6F" w:rsidP="009C7002"/>
    <w:p w14:paraId="3A720EC5" w14:textId="77777777" w:rsidR="00803E6F" w:rsidRPr="00967DB4" w:rsidRDefault="00803E6F" w:rsidP="009C7002"/>
    <w:p w14:paraId="44AD7A20" w14:textId="77777777" w:rsidR="00A53FA1" w:rsidRPr="00967DB4" w:rsidRDefault="00A53FA1" w:rsidP="009C7002"/>
    <w:p w14:paraId="4E33004E" w14:textId="77777777" w:rsidR="00A56E21" w:rsidRPr="00967DB4" w:rsidRDefault="00A56E21" w:rsidP="009C7002"/>
    <w:p w14:paraId="159F92A5" w14:textId="77777777" w:rsidR="00A56E21" w:rsidRPr="00967DB4" w:rsidRDefault="00A56E21" w:rsidP="009C7002"/>
    <w:p w14:paraId="25C98368" w14:textId="77777777" w:rsidR="00A56E21" w:rsidRPr="00967DB4" w:rsidRDefault="00A56E21" w:rsidP="009C7002"/>
    <w:p w14:paraId="3EC300DA" w14:textId="77777777" w:rsidR="0086358B" w:rsidRPr="00967DB4" w:rsidRDefault="0086358B" w:rsidP="009C7002"/>
    <w:p w14:paraId="5A047D64" w14:textId="77777777" w:rsidR="0086358B" w:rsidRPr="00967DB4" w:rsidRDefault="0086358B" w:rsidP="009C7002"/>
    <w:p w14:paraId="794B4921" w14:textId="77777777" w:rsidR="0086358B" w:rsidRPr="00967DB4" w:rsidRDefault="0086358B" w:rsidP="009C7002"/>
    <w:p w14:paraId="58417517" w14:textId="77777777" w:rsidR="0086358B" w:rsidRPr="00967DB4" w:rsidRDefault="0086358B" w:rsidP="009C7002"/>
    <w:p w14:paraId="6235E82B" w14:textId="77777777" w:rsidR="0086358B" w:rsidRPr="00967DB4" w:rsidRDefault="0086358B" w:rsidP="009C7002"/>
    <w:p w14:paraId="49189A47" w14:textId="77777777" w:rsidR="0086358B" w:rsidRPr="00967DB4" w:rsidRDefault="0086358B" w:rsidP="009C7002"/>
    <w:p w14:paraId="4FE37BC5" w14:textId="77777777" w:rsidR="0086358B" w:rsidRPr="00967DB4" w:rsidRDefault="0086358B" w:rsidP="009C7002"/>
    <w:p w14:paraId="65101692" w14:textId="77777777" w:rsidR="0086358B" w:rsidRPr="00967DB4" w:rsidRDefault="0086358B" w:rsidP="009C7002"/>
    <w:p w14:paraId="353ECF5C" w14:textId="77777777" w:rsidR="0086358B" w:rsidRPr="00967DB4" w:rsidRDefault="0086358B" w:rsidP="009C7002"/>
    <w:p w14:paraId="45A5BA9D" w14:textId="77777777" w:rsidR="0086358B" w:rsidRPr="00967DB4" w:rsidRDefault="0086358B" w:rsidP="009C7002"/>
    <w:p w14:paraId="01F4E9BD" w14:textId="77777777" w:rsidR="0086358B" w:rsidRPr="00967DB4" w:rsidRDefault="0086358B" w:rsidP="009C7002"/>
    <w:p w14:paraId="2BB79CD3" w14:textId="77777777" w:rsidR="0086358B" w:rsidRPr="00967DB4" w:rsidRDefault="0086358B" w:rsidP="009C7002"/>
    <w:p w14:paraId="3E082817" w14:textId="77777777" w:rsidR="0086358B" w:rsidRPr="00967DB4" w:rsidRDefault="0086358B" w:rsidP="009C7002"/>
    <w:p w14:paraId="59F6D83D" w14:textId="77777777" w:rsidR="0086358B" w:rsidRPr="00967DB4" w:rsidRDefault="0086358B" w:rsidP="009C7002"/>
    <w:p w14:paraId="6DD28CDA" w14:textId="77777777" w:rsidR="0086358B" w:rsidRPr="00967DB4" w:rsidRDefault="0086358B" w:rsidP="009C7002"/>
    <w:p w14:paraId="4172683A" w14:textId="77777777" w:rsidR="0086358B" w:rsidRPr="00967DB4" w:rsidRDefault="0086358B" w:rsidP="009C7002"/>
    <w:p w14:paraId="5D155B99" w14:textId="77777777" w:rsidR="0086358B" w:rsidRPr="00967DB4" w:rsidRDefault="0086358B" w:rsidP="009C7002"/>
    <w:p w14:paraId="1767F751" w14:textId="77777777" w:rsidR="0086358B" w:rsidRPr="00967DB4" w:rsidRDefault="0086358B" w:rsidP="009C7002"/>
    <w:p w14:paraId="0A87A623" w14:textId="77777777" w:rsidR="0086358B" w:rsidRPr="00967DB4" w:rsidRDefault="0086358B" w:rsidP="009C7002"/>
    <w:p w14:paraId="10FD39AD" w14:textId="77777777" w:rsidR="0086358B" w:rsidRPr="00967DB4" w:rsidRDefault="0086358B" w:rsidP="009C7002"/>
    <w:p w14:paraId="5D9A54B9" w14:textId="77777777" w:rsidR="0086358B" w:rsidRPr="00967DB4" w:rsidRDefault="0086358B" w:rsidP="009C7002"/>
    <w:p w14:paraId="04B123DD" w14:textId="77777777" w:rsidR="0086358B" w:rsidRPr="00967DB4" w:rsidRDefault="0086358B" w:rsidP="009C7002"/>
    <w:p w14:paraId="1AB982EB" w14:textId="77777777" w:rsidR="0086358B" w:rsidRPr="00967DB4" w:rsidRDefault="0086358B" w:rsidP="009C7002"/>
    <w:p w14:paraId="59E03C99" w14:textId="77777777" w:rsidR="0086358B" w:rsidRPr="00967DB4" w:rsidRDefault="0086358B" w:rsidP="009C7002"/>
    <w:p w14:paraId="0A81A183" w14:textId="77777777" w:rsidR="0086358B" w:rsidRPr="00967DB4" w:rsidRDefault="0086358B" w:rsidP="009C7002"/>
    <w:p w14:paraId="2A1DCF98" w14:textId="77777777" w:rsidR="0086358B" w:rsidRPr="00967DB4" w:rsidRDefault="0086358B" w:rsidP="009C7002"/>
    <w:p w14:paraId="54B1CC1D" w14:textId="77777777" w:rsidR="0086358B" w:rsidRPr="00967DB4" w:rsidRDefault="0086358B" w:rsidP="009C7002"/>
    <w:p w14:paraId="43F062D4" w14:textId="77777777" w:rsidR="0086358B" w:rsidRPr="00967DB4" w:rsidRDefault="0086358B" w:rsidP="009C7002"/>
    <w:p w14:paraId="780C473D" w14:textId="77777777" w:rsidR="0086358B" w:rsidRPr="00967DB4" w:rsidRDefault="0086358B" w:rsidP="009C7002"/>
    <w:p w14:paraId="0A15E267" w14:textId="77777777" w:rsidR="0086358B" w:rsidRPr="00967DB4" w:rsidRDefault="0086358B" w:rsidP="009C7002"/>
    <w:p w14:paraId="049B4AFC" w14:textId="77777777" w:rsidR="0086358B" w:rsidRPr="00967DB4" w:rsidRDefault="0086358B" w:rsidP="009C7002"/>
    <w:p w14:paraId="5498568D" w14:textId="77777777" w:rsidR="0086358B" w:rsidRPr="00967DB4" w:rsidRDefault="0086358B" w:rsidP="009C7002"/>
    <w:p w14:paraId="733D311E" w14:textId="77777777" w:rsidR="0086358B" w:rsidRPr="00967DB4" w:rsidRDefault="0086358B" w:rsidP="009C7002"/>
    <w:p w14:paraId="0D923A32" w14:textId="77777777" w:rsidR="0086358B" w:rsidRPr="00967DB4" w:rsidRDefault="0086358B" w:rsidP="009C7002"/>
    <w:p w14:paraId="3DCF5207" w14:textId="77777777" w:rsidR="0086358B" w:rsidRPr="00967DB4" w:rsidRDefault="0086358B" w:rsidP="009C7002"/>
    <w:p w14:paraId="558AA36B" w14:textId="77777777" w:rsidR="0086358B" w:rsidRPr="00967DB4" w:rsidRDefault="0086358B" w:rsidP="009C7002"/>
    <w:p w14:paraId="42AC27A6" w14:textId="77777777" w:rsidR="0086358B" w:rsidRPr="00967DB4" w:rsidRDefault="0086358B" w:rsidP="009C7002"/>
    <w:p w14:paraId="6179D4BC" w14:textId="77777777" w:rsidR="0086358B" w:rsidRPr="00967DB4" w:rsidRDefault="0086358B" w:rsidP="009C7002"/>
    <w:p w14:paraId="19E30A70" w14:textId="77777777" w:rsidR="0086358B" w:rsidRPr="00967DB4" w:rsidRDefault="0086358B" w:rsidP="009C7002"/>
    <w:p w14:paraId="361431DF" w14:textId="77777777" w:rsidR="0086358B" w:rsidRPr="00967DB4" w:rsidRDefault="0086358B" w:rsidP="009C7002"/>
    <w:p w14:paraId="3FCA00EB" w14:textId="77777777" w:rsidR="0086358B" w:rsidRPr="00967DB4" w:rsidRDefault="0086358B" w:rsidP="009C7002"/>
    <w:p w14:paraId="43920718" w14:textId="77777777" w:rsidR="0086358B" w:rsidRPr="00967DB4" w:rsidRDefault="0086358B" w:rsidP="009C7002"/>
    <w:p w14:paraId="542707BF" w14:textId="77777777" w:rsidR="0086358B" w:rsidRPr="00967DB4" w:rsidRDefault="0086358B" w:rsidP="009C7002"/>
    <w:p w14:paraId="78611708" w14:textId="77777777" w:rsidR="0086358B" w:rsidRPr="00967DB4" w:rsidRDefault="0086358B" w:rsidP="009C7002"/>
    <w:p w14:paraId="3FBD7648" w14:textId="77777777" w:rsidR="0086358B" w:rsidRPr="00967DB4" w:rsidRDefault="0086358B" w:rsidP="009C7002"/>
    <w:p w14:paraId="626F830B" w14:textId="77777777" w:rsidR="0086358B" w:rsidRPr="00967DB4" w:rsidRDefault="0086358B" w:rsidP="009C7002"/>
    <w:p w14:paraId="6B03237F" w14:textId="77777777" w:rsidR="0086358B" w:rsidRPr="00967DB4" w:rsidRDefault="0086358B" w:rsidP="009C7002"/>
    <w:p w14:paraId="7275AB8E" w14:textId="77777777" w:rsidR="0086358B" w:rsidRDefault="0086358B" w:rsidP="009C7002"/>
    <w:p w14:paraId="2743607F" w14:textId="77777777" w:rsidR="008B5EC8" w:rsidRDefault="008B5EC8" w:rsidP="009C7002"/>
    <w:p w14:paraId="5ED9AFFE" w14:textId="77777777" w:rsidR="008B5EC8" w:rsidRDefault="008B5EC8" w:rsidP="009C7002"/>
    <w:p w14:paraId="60418487" w14:textId="77777777" w:rsidR="008B5EC8" w:rsidRDefault="008B5EC8" w:rsidP="009C7002"/>
    <w:p w14:paraId="4C862667" w14:textId="77777777" w:rsidR="008B5EC8" w:rsidRDefault="008B5EC8" w:rsidP="009C7002"/>
    <w:p w14:paraId="517C24D1" w14:textId="77777777" w:rsidR="008B5EC8" w:rsidRDefault="008B5EC8" w:rsidP="009C7002"/>
    <w:p w14:paraId="229D593E" w14:textId="77777777" w:rsidR="008B5EC8" w:rsidRDefault="008B5EC8" w:rsidP="009C7002"/>
    <w:p w14:paraId="097567E8" w14:textId="77777777" w:rsidR="008B5EC8" w:rsidRDefault="008B5EC8" w:rsidP="009C7002"/>
    <w:p w14:paraId="781FF496" w14:textId="77777777" w:rsidR="008B5EC8" w:rsidRDefault="008B5EC8" w:rsidP="009C7002"/>
    <w:p w14:paraId="7CF71F5E" w14:textId="77777777" w:rsidR="008B5EC8" w:rsidRDefault="008B5EC8" w:rsidP="009C7002"/>
    <w:p w14:paraId="2F7B432C" w14:textId="77777777" w:rsidR="008B5EC8" w:rsidRDefault="008B5EC8" w:rsidP="009C7002"/>
    <w:p w14:paraId="26CCC9B9" w14:textId="77777777" w:rsidR="008B5EC8" w:rsidRDefault="008B5EC8" w:rsidP="009C7002"/>
    <w:p w14:paraId="196396C6" w14:textId="77777777" w:rsidR="008B5EC8" w:rsidRDefault="008B5EC8" w:rsidP="009C7002"/>
    <w:p w14:paraId="1C9BF83B" w14:textId="77777777" w:rsidR="008B5EC8" w:rsidRDefault="008B5EC8" w:rsidP="009C7002"/>
    <w:p w14:paraId="268EC228" w14:textId="77777777" w:rsidR="008B5EC8" w:rsidRDefault="008B5EC8" w:rsidP="009C7002"/>
    <w:p w14:paraId="4DBB4063" w14:textId="77777777" w:rsidR="008B5EC8" w:rsidRDefault="008B5EC8" w:rsidP="009C7002"/>
    <w:p w14:paraId="23A1F739" w14:textId="77777777" w:rsidR="008B5EC8" w:rsidRDefault="008B5EC8" w:rsidP="009C7002"/>
    <w:p w14:paraId="179616B5" w14:textId="77777777" w:rsidR="00D30083" w:rsidRPr="00967DB4" w:rsidRDefault="00D30083" w:rsidP="009C7002"/>
    <w:sectPr w:rsidR="00D30083" w:rsidRPr="00967DB4" w:rsidSect="00BB5A3C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123B" w14:textId="77777777" w:rsidR="00BB5A3C" w:rsidRDefault="00BB5A3C" w:rsidP="00CB3CC2">
      <w:r>
        <w:separator/>
      </w:r>
    </w:p>
  </w:endnote>
  <w:endnote w:type="continuationSeparator" w:id="0">
    <w:p w14:paraId="11ACC576" w14:textId="77777777" w:rsidR="00BB5A3C" w:rsidRDefault="00BB5A3C" w:rsidP="00CB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4CC7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FE54" w14:textId="77777777" w:rsidR="00BB5A3C" w:rsidRDefault="00BB5A3C" w:rsidP="00CB3CC2">
      <w:r>
        <w:separator/>
      </w:r>
    </w:p>
  </w:footnote>
  <w:footnote w:type="continuationSeparator" w:id="0">
    <w:p w14:paraId="2E959AE5" w14:textId="77777777" w:rsidR="00BB5A3C" w:rsidRDefault="00BB5A3C" w:rsidP="00CB3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2707699">
    <w:abstractNumId w:val="14"/>
  </w:num>
  <w:num w:numId="2" w16cid:durableId="1427070340">
    <w:abstractNumId w:val="0"/>
  </w:num>
  <w:num w:numId="3" w16cid:durableId="623736477">
    <w:abstractNumId w:val="11"/>
  </w:num>
  <w:num w:numId="4" w16cid:durableId="1551720532">
    <w:abstractNumId w:val="2"/>
  </w:num>
  <w:num w:numId="5" w16cid:durableId="232862333">
    <w:abstractNumId w:val="10"/>
  </w:num>
  <w:num w:numId="6" w16cid:durableId="730154176">
    <w:abstractNumId w:val="4"/>
  </w:num>
  <w:num w:numId="7" w16cid:durableId="787428412">
    <w:abstractNumId w:val="6"/>
  </w:num>
  <w:num w:numId="8" w16cid:durableId="533662778">
    <w:abstractNumId w:val="7"/>
  </w:num>
  <w:num w:numId="9" w16cid:durableId="1874875834">
    <w:abstractNumId w:val="8"/>
  </w:num>
  <w:num w:numId="10" w16cid:durableId="1343362779">
    <w:abstractNumId w:val="13"/>
  </w:num>
  <w:num w:numId="11" w16cid:durableId="839855557">
    <w:abstractNumId w:val="5"/>
  </w:num>
  <w:num w:numId="12" w16cid:durableId="1201165770">
    <w:abstractNumId w:val="12"/>
  </w:num>
  <w:num w:numId="13" w16cid:durableId="844856358">
    <w:abstractNumId w:val="3"/>
  </w:num>
  <w:num w:numId="14" w16cid:durableId="1803499529">
    <w:abstractNumId w:val="9"/>
  </w:num>
  <w:num w:numId="15" w16cid:durableId="125647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3C"/>
    <w:rsid w:val="00012D45"/>
    <w:rsid w:val="00030BF1"/>
    <w:rsid w:val="000339E2"/>
    <w:rsid w:val="00054531"/>
    <w:rsid w:val="000657FE"/>
    <w:rsid w:val="00071E70"/>
    <w:rsid w:val="000B15AB"/>
    <w:rsid w:val="000D5276"/>
    <w:rsid w:val="000E7BA9"/>
    <w:rsid w:val="00100A15"/>
    <w:rsid w:val="00172D42"/>
    <w:rsid w:val="00182E1C"/>
    <w:rsid w:val="00193857"/>
    <w:rsid w:val="001B7D59"/>
    <w:rsid w:val="001E501D"/>
    <w:rsid w:val="001F4EED"/>
    <w:rsid w:val="00201CD6"/>
    <w:rsid w:val="00240398"/>
    <w:rsid w:val="00243BCC"/>
    <w:rsid w:val="0025105E"/>
    <w:rsid w:val="00261AC8"/>
    <w:rsid w:val="002A157E"/>
    <w:rsid w:val="002F4857"/>
    <w:rsid w:val="003416C9"/>
    <w:rsid w:val="00346271"/>
    <w:rsid w:val="00351E05"/>
    <w:rsid w:val="003671C5"/>
    <w:rsid w:val="003825B4"/>
    <w:rsid w:val="003B380B"/>
    <w:rsid w:val="003C4165"/>
    <w:rsid w:val="003D69B9"/>
    <w:rsid w:val="003E0013"/>
    <w:rsid w:val="00413201"/>
    <w:rsid w:val="004236BC"/>
    <w:rsid w:val="0045430A"/>
    <w:rsid w:val="0045465F"/>
    <w:rsid w:val="00462F6C"/>
    <w:rsid w:val="00473FEE"/>
    <w:rsid w:val="004765D0"/>
    <w:rsid w:val="004A7DE9"/>
    <w:rsid w:val="004B13A8"/>
    <w:rsid w:val="004B5CCE"/>
    <w:rsid w:val="004C623B"/>
    <w:rsid w:val="004E0ACB"/>
    <w:rsid w:val="004E5DBE"/>
    <w:rsid w:val="00513C70"/>
    <w:rsid w:val="005542BD"/>
    <w:rsid w:val="00577817"/>
    <w:rsid w:val="005B2888"/>
    <w:rsid w:val="005B2C48"/>
    <w:rsid w:val="005F7298"/>
    <w:rsid w:val="0061202D"/>
    <w:rsid w:val="00642E1C"/>
    <w:rsid w:val="00654BC7"/>
    <w:rsid w:val="00663DC4"/>
    <w:rsid w:val="00677AA0"/>
    <w:rsid w:val="006A4EB8"/>
    <w:rsid w:val="006A5AF7"/>
    <w:rsid w:val="006B4064"/>
    <w:rsid w:val="006F1A24"/>
    <w:rsid w:val="00714964"/>
    <w:rsid w:val="0073255F"/>
    <w:rsid w:val="0078242E"/>
    <w:rsid w:val="00786CFE"/>
    <w:rsid w:val="007A6FB4"/>
    <w:rsid w:val="007D1224"/>
    <w:rsid w:val="007E67E0"/>
    <w:rsid w:val="0080078C"/>
    <w:rsid w:val="00803D6A"/>
    <w:rsid w:val="00803E6F"/>
    <w:rsid w:val="0081417F"/>
    <w:rsid w:val="008222D6"/>
    <w:rsid w:val="00847CEF"/>
    <w:rsid w:val="00847D08"/>
    <w:rsid w:val="0086358B"/>
    <w:rsid w:val="008950CF"/>
    <w:rsid w:val="008B3E47"/>
    <w:rsid w:val="008B5EC8"/>
    <w:rsid w:val="008C7EBA"/>
    <w:rsid w:val="008F2DFA"/>
    <w:rsid w:val="008F7FCA"/>
    <w:rsid w:val="00915EA3"/>
    <w:rsid w:val="00920C8E"/>
    <w:rsid w:val="009257BA"/>
    <w:rsid w:val="00931628"/>
    <w:rsid w:val="009355F3"/>
    <w:rsid w:val="009440E1"/>
    <w:rsid w:val="0096495E"/>
    <w:rsid w:val="00967DB4"/>
    <w:rsid w:val="009833CD"/>
    <w:rsid w:val="009C65FF"/>
    <w:rsid w:val="009C7002"/>
    <w:rsid w:val="009D4402"/>
    <w:rsid w:val="009D529F"/>
    <w:rsid w:val="009E41EE"/>
    <w:rsid w:val="009E57AC"/>
    <w:rsid w:val="009F1891"/>
    <w:rsid w:val="00A01C47"/>
    <w:rsid w:val="00A01FBE"/>
    <w:rsid w:val="00A50434"/>
    <w:rsid w:val="00A53FA1"/>
    <w:rsid w:val="00A5575E"/>
    <w:rsid w:val="00A56E21"/>
    <w:rsid w:val="00AB1DEB"/>
    <w:rsid w:val="00AB4C04"/>
    <w:rsid w:val="00AD3A47"/>
    <w:rsid w:val="00AE2E95"/>
    <w:rsid w:val="00B00625"/>
    <w:rsid w:val="00B355C6"/>
    <w:rsid w:val="00B376FA"/>
    <w:rsid w:val="00B77703"/>
    <w:rsid w:val="00B83D92"/>
    <w:rsid w:val="00BA176F"/>
    <w:rsid w:val="00BB5A3C"/>
    <w:rsid w:val="00BB7E42"/>
    <w:rsid w:val="00BD77BC"/>
    <w:rsid w:val="00BF2EAC"/>
    <w:rsid w:val="00BF43C9"/>
    <w:rsid w:val="00C633D3"/>
    <w:rsid w:val="00C90EC2"/>
    <w:rsid w:val="00CA28F8"/>
    <w:rsid w:val="00CA7934"/>
    <w:rsid w:val="00CB3CC2"/>
    <w:rsid w:val="00CD305F"/>
    <w:rsid w:val="00D016EF"/>
    <w:rsid w:val="00D05A70"/>
    <w:rsid w:val="00D1132E"/>
    <w:rsid w:val="00D30083"/>
    <w:rsid w:val="00D44379"/>
    <w:rsid w:val="00D536AC"/>
    <w:rsid w:val="00D640FC"/>
    <w:rsid w:val="00D71B8B"/>
    <w:rsid w:val="00DA0E0D"/>
    <w:rsid w:val="00DB367A"/>
    <w:rsid w:val="00DC096E"/>
    <w:rsid w:val="00DD4739"/>
    <w:rsid w:val="00DD76E0"/>
    <w:rsid w:val="00E041A2"/>
    <w:rsid w:val="00E060DB"/>
    <w:rsid w:val="00E17959"/>
    <w:rsid w:val="00E545F6"/>
    <w:rsid w:val="00E935C8"/>
    <w:rsid w:val="00EC44C3"/>
    <w:rsid w:val="00ED66A8"/>
    <w:rsid w:val="00ED767E"/>
    <w:rsid w:val="00F17B08"/>
    <w:rsid w:val="00F20B72"/>
    <w:rsid w:val="00F62EC6"/>
    <w:rsid w:val="00F80464"/>
    <w:rsid w:val="00F9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58A600F6-24B6-42BB-9BE7-B3A3058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803D6A"/>
    <w:pPr>
      <w:spacing w:after="0" w:line="240" w:lineRule="auto"/>
    </w:pPr>
    <w:rPr>
      <w:b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3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2</cp:revision>
  <dcterms:created xsi:type="dcterms:W3CDTF">2024-02-07T19:59:00Z</dcterms:created>
  <dcterms:modified xsi:type="dcterms:W3CDTF">2024-02-07T20:01:00Z</dcterms:modified>
</cp:coreProperties>
</file>